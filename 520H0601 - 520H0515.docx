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5271" w14:textId="3CD7F65D" w:rsidR="003218FF" w:rsidRPr="00B10E7E" w:rsidRDefault="00457A2C"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0CA19BF6" w14:textId="3D51735D" w:rsidR="003218FF" w:rsidRPr="007E7FF7" w:rsidRDefault="00457A2C" w:rsidP="003218FF">
      <w:pPr>
        <w:suppressAutoHyphens/>
        <w:autoSpaceDE w:val="0"/>
        <w:autoSpaceDN w:val="0"/>
        <w:adjustRightInd w:val="0"/>
        <w:jc w:val="center"/>
        <w:rPr>
          <w:sz w:val="28"/>
          <w:szCs w:val="28"/>
        </w:rPr>
      </w:pPr>
      <w:r>
        <w:rPr>
          <w:b/>
          <w:bCs/>
          <w:sz w:val="28"/>
          <w:szCs w:val="28"/>
          <w:lang w:val="en"/>
        </w:rPr>
        <w:t>TON DUC THANG UNIVERSITY</w:t>
      </w:r>
    </w:p>
    <w:p w14:paraId="2EE8D6DA" w14:textId="423FD946" w:rsidR="003218FF" w:rsidRPr="00B10E7E" w:rsidRDefault="00457A2C"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358742A9" w14:textId="77777777" w:rsidR="003218FF" w:rsidRPr="00B10E7E" w:rsidRDefault="003218FF" w:rsidP="003218FF">
      <w:pPr>
        <w:suppressAutoHyphens/>
        <w:autoSpaceDE w:val="0"/>
        <w:autoSpaceDN w:val="0"/>
        <w:adjustRightInd w:val="0"/>
        <w:ind w:firstLine="720"/>
        <w:jc w:val="center"/>
        <w:rPr>
          <w:lang w:val="en"/>
        </w:rPr>
      </w:pPr>
    </w:p>
    <w:p w14:paraId="211522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820A67" wp14:editId="63D5E9E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DCC27D" w14:textId="77777777" w:rsidR="003218FF" w:rsidRPr="00B10E7E" w:rsidRDefault="003218FF" w:rsidP="003218FF">
      <w:pPr>
        <w:suppressAutoHyphens/>
        <w:autoSpaceDE w:val="0"/>
        <w:autoSpaceDN w:val="0"/>
        <w:adjustRightInd w:val="0"/>
        <w:ind w:firstLine="720"/>
        <w:rPr>
          <w:b/>
          <w:bCs/>
          <w:sz w:val="28"/>
          <w:szCs w:val="28"/>
          <w:lang w:val="en"/>
        </w:rPr>
      </w:pPr>
    </w:p>
    <w:p w14:paraId="2A1E01C4" w14:textId="469775BA" w:rsidR="003218FF" w:rsidRPr="00B10E7E" w:rsidRDefault="005345E6" w:rsidP="00BB4490">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C3673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FEE51CE" w14:textId="77777777" w:rsidR="003218FF" w:rsidRPr="00B10E7E" w:rsidRDefault="003218FF" w:rsidP="003218FF">
      <w:pPr>
        <w:suppressAutoHyphens/>
        <w:autoSpaceDE w:val="0"/>
        <w:autoSpaceDN w:val="0"/>
        <w:adjustRightInd w:val="0"/>
        <w:spacing w:line="360" w:lineRule="auto"/>
        <w:rPr>
          <w:b/>
          <w:bCs/>
          <w:lang w:val="en"/>
        </w:rPr>
      </w:pPr>
    </w:p>
    <w:p w14:paraId="64C5235A" w14:textId="41660EBB" w:rsidR="003218FF" w:rsidRPr="00B10E7E" w:rsidRDefault="005345E6" w:rsidP="003218FF">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79EA1386"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FC0819"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16CF69D9"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2E1C573D" w14:textId="77777777" w:rsidR="003218FF" w:rsidRPr="00B10E7E" w:rsidRDefault="003218FF" w:rsidP="003218FF">
      <w:pPr>
        <w:suppressAutoHyphens/>
        <w:autoSpaceDE w:val="0"/>
        <w:autoSpaceDN w:val="0"/>
        <w:adjustRightInd w:val="0"/>
        <w:spacing w:line="360" w:lineRule="auto"/>
        <w:jc w:val="center"/>
        <w:rPr>
          <w:b/>
          <w:bCs/>
          <w:lang w:val="en"/>
        </w:rPr>
      </w:pPr>
    </w:p>
    <w:p w14:paraId="104B9BDA" w14:textId="77777777" w:rsidR="003218FF" w:rsidRPr="00B10E7E" w:rsidRDefault="003218FF" w:rsidP="003218FF">
      <w:pPr>
        <w:suppressAutoHyphens/>
        <w:autoSpaceDE w:val="0"/>
        <w:autoSpaceDN w:val="0"/>
        <w:adjustRightInd w:val="0"/>
        <w:spacing w:line="360" w:lineRule="auto"/>
        <w:jc w:val="both"/>
        <w:rPr>
          <w:b/>
          <w:bCs/>
          <w:lang w:val="en"/>
        </w:rPr>
      </w:pPr>
    </w:p>
    <w:p w14:paraId="3FA6A1C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9865B7" w14:textId="77777777" w:rsidR="003218FF" w:rsidRPr="00B10E7E" w:rsidRDefault="003218FF" w:rsidP="003218FF">
      <w:pPr>
        <w:suppressAutoHyphens/>
        <w:autoSpaceDE w:val="0"/>
        <w:autoSpaceDN w:val="0"/>
        <w:adjustRightInd w:val="0"/>
        <w:spacing w:line="360" w:lineRule="auto"/>
        <w:jc w:val="both"/>
        <w:rPr>
          <w:b/>
          <w:bCs/>
          <w:lang w:val="en"/>
        </w:rPr>
      </w:pPr>
    </w:p>
    <w:p w14:paraId="4F83204E" w14:textId="77777777" w:rsidR="003218FF" w:rsidRPr="00B10E7E" w:rsidRDefault="003218FF" w:rsidP="003218FF">
      <w:pPr>
        <w:suppressAutoHyphens/>
        <w:autoSpaceDE w:val="0"/>
        <w:autoSpaceDN w:val="0"/>
        <w:adjustRightInd w:val="0"/>
        <w:spacing w:line="360" w:lineRule="auto"/>
        <w:jc w:val="both"/>
        <w:rPr>
          <w:b/>
          <w:bCs/>
          <w:lang w:val="en"/>
        </w:rPr>
      </w:pPr>
    </w:p>
    <w:p w14:paraId="747B2FDE" w14:textId="77777777" w:rsidR="003218FF" w:rsidRPr="00B10E7E" w:rsidRDefault="003218FF" w:rsidP="003218FF">
      <w:pPr>
        <w:suppressAutoHyphens/>
        <w:autoSpaceDE w:val="0"/>
        <w:autoSpaceDN w:val="0"/>
        <w:adjustRightInd w:val="0"/>
        <w:spacing w:line="360" w:lineRule="auto"/>
        <w:jc w:val="both"/>
        <w:rPr>
          <w:b/>
          <w:bCs/>
          <w:lang w:val="en"/>
        </w:rPr>
      </w:pPr>
    </w:p>
    <w:p w14:paraId="34E84831" w14:textId="2EDCAE50" w:rsidR="003218FF" w:rsidRPr="000578EC" w:rsidRDefault="00457A2C" w:rsidP="00457A2C">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5345E6">
        <w:rPr>
          <w:b/>
          <w:sz w:val="28"/>
          <w:szCs w:val="28"/>
        </w:rPr>
        <w:t>Master PHAM THAI KY TRUNG</w:t>
      </w:r>
    </w:p>
    <w:p w14:paraId="4E26530C" w14:textId="5AE0F053" w:rsidR="003218FF" w:rsidRDefault="00457A2C" w:rsidP="003218FF">
      <w:pPr>
        <w:suppressAutoHyphens/>
        <w:autoSpaceDE w:val="0"/>
        <w:autoSpaceDN w:val="0"/>
        <w:adjustRightInd w:val="0"/>
        <w:spacing w:line="360" w:lineRule="auto"/>
        <w:jc w:val="right"/>
        <w:rPr>
          <w:b/>
          <w:bCs/>
          <w:sz w:val="28"/>
          <w:szCs w:val="28"/>
        </w:rPr>
      </w:pPr>
      <w:r>
        <w:rPr>
          <w:i/>
          <w:sz w:val="28"/>
          <w:szCs w:val="28"/>
        </w:rPr>
        <w:t>Implementer</w:t>
      </w:r>
      <w:r w:rsidR="003218FF" w:rsidRPr="003218FF">
        <w:rPr>
          <w:sz w:val="28"/>
          <w:szCs w:val="28"/>
          <w:lang w:val="vi-VN"/>
        </w:rPr>
        <w:t>:</w:t>
      </w:r>
      <w:r w:rsidR="003218FF" w:rsidRPr="003218FF">
        <w:rPr>
          <w:b/>
          <w:bCs/>
          <w:sz w:val="28"/>
          <w:szCs w:val="28"/>
          <w:lang w:val="vi-VN"/>
        </w:rPr>
        <w:t xml:space="preserve">   NGUY</w:t>
      </w:r>
      <w:r w:rsidR="005345E6">
        <w:rPr>
          <w:b/>
          <w:bCs/>
          <w:sz w:val="28"/>
          <w:szCs w:val="28"/>
        </w:rPr>
        <w:t>E</w:t>
      </w:r>
      <w:r w:rsidR="003218FF" w:rsidRPr="003218FF">
        <w:rPr>
          <w:b/>
          <w:bCs/>
          <w:sz w:val="28"/>
          <w:szCs w:val="28"/>
          <w:lang w:val="vi-VN"/>
        </w:rPr>
        <w:t xml:space="preserve">N </w:t>
      </w:r>
      <w:r w:rsidR="000578EC">
        <w:rPr>
          <w:b/>
          <w:bCs/>
          <w:sz w:val="28"/>
          <w:szCs w:val="28"/>
        </w:rPr>
        <w:t>QU</w:t>
      </w:r>
      <w:r w:rsidR="005345E6">
        <w:rPr>
          <w:b/>
          <w:bCs/>
          <w:sz w:val="28"/>
          <w:szCs w:val="28"/>
        </w:rPr>
        <w:t>O</w:t>
      </w:r>
      <w:r w:rsidR="000578EC">
        <w:rPr>
          <w:b/>
          <w:bCs/>
          <w:sz w:val="28"/>
          <w:szCs w:val="28"/>
        </w:rPr>
        <w:t>C AN</w:t>
      </w:r>
      <w:r w:rsidR="00BB4490">
        <w:rPr>
          <w:b/>
          <w:bCs/>
          <w:sz w:val="28"/>
          <w:szCs w:val="28"/>
        </w:rPr>
        <w:t xml:space="preserve"> </w:t>
      </w:r>
      <w:r>
        <w:rPr>
          <w:b/>
          <w:bCs/>
          <w:sz w:val="28"/>
          <w:szCs w:val="28"/>
        </w:rPr>
        <w:t xml:space="preserve">- </w:t>
      </w:r>
      <w:r w:rsidR="000578EC">
        <w:rPr>
          <w:b/>
          <w:bCs/>
          <w:sz w:val="28"/>
          <w:szCs w:val="28"/>
        </w:rPr>
        <w:t>520</w:t>
      </w:r>
      <w:r w:rsidR="0057239B">
        <w:rPr>
          <w:b/>
          <w:bCs/>
          <w:sz w:val="28"/>
          <w:szCs w:val="28"/>
        </w:rPr>
        <w:t>H</w:t>
      </w:r>
      <w:r w:rsidR="000578EC">
        <w:rPr>
          <w:b/>
          <w:bCs/>
          <w:sz w:val="28"/>
          <w:szCs w:val="28"/>
        </w:rPr>
        <w:t>0601</w:t>
      </w:r>
    </w:p>
    <w:p w14:paraId="52F55EC4" w14:textId="04959B2D" w:rsidR="00457A2C" w:rsidRPr="00BB4490" w:rsidRDefault="00457A2C" w:rsidP="003218FF">
      <w:pPr>
        <w:suppressAutoHyphens/>
        <w:autoSpaceDE w:val="0"/>
        <w:autoSpaceDN w:val="0"/>
        <w:adjustRightInd w:val="0"/>
        <w:spacing w:line="360" w:lineRule="auto"/>
        <w:jc w:val="right"/>
        <w:rPr>
          <w:b/>
          <w:bCs/>
          <w:sz w:val="28"/>
          <w:szCs w:val="28"/>
        </w:rPr>
      </w:pPr>
      <w:r>
        <w:rPr>
          <w:b/>
          <w:bCs/>
          <w:sz w:val="28"/>
          <w:szCs w:val="28"/>
        </w:rPr>
        <w:t>NGUY</w:t>
      </w:r>
      <w:r w:rsidR="005345E6">
        <w:rPr>
          <w:b/>
          <w:bCs/>
          <w:sz w:val="28"/>
          <w:szCs w:val="28"/>
        </w:rPr>
        <w:t>E</w:t>
      </w:r>
      <w:r>
        <w:rPr>
          <w:b/>
          <w:bCs/>
          <w:sz w:val="28"/>
          <w:szCs w:val="28"/>
        </w:rPr>
        <w:t>N T</w:t>
      </w:r>
      <w:r w:rsidR="005345E6">
        <w:rPr>
          <w:b/>
          <w:bCs/>
          <w:sz w:val="28"/>
          <w:szCs w:val="28"/>
        </w:rPr>
        <w:t>U</w:t>
      </w:r>
      <w:r>
        <w:rPr>
          <w:b/>
          <w:bCs/>
          <w:sz w:val="28"/>
          <w:szCs w:val="28"/>
        </w:rPr>
        <w:t xml:space="preserve"> B</w:t>
      </w:r>
      <w:r w:rsidR="005345E6">
        <w:rPr>
          <w:b/>
          <w:bCs/>
          <w:sz w:val="28"/>
          <w:szCs w:val="28"/>
        </w:rPr>
        <w:t>A</w:t>
      </w:r>
      <w:r>
        <w:rPr>
          <w:b/>
          <w:bCs/>
          <w:sz w:val="28"/>
          <w:szCs w:val="28"/>
        </w:rPr>
        <w:t>O - 520H0515</w:t>
      </w:r>
    </w:p>
    <w:p w14:paraId="2F469C43" w14:textId="3C4E9EC2"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Class</w:t>
      </w:r>
      <w:r w:rsidR="003218FF" w:rsidRPr="00CA1C39">
        <w:rPr>
          <w:b/>
          <w:bCs/>
          <w:sz w:val="28"/>
          <w:szCs w:val="28"/>
          <w:lang w:val="vi-VN"/>
        </w:rPr>
        <w:t xml:space="preserve">:    </w:t>
      </w:r>
      <w:r w:rsidR="000578EC">
        <w:rPr>
          <w:b/>
          <w:bCs/>
          <w:sz w:val="28"/>
          <w:szCs w:val="28"/>
        </w:rPr>
        <w:t>20H50304</w:t>
      </w:r>
      <w:r>
        <w:rPr>
          <w:b/>
          <w:bCs/>
          <w:sz w:val="28"/>
          <w:szCs w:val="28"/>
        </w:rPr>
        <w:t>-20H50201</w:t>
      </w:r>
    </w:p>
    <w:p w14:paraId="42E589F6" w14:textId="28AC7AEF" w:rsidR="003218FF" w:rsidRPr="000578EC" w:rsidRDefault="00457A2C" w:rsidP="003218FF">
      <w:pPr>
        <w:suppressAutoHyphens/>
        <w:autoSpaceDE w:val="0"/>
        <w:autoSpaceDN w:val="0"/>
        <w:adjustRightInd w:val="0"/>
        <w:spacing w:line="360" w:lineRule="auto"/>
        <w:jc w:val="right"/>
        <w:rPr>
          <w:sz w:val="28"/>
          <w:szCs w:val="28"/>
        </w:rPr>
      </w:pPr>
      <w:r>
        <w:rPr>
          <w:sz w:val="28"/>
          <w:szCs w:val="28"/>
        </w:rPr>
        <w:t>Course</w:t>
      </w:r>
      <w:r w:rsidR="003218FF" w:rsidRPr="00CA1C39">
        <w:rPr>
          <w:b/>
          <w:bCs/>
          <w:sz w:val="28"/>
          <w:szCs w:val="28"/>
          <w:lang w:val="vi-VN"/>
        </w:rPr>
        <w:t xml:space="preserve">:    </w:t>
      </w:r>
      <w:r w:rsidR="000578EC">
        <w:rPr>
          <w:b/>
          <w:bCs/>
          <w:sz w:val="28"/>
          <w:szCs w:val="28"/>
        </w:rPr>
        <w:t>24</w:t>
      </w:r>
    </w:p>
    <w:p w14:paraId="7AEA711D" w14:textId="77777777" w:rsidR="003218FF" w:rsidRPr="00CA1C39" w:rsidRDefault="003218FF" w:rsidP="003218FF">
      <w:pPr>
        <w:suppressAutoHyphens/>
        <w:autoSpaceDE w:val="0"/>
        <w:autoSpaceDN w:val="0"/>
        <w:adjustRightInd w:val="0"/>
        <w:jc w:val="center"/>
        <w:rPr>
          <w:b/>
          <w:bCs/>
          <w:lang w:val="vi-VN"/>
        </w:rPr>
      </w:pPr>
    </w:p>
    <w:p w14:paraId="0F026212" w14:textId="6417CEF6" w:rsidR="00B118C8" w:rsidRPr="009D0B2B" w:rsidRDefault="003218FF" w:rsidP="00291721">
      <w:pPr>
        <w:suppressAutoHyphens/>
        <w:autoSpaceDE w:val="0"/>
        <w:autoSpaceDN w:val="0"/>
        <w:adjustRightInd w:val="0"/>
        <w:jc w:val="center"/>
        <w:rPr>
          <w:b/>
          <w:bCs/>
          <w:iCs/>
          <w:sz w:val="28"/>
          <w:szCs w:val="28"/>
        </w:rPr>
        <w:sectPr w:rsidR="00B118C8" w:rsidRPr="009D0B2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sidR="00457A2C">
        <w:rPr>
          <w:b/>
          <w:bCs/>
          <w:iCs/>
          <w:sz w:val="28"/>
          <w:szCs w:val="28"/>
        </w:rPr>
        <w:t>YEAR</w:t>
      </w:r>
      <w:r w:rsidRPr="00CA1C39">
        <w:rPr>
          <w:b/>
          <w:bCs/>
          <w:iCs/>
          <w:sz w:val="28"/>
          <w:szCs w:val="28"/>
          <w:lang w:val="vi-VN"/>
        </w:rPr>
        <w:t xml:space="preserve"> 20</w:t>
      </w:r>
      <w:r w:rsidR="009D0B2B">
        <w:rPr>
          <w:b/>
          <w:bCs/>
          <w:iCs/>
          <w:sz w:val="28"/>
          <w:szCs w:val="28"/>
        </w:rPr>
        <w:t>2</w:t>
      </w:r>
      <w:r w:rsidR="00457A2C">
        <w:rPr>
          <w:b/>
          <w:bCs/>
          <w:iCs/>
          <w:sz w:val="28"/>
          <w:szCs w:val="28"/>
        </w:rPr>
        <w:t>2</w:t>
      </w:r>
    </w:p>
    <w:p w14:paraId="67B26CCA" w14:textId="77777777" w:rsidR="003D3295" w:rsidRPr="00B10E7E" w:rsidRDefault="003D3295" w:rsidP="003D3295">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43047B5E" w14:textId="77777777" w:rsidR="003D3295" w:rsidRPr="007E7FF7" w:rsidRDefault="003D3295" w:rsidP="003D3295">
      <w:pPr>
        <w:suppressAutoHyphens/>
        <w:autoSpaceDE w:val="0"/>
        <w:autoSpaceDN w:val="0"/>
        <w:adjustRightInd w:val="0"/>
        <w:jc w:val="center"/>
        <w:rPr>
          <w:sz w:val="28"/>
          <w:szCs w:val="28"/>
        </w:rPr>
      </w:pPr>
      <w:r>
        <w:rPr>
          <w:b/>
          <w:bCs/>
          <w:sz w:val="28"/>
          <w:szCs w:val="28"/>
          <w:lang w:val="en"/>
        </w:rPr>
        <w:t>TON DUC THANG UNIVERSITY</w:t>
      </w:r>
    </w:p>
    <w:p w14:paraId="1DFD93E7" w14:textId="77777777" w:rsidR="003D3295" w:rsidRPr="00B10E7E" w:rsidRDefault="003D3295" w:rsidP="003D3295">
      <w:pPr>
        <w:suppressAutoHyphens/>
        <w:autoSpaceDE w:val="0"/>
        <w:autoSpaceDN w:val="0"/>
        <w:adjustRightInd w:val="0"/>
        <w:jc w:val="center"/>
        <w:rPr>
          <w:sz w:val="28"/>
          <w:szCs w:val="28"/>
          <w:lang w:val="en"/>
        </w:rPr>
      </w:pPr>
      <w:r>
        <w:rPr>
          <w:b/>
          <w:bCs/>
          <w:sz w:val="28"/>
          <w:szCs w:val="28"/>
          <w:lang w:val="en"/>
        </w:rPr>
        <w:t>FACULTY OF INFORMATION TECHNOLOGY</w:t>
      </w:r>
    </w:p>
    <w:p w14:paraId="241FB4B9" w14:textId="77777777" w:rsidR="003D3295" w:rsidRPr="00B10E7E" w:rsidRDefault="003D3295" w:rsidP="003D3295">
      <w:pPr>
        <w:suppressAutoHyphens/>
        <w:autoSpaceDE w:val="0"/>
        <w:autoSpaceDN w:val="0"/>
        <w:adjustRightInd w:val="0"/>
        <w:ind w:firstLine="720"/>
        <w:jc w:val="center"/>
        <w:rPr>
          <w:lang w:val="en"/>
        </w:rPr>
      </w:pPr>
    </w:p>
    <w:p w14:paraId="6F64F2B3" w14:textId="77777777" w:rsidR="003D3295" w:rsidRPr="00B10E7E" w:rsidRDefault="003D3295" w:rsidP="003D329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07B2D8B" wp14:editId="508F151F">
            <wp:extent cx="7905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EBFA089" w14:textId="77777777" w:rsidR="003D3295" w:rsidRPr="00B10E7E" w:rsidRDefault="003D3295" w:rsidP="003D3295">
      <w:pPr>
        <w:suppressAutoHyphens/>
        <w:autoSpaceDE w:val="0"/>
        <w:autoSpaceDN w:val="0"/>
        <w:adjustRightInd w:val="0"/>
        <w:ind w:firstLine="720"/>
        <w:rPr>
          <w:b/>
          <w:bCs/>
          <w:sz w:val="28"/>
          <w:szCs w:val="28"/>
          <w:lang w:val="en"/>
        </w:rPr>
      </w:pPr>
    </w:p>
    <w:p w14:paraId="32E2CF46" w14:textId="77777777" w:rsidR="005345E6" w:rsidRPr="00B10E7E" w:rsidRDefault="005345E6" w:rsidP="005345E6">
      <w:pPr>
        <w:suppressAutoHyphens/>
        <w:autoSpaceDE w:val="0"/>
        <w:autoSpaceDN w:val="0"/>
        <w:adjustRightInd w:val="0"/>
        <w:spacing w:line="360" w:lineRule="auto"/>
        <w:jc w:val="center"/>
        <w:rPr>
          <w:b/>
          <w:bCs/>
          <w:sz w:val="32"/>
          <w:szCs w:val="32"/>
          <w:lang w:val="en"/>
        </w:rPr>
      </w:pPr>
      <w:r>
        <w:rPr>
          <w:b/>
          <w:bCs/>
          <w:sz w:val="32"/>
          <w:szCs w:val="32"/>
          <w:lang w:val="en"/>
        </w:rPr>
        <w:t>FINAL REPORT</w:t>
      </w:r>
    </w:p>
    <w:p w14:paraId="53C14313" w14:textId="77777777" w:rsidR="003D3295" w:rsidRPr="00B10E7E" w:rsidRDefault="003D3295" w:rsidP="003D329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8370818" w14:textId="77777777" w:rsidR="003D3295" w:rsidRPr="00B10E7E" w:rsidRDefault="003D3295" w:rsidP="003D3295">
      <w:pPr>
        <w:suppressAutoHyphens/>
        <w:autoSpaceDE w:val="0"/>
        <w:autoSpaceDN w:val="0"/>
        <w:adjustRightInd w:val="0"/>
        <w:spacing w:line="360" w:lineRule="auto"/>
        <w:rPr>
          <w:b/>
          <w:bCs/>
          <w:lang w:val="en"/>
        </w:rPr>
      </w:pPr>
    </w:p>
    <w:p w14:paraId="5E242A8B" w14:textId="77777777" w:rsidR="005345E6" w:rsidRPr="00B10E7E" w:rsidRDefault="005345E6" w:rsidP="005345E6">
      <w:pPr>
        <w:suppressAutoHyphens/>
        <w:autoSpaceDE w:val="0"/>
        <w:autoSpaceDN w:val="0"/>
        <w:adjustRightInd w:val="0"/>
        <w:spacing w:line="360" w:lineRule="auto"/>
        <w:jc w:val="center"/>
        <w:rPr>
          <w:b/>
          <w:bCs/>
          <w:sz w:val="48"/>
          <w:szCs w:val="48"/>
          <w:lang w:val="en"/>
        </w:rPr>
      </w:pPr>
      <w:r>
        <w:rPr>
          <w:b/>
          <w:bCs/>
          <w:sz w:val="48"/>
          <w:szCs w:val="48"/>
          <w:lang w:val="en"/>
        </w:rPr>
        <w:t>SUPPLEMENT FACTS PRODUCTS</w:t>
      </w:r>
    </w:p>
    <w:p w14:paraId="1BF15F76" w14:textId="77777777" w:rsidR="003D3295" w:rsidRDefault="003D3295" w:rsidP="003D3295">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5E7F7DA" w14:textId="77777777" w:rsidR="003D3295" w:rsidRDefault="003D3295" w:rsidP="003D3295">
      <w:pPr>
        <w:suppressAutoHyphens/>
        <w:autoSpaceDE w:val="0"/>
        <w:autoSpaceDN w:val="0"/>
        <w:adjustRightInd w:val="0"/>
        <w:spacing w:line="360" w:lineRule="auto"/>
        <w:ind w:firstLine="720"/>
        <w:jc w:val="center"/>
        <w:rPr>
          <w:sz w:val="28"/>
          <w:szCs w:val="28"/>
          <w:lang w:val="en"/>
        </w:rPr>
      </w:pPr>
    </w:p>
    <w:p w14:paraId="7F1C32B2" w14:textId="77777777" w:rsidR="003D3295" w:rsidRPr="00B10E7E" w:rsidRDefault="003D3295" w:rsidP="003D3295">
      <w:pPr>
        <w:suppressAutoHyphens/>
        <w:autoSpaceDE w:val="0"/>
        <w:autoSpaceDN w:val="0"/>
        <w:adjustRightInd w:val="0"/>
        <w:spacing w:line="360" w:lineRule="auto"/>
        <w:ind w:firstLine="720"/>
        <w:jc w:val="center"/>
        <w:rPr>
          <w:sz w:val="28"/>
          <w:szCs w:val="28"/>
          <w:lang w:val="en"/>
        </w:rPr>
      </w:pPr>
    </w:p>
    <w:p w14:paraId="77D1C1F5" w14:textId="77777777" w:rsidR="003D3295" w:rsidRPr="00B10E7E" w:rsidRDefault="003D3295" w:rsidP="003D3295">
      <w:pPr>
        <w:suppressAutoHyphens/>
        <w:autoSpaceDE w:val="0"/>
        <w:autoSpaceDN w:val="0"/>
        <w:adjustRightInd w:val="0"/>
        <w:spacing w:line="360" w:lineRule="auto"/>
        <w:jc w:val="center"/>
        <w:rPr>
          <w:b/>
          <w:bCs/>
          <w:lang w:val="en"/>
        </w:rPr>
      </w:pPr>
    </w:p>
    <w:p w14:paraId="450AD867" w14:textId="77777777" w:rsidR="003D3295" w:rsidRPr="00B10E7E" w:rsidRDefault="003D3295" w:rsidP="003D3295">
      <w:pPr>
        <w:suppressAutoHyphens/>
        <w:autoSpaceDE w:val="0"/>
        <w:autoSpaceDN w:val="0"/>
        <w:adjustRightInd w:val="0"/>
        <w:spacing w:line="360" w:lineRule="auto"/>
        <w:jc w:val="both"/>
        <w:rPr>
          <w:b/>
          <w:bCs/>
          <w:lang w:val="en"/>
        </w:rPr>
      </w:pPr>
    </w:p>
    <w:p w14:paraId="4C1CBFC2" w14:textId="77777777" w:rsidR="003D3295" w:rsidRPr="003218FF" w:rsidRDefault="003D3295" w:rsidP="003D32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F5553D" w14:textId="77777777" w:rsidR="003D3295" w:rsidRPr="00B10E7E" w:rsidRDefault="003D3295" w:rsidP="003D3295">
      <w:pPr>
        <w:suppressAutoHyphens/>
        <w:autoSpaceDE w:val="0"/>
        <w:autoSpaceDN w:val="0"/>
        <w:adjustRightInd w:val="0"/>
        <w:spacing w:line="360" w:lineRule="auto"/>
        <w:jc w:val="both"/>
        <w:rPr>
          <w:b/>
          <w:bCs/>
          <w:lang w:val="en"/>
        </w:rPr>
      </w:pPr>
    </w:p>
    <w:p w14:paraId="2FD3BDE2" w14:textId="77777777" w:rsidR="003D3295" w:rsidRPr="00B10E7E" w:rsidRDefault="003D3295" w:rsidP="003D3295">
      <w:pPr>
        <w:suppressAutoHyphens/>
        <w:autoSpaceDE w:val="0"/>
        <w:autoSpaceDN w:val="0"/>
        <w:adjustRightInd w:val="0"/>
        <w:spacing w:line="360" w:lineRule="auto"/>
        <w:jc w:val="both"/>
        <w:rPr>
          <w:b/>
          <w:bCs/>
          <w:lang w:val="en"/>
        </w:rPr>
      </w:pPr>
    </w:p>
    <w:p w14:paraId="69284DD5" w14:textId="77777777" w:rsidR="003D3295" w:rsidRPr="00B10E7E" w:rsidRDefault="003D3295" w:rsidP="003D3295">
      <w:pPr>
        <w:suppressAutoHyphens/>
        <w:autoSpaceDE w:val="0"/>
        <w:autoSpaceDN w:val="0"/>
        <w:adjustRightInd w:val="0"/>
        <w:spacing w:line="360" w:lineRule="auto"/>
        <w:jc w:val="both"/>
        <w:rPr>
          <w:b/>
          <w:bCs/>
          <w:lang w:val="en"/>
        </w:rPr>
      </w:pPr>
    </w:p>
    <w:p w14:paraId="4A3ED033" w14:textId="0B4134F9" w:rsidR="003D3295" w:rsidRPr="000578EC" w:rsidRDefault="003D3295" w:rsidP="003D3295">
      <w:pPr>
        <w:suppressAutoHyphens/>
        <w:autoSpaceDE w:val="0"/>
        <w:autoSpaceDN w:val="0"/>
        <w:adjustRightInd w:val="0"/>
        <w:spacing w:line="360" w:lineRule="auto"/>
        <w:jc w:val="right"/>
        <w:rPr>
          <w:sz w:val="28"/>
          <w:szCs w:val="28"/>
        </w:rPr>
      </w:pPr>
      <w:r>
        <w:rPr>
          <w:i/>
          <w:sz w:val="28"/>
          <w:szCs w:val="28"/>
          <w:lang w:val="en"/>
        </w:rPr>
        <w:t>Instructor</w:t>
      </w:r>
      <w:r w:rsidRPr="00B10E7E">
        <w:rPr>
          <w:sz w:val="28"/>
          <w:szCs w:val="28"/>
          <w:lang w:val="vi-VN"/>
        </w:rPr>
        <w:t xml:space="preserve">: </w:t>
      </w:r>
      <w:r w:rsidR="005345E6">
        <w:rPr>
          <w:b/>
          <w:sz w:val="28"/>
          <w:szCs w:val="28"/>
        </w:rPr>
        <w:t>Master PHAM THAI KY TRUNG</w:t>
      </w:r>
    </w:p>
    <w:p w14:paraId="66C61CFA" w14:textId="31DE0D80" w:rsidR="003D3295" w:rsidRDefault="003D3295" w:rsidP="003D3295">
      <w:pPr>
        <w:suppressAutoHyphens/>
        <w:autoSpaceDE w:val="0"/>
        <w:autoSpaceDN w:val="0"/>
        <w:adjustRightInd w:val="0"/>
        <w:spacing w:line="360" w:lineRule="auto"/>
        <w:jc w:val="right"/>
        <w:rPr>
          <w:b/>
          <w:bCs/>
          <w:sz w:val="28"/>
          <w:szCs w:val="28"/>
        </w:rPr>
      </w:pPr>
      <w:r>
        <w:rPr>
          <w:i/>
          <w:sz w:val="28"/>
          <w:szCs w:val="28"/>
        </w:rPr>
        <w:t>Implementer</w:t>
      </w:r>
      <w:r w:rsidRPr="003218FF">
        <w:rPr>
          <w:sz w:val="28"/>
          <w:szCs w:val="28"/>
          <w:lang w:val="vi-VN"/>
        </w:rPr>
        <w:t>:</w:t>
      </w:r>
      <w:r w:rsidRPr="003218FF">
        <w:rPr>
          <w:b/>
          <w:bCs/>
          <w:sz w:val="28"/>
          <w:szCs w:val="28"/>
          <w:lang w:val="vi-VN"/>
        </w:rPr>
        <w:t xml:space="preserve">   </w:t>
      </w:r>
      <w:r w:rsidR="005345E6" w:rsidRPr="003218FF">
        <w:rPr>
          <w:b/>
          <w:bCs/>
          <w:sz w:val="28"/>
          <w:szCs w:val="28"/>
          <w:lang w:val="vi-VN"/>
        </w:rPr>
        <w:t>NGUY</w:t>
      </w:r>
      <w:r w:rsidR="005345E6">
        <w:rPr>
          <w:b/>
          <w:bCs/>
          <w:sz w:val="28"/>
          <w:szCs w:val="28"/>
        </w:rPr>
        <w:t>E</w:t>
      </w:r>
      <w:r w:rsidR="005345E6" w:rsidRPr="003218FF">
        <w:rPr>
          <w:b/>
          <w:bCs/>
          <w:sz w:val="28"/>
          <w:szCs w:val="28"/>
          <w:lang w:val="vi-VN"/>
        </w:rPr>
        <w:t xml:space="preserve">N </w:t>
      </w:r>
      <w:r w:rsidR="005345E6">
        <w:rPr>
          <w:b/>
          <w:bCs/>
          <w:sz w:val="28"/>
          <w:szCs w:val="28"/>
        </w:rPr>
        <w:t xml:space="preserve">QUOC AN </w:t>
      </w:r>
      <w:r>
        <w:rPr>
          <w:b/>
          <w:bCs/>
          <w:sz w:val="28"/>
          <w:szCs w:val="28"/>
        </w:rPr>
        <w:t>- 520H0601</w:t>
      </w:r>
    </w:p>
    <w:p w14:paraId="5952849A" w14:textId="57EEAF5D" w:rsidR="003D3295" w:rsidRPr="00BB4490" w:rsidRDefault="003D3295" w:rsidP="003D3295">
      <w:pPr>
        <w:suppressAutoHyphens/>
        <w:autoSpaceDE w:val="0"/>
        <w:autoSpaceDN w:val="0"/>
        <w:adjustRightInd w:val="0"/>
        <w:spacing w:line="360" w:lineRule="auto"/>
        <w:jc w:val="right"/>
        <w:rPr>
          <w:b/>
          <w:bCs/>
          <w:sz w:val="28"/>
          <w:szCs w:val="28"/>
        </w:rPr>
      </w:pPr>
      <w:r>
        <w:rPr>
          <w:b/>
          <w:bCs/>
          <w:sz w:val="28"/>
          <w:szCs w:val="28"/>
        </w:rPr>
        <w:t>NGUYỄN T</w:t>
      </w:r>
      <w:r w:rsidR="005C37CC">
        <w:rPr>
          <w:b/>
          <w:bCs/>
          <w:sz w:val="28"/>
          <w:szCs w:val="28"/>
        </w:rPr>
        <w:t>U</w:t>
      </w:r>
      <w:r>
        <w:rPr>
          <w:b/>
          <w:bCs/>
          <w:sz w:val="28"/>
          <w:szCs w:val="28"/>
        </w:rPr>
        <w:t xml:space="preserve"> B</w:t>
      </w:r>
      <w:r w:rsidR="005C37CC">
        <w:rPr>
          <w:b/>
          <w:bCs/>
          <w:sz w:val="28"/>
          <w:szCs w:val="28"/>
        </w:rPr>
        <w:t>A</w:t>
      </w:r>
      <w:r>
        <w:rPr>
          <w:b/>
          <w:bCs/>
          <w:sz w:val="28"/>
          <w:szCs w:val="28"/>
        </w:rPr>
        <w:t>O - 520H0515</w:t>
      </w:r>
    </w:p>
    <w:p w14:paraId="4DB5E35B" w14:textId="509CB913"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Class</w:t>
      </w:r>
      <w:r w:rsidRPr="00CA1C39">
        <w:rPr>
          <w:b/>
          <w:bCs/>
          <w:sz w:val="28"/>
          <w:szCs w:val="28"/>
          <w:lang w:val="vi-VN"/>
        </w:rPr>
        <w:t xml:space="preserve">:    </w:t>
      </w:r>
      <w:r>
        <w:rPr>
          <w:b/>
          <w:bCs/>
          <w:sz w:val="28"/>
          <w:szCs w:val="28"/>
        </w:rPr>
        <w:t>20H50304-20H50201</w:t>
      </w:r>
    </w:p>
    <w:p w14:paraId="55E00AF9" w14:textId="33FA6937" w:rsidR="003D3295" w:rsidRPr="000578EC" w:rsidRDefault="003D3295" w:rsidP="003D3295">
      <w:pPr>
        <w:suppressAutoHyphens/>
        <w:autoSpaceDE w:val="0"/>
        <w:autoSpaceDN w:val="0"/>
        <w:adjustRightInd w:val="0"/>
        <w:spacing w:line="360" w:lineRule="auto"/>
        <w:jc w:val="right"/>
        <w:rPr>
          <w:sz w:val="28"/>
          <w:szCs w:val="28"/>
        </w:rPr>
      </w:pPr>
      <w:r>
        <w:rPr>
          <w:sz w:val="28"/>
          <w:szCs w:val="28"/>
        </w:rPr>
        <w:t>Course</w:t>
      </w:r>
      <w:r w:rsidRPr="00CA1C39">
        <w:rPr>
          <w:b/>
          <w:bCs/>
          <w:sz w:val="28"/>
          <w:szCs w:val="28"/>
          <w:lang w:val="vi-VN"/>
        </w:rPr>
        <w:t xml:space="preserve">:    </w:t>
      </w:r>
      <w:r>
        <w:rPr>
          <w:b/>
          <w:bCs/>
          <w:sz w:val="28"/>
          <w:szCs w:val="28"/>
        </w:rPr>
        <w:t>24</w:t>
      </w:r>
    </w:p>
    <w:p w14:paraId="0F11E866" w14:textId="77777777" w:rsidR="003D3295" w:rsidRPr="00CA1C39" w:rsidRDefault="003D3295" w:rsidP="003D3295">
      <w:pPr>
        <w:suppressAutoHyphens/>
        <w:autoSpaceDE w:val="0"/>
        <w:autoSpaceDN w:val="0"/>
        <w:adjustRightInd w:val="0"/>
        <w:jc w:val="center"/>
        <w:rPr>
          <w:b/>
          <w:bCs/>
          <w:lang w:val="vi-VN"/>
        </w:rPr>
      </w:pPr>
    </w:p>
    <w:p w14:paraId="6BB93563" w14:textId="407D49F7" w:rsidR="00457A2C" w:rsidRPr="009D0B2B" w:rsidRDefault="003D3295" w:rsidP="003D3295">
      <w:pPr>
        <w:suppressAutoHyphens/>
        <w:autoSpaceDE w:val="0"/>
        <w:autoSpaceDN w:val="0"/>
        <w:adjustRightInd w:val="0"/>
        <w:jc w:val="center"/>
        <w:rPr>
          <w:b/>
          <w:bCs/>
          <w:iCs/>
          <w:sz w:val="28"/>
          <w:szCs w:val="28"/>
        </w:rPr>
        <w:sectPr w:rsidR="00457A2C" w:rsidRPr="009D0B2B"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HỒ CHÍ MINH</w:t>
      </w:r>
      <w:r w:rsidR="00A77A7F">
        <w:rPr>
          <w:b/>
          <w:bCs/>
          <w:iCs/>
          <w:sz w:val="28"/>
          <w:szCs w:val="28"/>
        </w:rPr>
        <w:t xml:space="preserve"> CITY</w:t>
      </w:r>
      <w:r w:rsidRPr="00CA1C39">
        <w:rPr>
          <w:b/>
          <w:bCs/>
          <w:iCs/>
          <w:sz w:val="28"/>
          <w:szCs w:val="28"/>
          <w:lang w:val="vi-VN"/>
        </w:rPr>
        <w:t xml:space="preserve">, </w:t>
      </w:r>
      <w:r>
        <w:rPr>
          <w:b/>
          <w:bCs/>
          <w:iCs/>
          <w:sz w:val="28"/>
          <w:szCs w:val="28"/>
        </w:rPr>
        <w:t>YEAR</w:t>
      </w:r>
      <w:r w:rsidRPr="00CA1C39">
        <w:rPr>
          <w:b/>
          <w:bCs/>
          <w:iCs/>
          <w:sz w:val="28"/>
          <w:szCs w:val="28"/>
          <w:lang w:val="vi-VN"/>
        </w:rPr>
        <w:t xml:space="preserve"> 20</w:t>
      </w:r>
      <w:r>
        <w:rPr>
          <w:b/>
          <w:bCs/>
          <w:iCs/>
          <w:sz w:val="28"/>
          <w:szCs w:val="28"/>
        </w:rPr>
        <w:t>22</w:t>
      </w:r>
    </w:p>
    <w:p w14:paraId="6A0A9915" w14:textId="623426A0" w:rsidR="00BB2B2A" w:rsidRPr="00B7685D" w:rsidRDefault="00B7685D" w:rsidP="002D796D">
      <w:pPr>
        <w:pStyle w:val="Chng"/>
        <w:jc w:val="center"/>
      </w:pPr>
      <w:bookmarkStart w:id="0" w:name="_Toc121753131"/>
      <w:r>
        <w:lastRenderedPageBreak/>
        <w:t>THANK</w:t>
      </w:r>
      <w:r w:rsidR="008026A9">
        <w:t xml:space="preserve"> YOU</w:t>
      </w:r>
      <w:bookmarkEnd w:id="0"/>
    </w:p>
    <w:p w14:paraId="4A93FE87" w14:textId="42D7F288" w:rsidR="00B7685D" w:rsidRDefault="00B7685D" w:rsidP="00E9244F">
      <w:pPr>
        <w:pStyle w:val="NormalWeb"/>
        <w:shd w:val="clear" w:color="auto" w:fill="FFFFFF"/>
        <w:spacing w:before="0" w:beforeAutospacing="0" w:after="90" w:afterAutospacing="0" w:line="360" w:lineRule="auto"/>
        <w:rPr>
          <w:color w:val="222222"/>
          <w:sz w:val="26"/>
          <w:szCs w:val="26"/>
          <w:shd w:val="clear" w:color="auto" w:fill="FFFFFF"/>
        </w:rPr>
      </w:pPr>
      <w:r w:rsidRPr="00B7685D">
        <w:rPr>
          <w:color w:val="222222"/>
          <w:sz w:val="26"/>
          <w:szCs w:val="26"/>
          <w:shd w:val="clear" w:color="auto" w:fill="FFFFFF"/>
        </w:rPr>
        <w:t xml:space="preserve">First of all, I would like to thank Ton Duc Thang University for </w:t>
      </w:r>
      <w:r w:rsidR="00EE10BF">
        <w:rPr>
          <w:color w:val="222222"/>
          <w:sz w:val="26"/>
          <w:szCs w:val="26"/>
          <w:shd w:val="clear" w:color="auto" w:fill="FFFFFF"/>
        </w:rPr>
        <w:t xml:space="preserve">Software </w:t>
      </w:r>
      <w:r w:rsidR="00A647A5" w:rsidRPr="00A647A5">
        <w:rPr>
          <w:color w:val="222222"/>
          <w:sz w:val="26"/>
          <w:szCs w:val="26"/>
          <w:shd w:val="clear" w:color="auto" w:fill="FFFFFF"/>
        </w:rPr>
        <w:t xml:space="preserve">Engineering </w:t>
      </w:r>
      <w:r w:rsidRPr="00B7685D">
        <w:rPr>
          <w:color w:val="222222"/>
          <w:sz w:val="26"/>
          <w:szCs w:val="26"/>
          <w:shd w:val="clear" w:color="auto" w:fill="FFFFFF"/>
        </w:rPr>
        <w:t xml:space="preserve">into the curriculum. In particular, I would like to express my deep and sincere gratitude to Mr. </w:t>
      </w:r>
      <w:r w:rsidR="009C3FCF">
        <w:rPr>
          <w:color w:val="222222"/>
          <w:sz w:val="26"/>
          <w:szCs w:val="26"/>
          <w:shd w:val="clear" w:color="auto" w:fill="FFFFFF"/>
        </w:rPr>
        <w:t>Pham Thai Ky Trung</w:t>
      </w:r>
      <w:r w:rsidRPr="00B7685D">
        <w:rPr>
          <w:color w:val="222222"/>
          <w:sz w:val="26"/>
          <w:szCs w:val="26"/>
          <w:shd w:val="clear" w:color="auto" w:fill="FFFFFF"/>
        </w:rPr>
        <w:t xml:space="preserve"> who wholeheartedly guided and guided me during the study and writing of this essay. Thank you for your kind words and enthusiasm, which helped me to complete my thesis.</w:t>
      </w:r>
    </w:p>
    <w:p w14:paraId="4707AF2B" w14:textId="685BCFEE" w:rsidR="00B66D09" w:rsidRPr="00B66D09" w:rsidRDefault="00B7685D" w:rsidP="00E9244F">
      <w:pPr>
        <w:pStyle w:val="NormalWeb"/>
        <w:shd w:val="clear" w:color="auto" w:fill="FFFFFF"/>
        <w:spacing w:before="0" w:beforeAutospacing="0" w:after="90" w:afterAutospacing="0" w:line="360" w:lineRule="auto"/>
        <w:rPr>
          <w:color w:val="222222"/>
          <w:sz w:val="26"/>
          <w:szCs w:val="26"/>
        </w:rPr>
      </w:pPr>
      <w:r w:rsidRPr="00B7685D">
        <w:rPr>
          <w:color w:val="222222"/>
          <w:sz w:val="26"/>
          <w:szCs w:val="26"/>
        </w:rPr>
        <w:t>Thank you to my friends who have accompanied and encouraged me throughout the research process.</w:t>
      </w:r>
    </w:p>
    <w:p w14:paraId="0CD7ECED" w14:textId="1744CA12" w:rsidR="00B66D09" w:rsidRPr="00B66D09" w:rsidRDefault="00B7685D" w:rsidP="00E9244F">
      <w:pPr>
        <w:pStyle w:val="NormalWeb"/>
        <w:shd w:val="clear" w:color="auto" w:fill="FFFFFF"/>
        <w:spacing w:before="0" w:beforeAutospacing="0" w:after="90" w:afterAutospacing="0" w:line="360" w:lineRule="auto"/>
        <w:rPr>
          <w:i/>
          <w:iCs/>
          <w:color w:val="222222"/>
          <w:sz w:val="26"/>
          <w:szCs w:val="26"/>
        </w:rPr>
      </w:pPr>
      <w:r>
        <w:rPr>
          <w:rStyle w:val="Emphasis"/>
          <w:i w:val="0"/>
          <w:iCs w:val="0"/>
          <w:color w:val="222222"/>
          <w:sz w:val="26"/>
          <w:szCs w:val="26"/>
        </w:rPr>
        <w:t>Thank you very much.</w:t>
      </w:r>
    </w:p>
    <w:p w14:paraId="339FB1B1" w14:textId="013B1A84" w:rsidR="00BB2B2A" w:rsidRPr="00DB7595" w:rsidRDefault="00BB2B2A" w:rsidP="00E9244F">
      <w:pPr>
        <w:pStyle w:val="Nidungvnbn"/>
        <w:rPr>
          <w:b/>
          <w:bCs/>
          <w:sz w:val="32"/>
          <w:szCs w:val="32"/>
          <w:lang w:val="vi-VN"/>
        </w:rPr>
      </w:pPr>
      <w:r w:rsidRPr="00DB7595">
        <w:rPr>
          <w:b/>
          <w:bCs/>
          <w:sz w:val="32"/>
          <w:szCs w:val="32"/>
          <w:lang w:val="vi-VN"/>
        </w:rPr>
        <w:br w:type="page"/>
      </w:r>
    </w:p>
    <w:p w14:paraId="4B8A0873" w14:textId="7E0AB9FE" w:rsidR="003218FF" w:rsidRPr="002D796D" w:rsidRDefault="008026A9" w:rsidP="002D796D">
      <w:pPr>
        <w:jc w:val="center"/>
        <w:rPr>
          <w:b/>
          <w:sz w:val="32"/>
          <w:szCs w:val="32"/>
          <w:lang w:val="vi-VN"/>
        </w:rPr>
      </w:pPr>
      <w:r>
        <w:rPr>
          <w:b/>
          <w:sz w:val="32"/>
          <w:szCs w:val="32"/>
        </w:rPr>
        <w:lastRenderedPageBreak/>
        <w:t>SUBJECT TO COMPLETED AT TON DUC THANG UNIVERSITY</w:t>
      </w:r>
    </w:p>
    <w:p w14:paraId="0973110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1386336" w14:textId="623EC78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 xml:space="preserve">I hereby declare that this is my/our own project and is under the guidance of Dr. </w:t>
      </w:r>
      <w:r w:rsidR="0063015D">
        <w:rPr>
          <w:sz w:val="26"/>
          <w:szCs w:val="26"/>
        </w:rPr>
        <w:t>PHAM THAI KY TRUNG</w:t>
      </w:r>
      <w:r w:rsidRPr="00303E7A">
        <w:rPr>
          <w:sz w:val="26"/>
          <w:szCs w:val="26"/>
          <w:lang w:val="vi-VN"/>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01A680B7" w14:textId="77777777" w:rsidR="00303E7A" w:rsidRDefault="00303E7A" w:rsidP="003218FF">
      <w:pPr>
        <w:autoSpaceDE w:val="0"/>
        <w:autoSpaceDN w:val="0"/>
        <w:adjustRightInd w:val="0"/>
        <w:spacing w:line="360" w:lineRule="auto"/>
        <w:ind w:firstLine="720"/>
        <w:jc w:val="both"/>
        <w:rPr>
          <w:sz w:val="26"/>
          <w:szCs w:val="26"/>
          <w:lang w:val="vi-VN"/>
        </w:rPr>
      </w:pPr>
      <w:r w:rsidRPr="00303E7A">
        <w:rPr>
          <w:sz w:val="26"/>
          <w:szCs w:val="26"/>
          <w:lang w:val="vi-VN"/>
        </w:rPr>
        <w:t>In addition, the project also uses a number of comments, assessments as well as data from other authors, other agencies and organizations, with citations and source annotations.</w:t>
      </w:r>
    </w:p>
    <w:p w14:paraId="22FEC434" w14:textId="4BA68545" w:rsidR="003218FF" w:rsidRPr="00DB7595" w:rsidRDefault="00303E7A" w:rsidP="003218FF">
      <w:pPr>
        <w:autoSpaceDE w:val="0"/>
        <w:autoSpaceDN w:val="0"/>
        <w:adjustRightInd w:val="0"/>
        <w:spacing w:line="360" w:lineRule="auto"/>
        <w:ind w:firstLine="720"/>
        <w:jc w:val="both"/>
        <w:rPr>
          <w:b/>
          <w:sz w:val="26"/>
          <w:szCs w:val="26"/>
          <w:lang w:val="vi-VN"/>
        </w:rPr>
      </w:pPr>
      <w:r w:rsidRPr="00303E7A">
        <w:rPr>
          <w:b/>
          <w:sz w:val="26"/>
          <w:szCs w:val="26"/>
          <w:lang w:val="vi-VN"/>
        </w:rPr>
        <w:t>If I find any fraud, I will take full responsibility for the content of my project</w:t>
      </w:r>
      <w:r w:rsidR="003218FF" w:rsidRPr="00DB7595">
        <w:rPr>
          <w:b/>
          <w:sz w:val="26"/>
          <w:szCs w:val="26"/>
          <w:lang w:val="vi-VN"/>
        </w:rPr>
        <w:t xml:space="preserve">. </w:t>
      </w:r>
      <w:r w:rsidRPr="00303E7A">
        <w:rPr>
          <w:sz w:val="26"/>
          <w:szCs w:val="26"/>
          <w:lang w:val="vi-VN"/>
        </w:rPr>
        <w:t>Ton Duc Thang University is not related to copyright and copyright violations caused by me during the implementation process (if any).</w:t>
      </w:r>
    </w:p>
    <w:p w14:paraId="22B9D343" w14:textId="2CA70AC6" w:rsidR="003218FF" w:rsidRPr="00DB7595" w:rsidRDefault="004D28FF" w:rsidP="003218FF">
      <w:pPr>
        <w:autoSpaceDE w:val="0"/>
        <w:autoSpaceDN w:val="0"/>
        <w:adjustRightInd w:val="0"/>
        <w:spacing w:line="360" w:lineRule="auto"/>
        <w:ind w:left="3600"/>
        <w:jc w:val="center"/>
        <w:rPr>
          <w:i/>
          <w:sz w:val="26"/>
          <w:szCs w:val="26"/>
          <w:lang w:val="vi-VN"/>
        </w:rPr>
      </w:pPr>
      <w:r>
        <w:rPr>
          <w:i/>
          <w:sz w:val="26"/>
          <w:szCs w:val="26"/>
        </w:rPr>
        <w:t>Hồ Chí Minh City</w:t>
      </w:r>
      <w:r w:rsidR="003218FF" w:rsidRPr="00DB7595">
        <w:rPr>
          <w:i/>
          <w:sz w:val="26"/>
          <w:szCs w:val="26"/>
          <w:lang w:val="vi-VN"/>
        </w:rPr>
        <w:t xml:space="preserve">, </w:t>
      </w:r>
      <w:r w:rsidR="00303E7A">
        <w:rPr>
          <w:i/>
          <w:sz w:val="26"/>
          <w:szCs w:val="26"/>
        </w:rPr>
        <w:t>day</w:t>
      </w:r>
      <w:r w:rsidR="003218FF" w:rsidRPr="00DB7595">
        <w:rPr>
          <w:i/>
          <w:sz w:val="26"/>
          <w:szCs w:val="26"/>
          <w:lang w:val="vi-VN"/>
        </w:rPr>
        <w:t xml:space="preserve"> </w:t>
      </w:r>
      <w:r w:rsidR="009C3FCF">
        <w:rPr>
          <w:i/>
          <w:sz w:val="26"/>
          <w:szCs w:val="26"/>
        </w:rPr>
        <w:t xml:space="preserve">5 </w:t>
      </w:r>
      <w:r w:rsidR="00303E7A">
        <w:rPr>
          <w:i/>
          <w:sz w:val="26"/>
          <w:szCs w:val="26"/>
        </w:rPr>
        <w:t>month</w:t>
      </w:r>
      <w:r w:rsidR="003218FF" w:rsidRPr="00DB7595">
        <w:rPr>
          <w:i/>
          <w:sz w:val="26"/>
          <w:szCs w:val="26"/>
          <w:lang w:val="vi-VN"/>
        </w:rPr>
        <w:t xml:space="preserve"> </w:t>
      </w:r>
      <w:r>
        <w:rPr>
          <w:i/>
          <w:sz w:val="26"/>
          <w:szCs w:val="26"/>
        </w:rPr>
        <w:t>12</w:t>
      </w:r>
      <w:r w:rsidR="003218FF" w:rsidRPr="00DB7595">
        <w:rPr>
          <w:i/>
          <w:sz w:val="26"/>
          <w:szCs w:val="26"/>
          <w:lang w:val="vi-VN"/>
        </w:rPr>
        <w:t xml:space="preserve"> </w:t>
      </w:r>
      <w:r w:rsidR="00303E7A">
        <w:rPr>
          <w:i/>
          <w:sz w:val="26"/>
          <w:szCs w:val="26"/>
        </w:rPr>
        <w:t>year</w:t>
      </w:r>
      <w:r w:rsidR="003218FF" w:rsidRPr="00DB7595">
        <w:rPr>
          <w:i/>
          <w:sz w:val="26"/>
          <w:szCs w:val="26"/>
          <w:lang w:val="vi-VN"/>
        </w:rPr>
        <w:t xml:space="preserve"> </w:t>
      </w:r>
      <w:r w:rsidR="00210D2D">
        <w:rPr>
          <w:i/>
          <w:sz w:val="26"/>
          <w:szCs w:val="26"/>
        </w:rPr>
        <w:t>202</w:t>
      </w:r>
      <w:r w:rsidR="00303E7A">
        <w:rPr>
          <w:i/>
          <w:sz w:val="26"/>
          <w:szCs w:val="26"/>
        </w:rPr>
        <w:t>2</w:t>
      </w:r>
      <w:r w:rsidR="003218FF" w:rsidRPr="00DB7595">
        <w:rPr>
          <w:i/>
          <w:sz w:val="26"/>
          <w:szCs w:val="26"/>
          <w:lang w:val="vi-VN"/>
        </w:rPr>
        <w:t xml:space="preserve">   </w:t>
      </w:r>
    </w:p>
    <w:p w14:paraId="4DEA790C" w14:textId="484D2F56" w:rsidR="003218FF" w:rsidRPr="008C3326" w:rsidRDefault="008C332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2A7EB074" w14:textId="2E68E619"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8C3326" w:rsidRPr="008C3326">
        <w:rPr>
          <w:i/>
          <w:sz w:val="26"/>
          <w:szCs w:val="26"/>
          <w:lang w:val="vi-VN"/>
        </w:rPr>
        <w:t>Sign and write full name</w:t>
      </w:r>
      <w:r w:rsidR="003218FF" w:rsidRPr="00DB7595">
        <w:rPr>
          <w:i/>
          <w:sz w:val="26"/>
          <w:szCs w:val="26"/>
          <w:lang w:val="vi-VN"/>
        </w:rPr>
        <w:t>)</w:t>
      </w:r>
    </w:p>
    <w:p w14:paraId="5944126E" w14:textId="350F7751" w:rsidR="00BB2B2A" w:rsidRDefault="00BB2B2A" w:rsidP="00BB2B2A">
      <w:pPr>
        <w:tabs>
          <w:tab w:val="center" w:pos="6379"/>
        </w:tabs>
        <w:spacing w:after="200" w:line="276" w:lineRule="auto"/>
        <w:rPr>
          <w:i/>
          <w:sz w:val="26"/>
          <w:szCs w:val="26"/>
        </w:rPr>
      </w:pPr>
      <w:r w:rsidRPr="00DB7595">
        <w:rPr>
          <w:i/>
          <w:sz w:val="26"/>
          <w:szCs w:val="26"/>
          <w:lang w:val="vi-VN"/>
        </w:rPr>
        <w:tab/>
        <w:t>Nguy</w:t>
      </w:r>
      <w:r w:rsidR="009C3FCF">
        <w:rPr>
          <w:i/>
          <w:sz w:val="26"/>
          <w:szCs w:val="26"/>
        </w:rPr>
        <w:t>e</w:t>
      </w:r>
      <w:r w:rsidRPr="00DB7595">
        <w:rPr>
          <w:i/>
          <w:sz w:val="26"/>
          <w:szCs w:val="26"/>
          <w:lang w:val="vi-VN"/>
        </w:rPr>
        <w:t xml:space="preserve">n </w:t>
      </w:r>
      <w:r w:rsidR="00210D2D">
        <w:rPr>
          <w:i/>
          <w:sz w:val="26"/>
          <w:szCs w:val="26"/>
        </w:rPr>
        <w:t>Qu</w:t>
      </w:r>
      <w:r w:rsidR="009C3FCF">
        <w:rPr>
          <w:i/>
          <w:sz w:val="26"/>
          <w:szCs w:val="26"/>
        </w:rPr>
        <w:t>o</w:t>
      </w:r>
      <w:r w:rsidR="00210D2D">
        <w:rPr>
          <w:i/>
          <w:sz w:val="26"/>
          <w:szCs w:val="26"/>
        </w:rPr>
        <w:t>c An</w:t>
      </w:r>
    </w:p>
    <w:p w14:paraId="625F6400" w14:textId="043BE91D" w:rsidR="004D28FF" w:rsidRPr="00210D2D" w:rsidRDefault="004D28FF" w:rsidP="00BB2B2A">
      <w:pPr>
        <w:tabs>
          <w:tab w:val="center" w:pos="6379"/>
        </w:tabs>
        <w:spacing w:after="200" w:line="276" w:lineRule="auto"/>
        <w:rPr>
          <w:i/>
          <w:sz w:val="26"/>
          <w:szCs w:val="26"/>
        </w:rPr>
      </w:pPr>
      <w:r>
        <w:rPr>
          <w:i/>
          <w:sz w:val="26"/>
          <w:szCs w:val="26"/>
        </w:rPr>
        <w:tab/>
        <w:t>Nguy</w:t>
      </w:r>
      <w:r w:rsidR="009C3FCF">
        <w:rPr>
          <w:i/>
          <w:sz w:val="26"/>
          <w:szCs w:val="26"/>
        </w:rPr>
        <w:t>e</w:t>
      </w:r>
      <w:r>
        <w:rPr>
          <w:i/>
          <w:sz w:val="26"/>
          <w:szCs w:val="26"/>
        </w:rPr>
        <w:t>n T</w:t>
      </w:r>
      <w:r w:rsidR="009C3FCF">
        <w:rPr>
          <w:i/>
          <w:sz w:val="26"/>
          <w:szCs w:val="26"/>
        </w:rPr>
        <w:t>u</w:t>
      </w:r>
      <w:r>
        <w:rPr>
          <w:i/>
          <w:sz w:val="26"/>
          <w:szCs w:val="26"/>
        </w:rPr>
        <w:t xml:space="preserve"> B</w:t>
      </w:r>
      <w:r w:rsidR="009C3FCF">
        <w:rPr>
          <w:i/>
          <w:sz w:val="26"/>
          <w:szCs w:val="26"/>
        </w:rPr>
        <w:t>a</w:t>
      </w:r>
      <w:r>
        <w:rPr>
          <w:i/>
          <w:sz w:val="26"/>
          <w:szCs w:val="26"/>
        </w:rPr>
        <w:t>o</w:t>
      </w:r>
    </w:p>
    <w:p w14:paraId="2383D9F5" w14:textId="77777777" w:rsidR="00BB2B2A" w:rsidRPr="00DB7595" w:rsidRDefault="00BB2B2A" w:rsidP="00BB2B2A">
      <w:pPr>
        <w:tabs>
          <w:tab w:val="center" w:pos="6379"/>
        </w:tabs>
        <w:spacing w:after="200" w:line="276" w:lineRule="auto"/>
        <w:rPr>
          <w:i/>
          <w:sz w:val="26"/>
          <w:szCs w:val="26"/>
          <w:lang w:val="vi-VN"/>
        </w:rPr>
      </w:pPr>
    </w:p>
    <w:p w14:paraId="144D573C" w14:textId="77777777" w:rsidR="00BB2B2A" w:rsidRPr="00DB7595" w:rsidRDefault="00BB2B2A" w:rsidP="00BB2B2A">
      <w:pPr>
        <w:tabs>
          <w:tab w:val="center" w:pos="6379"/>
        </w:tabs>
        <w:spacing w:after="200" w:line="276" w:lineRule="auto"/>
        <w:rPr>
          <w:i/>
          <w:sz w:val="26"/>
          <w:szCs w:val="26"/>
          <w:lang w:val="vi-VN"/>
        </w:rPr>
      </w:pPr>
    </w:p>
    <w:p w14:paraId="76185A5B" w14:textId="77777777" w:rsidR="00BB2B2A" w:rsidRPr="00DB7595" w:rsidRDefault="00BB2B2A" w:rsidP="00BB2B2A">
      <w:pPr>
        <w:tabs>
          <w:tab w:val="center" w:pos="6379"/>
        </w:tabs>
        <w:spacing w:after="200" w:line="276" w:lineRule="auto"/>
        <w:rPr>
          <w:i/>
          <w:sz w:val="26"/>
          <w:szCs w:val="26"/>
          <w:lang w:val="vi-VN"/>
        </w:rPr>
      </w:pPr>
    </w:p>
    <w:p w14:paraId="1F4F52CA" w14:textId="4603A45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4127E16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2000ED4" w14:textId="78A2EE26" w:rsidR="00B118C8" w:rsidRPr="00303E7A" w:rsidRDefault="00303E7A" w:rsidP="002D796D">
      <w:pPr>
        <w:pStyle w:val="Chng"/>
        <w:jc w:val="center"/>
      </w:pPr>
      <w:bookmarkStart w:id="1" w:name="_Toc121753132"/>
      <w:r>
        <w:lastRenderedPageBreak/>
        <w:t>TEACHER’S CONFIRMATION AND ASSESSMENT SECTION</w:t>
      </w:r>
      <w:bookmarkEnd w:id="1"/>
    </w:p>
    <w:p w14:paraId="4745BB00" w14:textId="1AFDA725" w:rsidR="00B118C8" w:rsidRPr="00303E7A" w:rsidRDefault="00303E7A" w:rsidP="002D796D">
      <w:pPr>
        <w:pStyle w:val="Nidungvnbn"/>
        <w:rPr>
          <w:b/>
        </w:rPr>
      </w:pPr>
      <w:r>
        <w:rPr>
          <w:b/>
        </w:rPr>
        <w:t>The confirmation part of instructor</w:t>
      </w:r>
    </w:p>
    <w:p w14:paraId="5923BC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0826DB" w14:textId="6784BA93" w:rsidR="00B118C8" w:rsidRPr="00DC2276" w:rsidRDefault="00B118C8" w:rsidP="00B118C8">
      <w:pPr>
        <w:tabs>
          <w:tab w:val="center" w:pos="6237"/>
        </w:tabs>
        <w:spacing w:line="276" w:lineRule="auto"/>
        <w:rPr>
          <w:lang w:val="vi-VN"/>
        </w:rPr>
      </w:pPr>
      <w:r w:rsidRPr="00DC2276">
        <w:rPr>
          <w:lang w:val="vi-VN"/>
        </w:rPr>
        <w:tab/>
        <w:t>Hồ Chí Minh</w:t>
      </w:r>
      <w:r w:rsidR="00F00E39">
        <w:t xml:space="preserve"> city</w:t>
      </w:r>
      <w:r w:rsidRPr="00DC2276">
        <w:rPr>
          <w:lang w:val="vi-VN"/>
        </w:rPr>
        <w:t xml:space="preserve">, </w:t>
      </w:r>
      <w:r w:rsidR="008C3326">
        <w:t>day</w:t>
      </w:r>
      <w:r w:rsidRPr="00DC2276">
        <w:rPr>
          <w:lang w:val="vi-VN"/>
        </w:rPr>
        <w:t xml:space="preserve">   </w:t>
      </w:r>
      <w:r w:rsidR="008C3326">
        <w:t>month</w:t>
      </w:r>
      <w:r w:rsidRPr="00DC2276">
        <w:rPr>
          <w:lang w:val="vi-VN"/>
        </w:rPr>
        <w:t xml:space="preserve">   </w:t>
      </w:r>
      <w:r w:rsidR="008C3326">
        <w:t>year</w:t>
      </w:r>
      <w:r w:rsidRPr="00DC2276">
        <w:rPr>
          <w:lang w:val="vi-VN"/>
        </w:rPr>
        <w:t xml:space="preserve">  </w:t>
      </w:r>
    </w:p>
    <w:p w14:paraId="12C78C82" w14:textId="7269ABDB"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0C660EC0" w14:textId="77777777" w:rsidR="00B118C8" w:rsidRPr="00DC2276" w:rsidRDefault="00B118C8">
      <w:pPr>
        <w:spacing w:after="200" w:line="276" w:lineRule="auto"/>
        <w:rPr>
          <w:lang w:val="vi-VN"/>
        </w:rPr>
      </w:pPr>
    </w:p>
    <w:p w14:paraId="4250A614" w14:textId="77777777" w:rsidR="00B118C8" w:rsidRPr="00DC2276" w:rsidRDefault="00B118C8">
      <w:pPr>
        <w:spacing w:after="200" w:line="276" w:lineRule="auto"/>
        <w:rPr>
          <w:lang w:val="vi-VN"/>
        </w:rPr>
      </w:pPr>
    </w:p>
    <w:p w14:paraId="2B002E4D" w14:textId="77777777" w:rsidR="00B118C8" w:rsidRPr="00DC2276" w:rsidRDefault="00B118C8">
      <w:pPr>
        <w:spacing w:after="200" w:line="276" w:lineRule="auto"/>
        <w:rPr>
          <w:lang w:val="vi-VN"/>
        </w:rPr>
      </w:pPr>
    </w:p>
    <w:p w14:paraId="40FCFC11" w14:textId="74372864" w:rsidR="00B118C8" w:rsidRPr="008C3326" w:rsidRDefault="008C3326" w:rsidP="002D796D">
      <w:pPr>
        <w:pStyle w:val="Nidungvnbn"/>
        <w:rPr>
          <w:b/>
        </w:rPr>
      </w:pPr>
      <w:r>
        <w:rPr>
          <w:b/>
        </w:rPr>
        <w:t>The evoluation part of the teacher marks the test</w:t>
      </w:r>
    </w:p>
    <w:p w14:paraId="445EE59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9A2A99" w14:textId="4C4AA06C" w:rsidR="00B118C8" w:rsidRPr="00DC2276" w:rsidRDefault="00B118C8" w:rsidP="00B118C8">
      <w:pPr>
        <w:tabs>
          <w:tab w:val="center" w:pos="6237"/>
        </w:tabs>
        <w:spacing w:line="276" w:lineRule="auto"/>
        <w:rPr>
          <w:lang w:val="vi-VN"/>
        </w:rPr>
      </w:pPr>
      <w:r w:rsidRPr="00DC2276">
        <w:rPr>
          <w:lang w:val="vi-VN"/>
        </w:rPr>
        <w:tab/>
        <w:t xml:space="preserve"> Hồ Chí Minh</w:t>
      </w:r>
      <w:r w:rsidR="00F00E39">
        <w:t xml:space="preserve"> city</w:t>
      </w:r>
      <w:r w:rsidRPr="00DC2276">
        <w:rPr>
          <w:lang w:val="vi-VN"/>
        </w:rPr>
        <w:t xml:space="preserve">, </w:t>
      </w:r>
      <w:r w:rsidR="00B85914">
        <w:t>day</w:t>
      </w:r>
      <w:r w:rsidRPr="00DC2276">
        <w:rPr>
          <w:lang w:val="vi-VN"/>
        </w:rPr>
        <w:t xml:space="preserve">     </w:t>
      </w:r>
      <w:r w:rsidR="00B85914">
        <w:t>month</w:t>
      </w:r>
      <w:r w:rsidRPr="00DC2276">
        <w:rPr>
          <w:lang w:val="vi-VN"/>
        </w:rPr>
        <w:t xml:space="preserve">   </w:t>
      </w:r>
      <w:r w:rsidR="00B85914">
        <w:t>year</w:t>
      </w:r>
      <w:r w:rsidRPr="00DC2276">
        <w:rPr>
          <w:lang w:val="vi-VN"/>
        </w:rPr>
        <w:t xml:space="preserve">   </w:t>
      </w:r>
    </w:p>
    <w:p w14:paraId="4060DC2A" w14:textId="335690AA" w:rsidR="00B118C8" w:rsidRPr="00DC2276" w:rsidRDefault="00B118C8" w:rsidP="00B118C8">
      <w:pPr>
        <w:tabs>
          <w:tab w:val="center" w:pos="6237"/>
        </w:tabs>
        <w:spacing w:line="276" w:lineRule="auto"/>
        <w:rPr>
          <w:lang w:val="vi-VN"/>
        </w:rPr>
      </w:pPr>
      <w:r w:rsidRPr="00DC2276">
        <w:rPr>
          <w:lang w:val="vi-VN"/>
        </w:rPr>
        <w:tab/>
        <w:t>(</w:t>
      </w:r>
      <w:r w:rsidR="008C3326">
        <w:t>Sign and write fullname</w:t>
      </w:r>
      <w:r w:rsidRPr="00DC2276">
        <w:rPr>
          <w:lang w:val="vi-VN"/>
        </w:rPr>
        <w:t>)</w:t>
      </w:r>
    </w:p>
    <w:p w14:paraId="5EEB1404" w14:textId="77777777" w:rsidR="00B118C8" w:rsidRPr="00DC2276" w:rsidRDefault="00B118C8" w:rsidP="00B118C8">
      <w:pPr>
        <w:spacing w:after="200" w:line="276" w:lineRule="auto"/>
        <w:rPr>
          <w:lang w:val="vi-VN"/>
        </w:rPr>
      </w:pPr>
    </w:p>
    <w:p w14:paraId="30893C46" w14:textId="5FF31E49" w:rsidR="0013512A" w:rsidRPr="00441268" w:rsidRDefault="00B118C8" w:rsidP="00441268">
      <w:pPr>
        <w:pStyle w:val="Tiumccp1"/>
        <w:rPr>
          <w:sz w:val="32"/>
          <w:szCs w:val="32"/>
          <w:lang w:val="vi-VN"/>
        </w:rPr>
      </w:pPr>
      <w:r w:rsidRPr="00B118C8">
        <w:rPr>
          <w:lang w:val="vi-VN"/>
        </w:rPr>
        <w:br w:type="page"/>
      </w:r>
    </w:p>
    <w:p w14:paraId="5D1E365F" w14:textId="3C520BD2" w:rsidR="0049311B" w:rsidRPr="0049311B" w:rsidRDefault="0049311B" w:rsidP="00441268">
      <w:pPr>
        <w:pStyle w:val="Nidungvnbn"/>
        <w:sectPr w:rsidR="0049311B" w:rsidRPr="0049311B" w:rsidSect="00B118C8">
          <w:headerReference w:type="default" r:id="rId11"/>
          <w:pgSz w:w="12240" w:h="15840"/>
          <w:pgMar w:top="1985" w:right="1134" w:bottom="1701" w:left="1985" w:header="720" w:footer="720" w:gutter="0"/>
          <w:pgNumType w:fmt="lowerRoman" w:start="1"/>
          <w:cols w:space="720"/>
          <w:docGrid w:linePitch="360"/>
        </w:sectPr>
      </w:pPr>
    </w:p>
    <w:p w14:paraId="6B18B399" w14:textId="5551BD47" w:rsidR="007E6AB9" w:rsidRPr="007E6AB9" w:rsidRDefault="00B56363" w:rsidP="002D796D">
      <w:pPr>
        <w:pStyle w:val="Chng"/>
        <w:jc w:val="center"/>
      </w:pPr>
      <w:bookmarkStart w:id="2" w:name="_Toc121753133"/>
      <w:r>
        <w:lastRenderedPageBreak/>
        <w:t>TABLE OF CONTENTS</w:t>
      </w:r>
      <w:bookmarkEnd w:id="2"/>
    </w:p>
    <w:p w14:paraId="5AD75F3C" w14:textId="0E311F89" w:rsidR="0029184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753131" w:history="1">
        <w:r w:rsidR="00291842" w:rsidRPr="008A04A3">
          <w:rPr>
            <w:rStyle w:val="Hyperlink"/>
            <w:noProof/>
          </w:rPr>
          <w:t>THANK YOU</w:t>
        </w:r>
        <w:r w:rsidR="00291842">
          <w:rPr>
            <w:noProof/>
            <w:webHidden/>
          </w:rPr>
          <w:tab/>
        </w:r>
        <w:r w:rsidR="00291842">
          <w:rPr>
            <w:noProof/>
            <w:webHidden/>
          </w:rPr>
          <w:fldChar w:fldCharType="begin"/>
        </w:r>
        <w:r w:rsidR="00291842">
          <w:rPr>
            <w:noProof/>
            <w:webHidden/>
          </w:rPr>
          <w:instrText xml:space="preserve"> PAGEREF _Toc121753131 \h </w:instrText>
        </w:r>
        <w:r w:rsidR="00291842">
          <w:rPr>
            <w:noProof/>
            <w:webHidden/>
          </w:rPr>
        </w:r>
        <w:r w:rsidR="00291842">
          <w:rPr>
            <w:noProof/>
            <w:webHidden/>
          </w:rPr>
          <w:fldChar w:fldCharType="separate"/>
        </w:r>
        <w:r w:rsidR="00291842">
          <w:rPr>
            <w:noProof/>
            <w:webHidden/>
          </w:rPr>
          <w:t>i</w:t>
        </w:r>
        <w:r w:rsidR="00291842">
          <w:rPr>
            <w:noProof/>
            <w:webHidden/>
          </w:rPr>
          <w:fldChar w:fldCharType="end"/>
        </w:r>
      </w:hyperlink>
    </w:p>
    <w:p w14:paraId="136D667A" w14:textId="77E0EAA4"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2" w:history="1">
        <w:r w:rsidR="00291842" w:rsidRPr="008A04A3">
          <w:rPr>
            <w:rStyle w:val="Hyperlink"/>
            <w:noProof/>
          </w:rPr>
          <w:t>TEACHER’S CONFIRMATION AND ASSESSMENT SECTION</w:t>
        </w:r>
        <w:r w:rsidR="00291842">
          <w:rPr>
            <w:noProof/>
            <w:webHidden/>
          </w:rPr>
          <w:tab/>
        </w:r>
        <w:r w:rsidR="00291842">
          <w:rPr>
            <w:noProof/>
            <w:webHidden/>
          </w:rPr>
          <w:fldChar w:fldCharType="begin"/>
        </w:r>
        <w:r w:rsidR="00291842">
          <w:rPr>
            <w:noProof/>
            <w:webHidden/>
          </w:rPr>
          <w:instrText xml:space="preserve"> PAGEREF _Toc121753132 \h </w:instrText>
        </w:r>
        <w:r w:rsidR="00291842">
          <w:rPr>
            <w:noProof/>
            <w:webHidden/>
          </w:rPr>
        </w:r>
        <w:r w:rsidR="00291842">
          <w:rPr>
            <w:noProof/>
            <w:webHidden/>
          </w:rPr>
          <w:fldChar w:fldCharType="separate"/>
        </w:r>
        <w:r w:rsidR="00291842">
          <w:rPr>
            <w:noProof/>
            <w:webHidden/>
          </w:rPr>
          <w:t>iii</w:t>
        </w:r>
        <w:r w:rsidR="00291842">
          <w:rPr>
            <w:noProof/>
            <w:webHidden/>
          </w:rPr>
          <w:fldChar w:fldCharType="end"/>
        </w:r>
      </w:hyperlink>
    </w:p>
    <w:p w14:paraId="67011C73" w14:textId="69C1AA33"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3" w:history="1">
        <w:r w:rsidR="00291842" w:rsidRPr="008A04A3">
          <w:rPr>
            <w:rStyle w:val="Hyperlink"/>
            <w:noProof/>
          </w:rPr>
          <w:t>TABLE OF CONTENTS</w:t>
        </w:r>
        <w:r w:rsidR="00291842">
          <w:rPr>
            <w:noProof/>
            <w:webHidden/>
          </w:rPr>
          <w:tab/>
        </w:r>
        <w:r w:rsidR="00291842">
          <w:rPr>
            <w:noProof/>
            <w:webHidden/>
          </w:rPr>
          <w:fldChar w:fldCharType="begin"/>
        </w:r>
        <w:r w:rsidR="00291842">
          <w:rPr>
            <w:noProof/>
            <w:webHidden/>
          </w:rPr>
          <w:instrText xml:space="preserve"> PAGEREF _Toc121753133 \h </w:instrText>
        </w:r>
        <w:r w:rsidR="00291842">
          <w:rPr>
            <w:noProof/>
            <w:webHidden/>
          </w:rPr>
        </w:r>
        <w:r w:rsidR="00291842">
          <w:rPr>
            <w:noProof/>
            <w:webHidden/>
          </w:rPr>
          <w:fldChar w:fldCharType="separate"/>
        </w:r>
        <w:r w:rsidR="00291842">
          <w:rPr>
            <w:noProof/>
            <w:webHidden/>
          </w:rPr>
          <w:t>1</w:t>
        </w:r>
        <w:r w:rsidR="00291842">
          <w:rPr>
            <w:noProof/>
            <w:webHidden/>
          </w:rPr>
          <w:fldChar w:fldCharType="end"/>
        </w:r>
      </w:hyperlink>
    </w:p>
    <w:p w14:paraId="30AD6895" w14:textId="3BE7A8D8"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4" w:history="1">
        <w:r w:rsidR="00291842" w:rsidRPr="008A04A3">
          <w:rPr>
            <w:rStyle w:val="Hyperlink"/>
            <w:noProof/>
          </w:rPr>
          <w:t>SUMMARY</w:t>
        </w:r>
        <w:r w:rsidR="00291842">
          <w:rPr>
            <w:noProof/>
            <w:webHidden/>
          </w:rPr>
          <w:tab/>
        </w:r>
        <w:r w:rsidR="00291842">
          <w:rPr>
            <w:noProof/>
            <w:webHidden/>
          </w:rPr>
          <w:fldChar w:fldCharType="begin"/>
        </w:r>
        <w:r w:rsidR="00291842">
          <w:rPr>
            <w:noProof/>
            <w:webHidden/>
          </w:rPr>
          <w:instrText xml:space="preserve"> PAGEREF _Toc121753134 \h </w:instrText>
        </w:r>
        <w:r w:rsidR="00291842">
          <w:rPr>
            <w:noProof/>
            <w:webHidden/>
          </w:rPr>
        </w:r>
        <w:r w:rsidR="00291842">
          <w:rPr>
            <w:noProof/>
            <w:webHidden/>
          </w:rPr>
          <w:fldChar w:fldCharType="separate"/>
        </w:r>
        <w:r w:rsidR="00291842">
          <w:rPr>
            <w:noProof/>
            <w:webHidden/>
          </w:rPr>
          <w:t>4</w:t>
        </w:r>
        <w:r w:rsidR="00291842">
          <w:rPr>
            <w:noProof/>
            <w:webHidden/>
          </w:rPr>
          <w:fldChar w:fldCharType="end"/>
        </w:r>
      </w:hyperlink>
    </w:p>
    <w:p w14:paraId="0791D8D3" w14:textId="65248DA1"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5" w:history="1">
        <w:r w:rsidR="00291842" w:rsidRPr="008A04A3">
          <w:rPr>
            <w:rStyle w:val="Hyperlink"/>
            <w:noProof/>
          </w:rPr>
          <w:t>LIST OF SYMBOLS AND ABBREVIATIONS</w:t>
        </w:r>
        <w:r w:rsidR="00291842">
          <w:rPr>
            <w:noProof/>
            <w:webHidden/>
          </w:rPr>
          <w:tab/>
        </w:r>
        <w:r w:rsidR="00291842">
          <w:rPr>
            <w:noProof/>
            <w:webHidden/>
          </w:rPr>
          <w:fldChar w:fldCharType="begin"/>
        </w:r>
        <w:r w:rsidR="00291842">
          <w:rPr>
            <w:noProof/>
            <w:webHidden/>
          </w:rPr>
          <w:instrText xml:space="preserve"> PAGEREF _Toc121753135 \h </w:instrText>
        </w:r>
        <w:r w:rsidR="00291842">
          <w:rPr>
            <w:noProof/>
            <w:webHidden/>
          </w:rPr>
        </w:r>
        <w:r w:rsidR="00291842">
          <w:rPr>
            <w:noProof/>
            <w:webHidden/>
          </w:rPr>
          <w:fldChar w:fldCharType="separate"/>
        </w:r>
        <w:r w:rsidR="00291842">
          <w:rPr>
            <w:noProof/>
            <w:webHidden/>
          </w:rPr>
          <w:t>5</w:t>
        </w:r>
        <w:r w:rsidR="00291842">
          <w:rPr>
            <w:noProof/>
            <w:webHidden/>
          </w:rPr>
          <w:fldChar w:fldCharType="end"/>
        </w:r>
      </w:hyperlink>
    </w:p>
    <w:p w14:paraId="0137CF14" w14:textId="3ED73F78"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6" w:history="1">
        <w:r w:rsidR="00291842" w:rsidRPr="008A04A3">
          <w:rPr>
            <w:rStyle w:val="Hyperlink"/>
            <w:noProof/>
          </w:rPr>
          <w:t>LIST OF TABLES, PICTURES, GRAPHS</w:t>
        </w:r>
        <w:r w:rsidR="00291842">
          <w:rPr>
            <w:noProof/>
            <w:webHidden/>
          </w:rPr>
          <w:tab/>
        </w:r>
        <w:r w:rsidR="00291842">
          <w:rPr>
            <w:noProof/>
            <w:webHidden/>
          </w:rPr>
          <w:fldChar w:fldCharType="begin"/>
        </w:r>
        <w:r w:rsidR="00291842">
          <w:rPr>
            <w:noProof/>
            <w:webHidden/>
          </w:rPr>
          <w:instrText xml:space="preserve"> PAGEREF _Toc121753136 \h </w:instrText>
        </w:r>
        <w:r w:rsidR="00291842">
          <w:rPr>
            <w:noProof/>
            <w:webHidden/>
          </w:rPr>
        </w:r>
        <w:r w:rsidR="00291842">
          <w:rPr>
            <w:noProof/>
            <w:webHidden/>
          </w:rPr>
          <w:fldChar w:fldCharType="separate"/>
        </w:r>
        <w:r w:rsidR="00291842">
          <w:rPr>
            <w:noProof/>
            <w:webHidden/>
          </w:rPr>
          <w:t>6</w:t>
        </w:r>
        <w:r w:rsidR="00291842">
          <w:rPr>
            <w:noProof/>
            <w:webHidden/>
          </w:rPr>
          <w:fldChar w:fldCharType="end"/>
        </w:r>
      </w:hyperlink>
    </w:p>
    <w:p w14:paraId="550FDD20" w14:textId="5D05FA1A"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37" w:history="1">
        <w:r w:rsidR="00291842" w:rsidRPr="008A04A3">
          <w:rPr>
            <w:rStyle w:val="Hyperlink"/>
            <w:noProof/>
          </w:rPr>
          <w:t>CHAPTER 1: INTRODUCTION</w:t>
        </w:r>
        <w:r w:rsidR="00291842">
          <w:rPr>
            <w:noProof/>
            <w:webHidden/>
          </w:rPr>
          <w:tab/>
        </w:r>
        <w:r w:rsidR="00291842">
          <w:rPr>
            <w:noProof/>
            <w:webHidden/>
          </w:rPr>
          <w:fldChar w:fldCharType="begin"/>
        </w:r>
        <w:r w:rsidR="00291842">
          <w:rPr>
            <w:noProof/>
            <w:webHidden/>
          </w:rPr>
          <w:instrText xml:space="preserve"> PAGEREF _Toc121753137 \h </w:instrText>
        </w:r>
        <w:r w:rsidR="00291842">
          <w:rPr>
            <w:noProof/>
            <w:webHidden/>
          </w:rPr>
        </w:r>
        <w:r w:rsidR="00291842">
          <w:rPr>
            <w:noProof/>
            <w:webHidden/>
          </w:rPr>
          <w:fldChar w:fldCharType="separate"/>
        </w:r>
        <w:r w:rsidR="00291842">
          <w:rPr>
            <w:noProof/>
            <w:webHidden/>
          </w:rPr>
          <w:t>7</w:t>
        </w:r>
        <w:r w:rsidR="00291842">
          <w:rPr>
            <w:noProof/>
            <w:webHidden/>
          </w:rPr>
          <w:fldChar w:fldCharType="end"/>
        </w:r>
      </w:hyperlink>
    </w:p>
    <w:p w14:paraId="5CA2EA91" w14:textId="26248689" w:rsidR="0029184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753138" w:history="1">
        <w:r w:rsidR="00291842" w:rsidRPr="008A04A3">
          <w:rPr>
            <w:rStyle w:val="Hyperlink"/>
            <w:noProof/>
          </w:rPr>
          <w:t>1.1</w:t>
        </w:r>
        <w:r w:rsidR="00291842">
          <w:rPr>
            <w:rFonts w:asciiTheme="minorHAnsi" w:eastAsiaTheme="minorEastAsia" w:hAnsiTheme="minorHAnsi" w:cstheme="minorBidi"/>
            <w:noProof/>
            <w:sz w:val="22"/>
            <w:szCs w:val="22"/>
          </w:rPr>
          <w:tab/>
        </w:r>
        <w:r w:rsidR="00291842" w:rsidRPr="008A04A3">
          <w:rPr>
            <w:rStyle w:val="Hyperlink"/>
            <w:noProof/>
          </w:rPr>
          <w:t>Purpose</w:t>
        </w:r>
        <w:r w:rsidR="00291842">
          <w:rPr>
            <w:noProof/>
            <w:webHidden/>
          </w:rPr>
          <w:tab/>
        </w:r>
        <w:r w:rsidR="00291842">
          <w:rPr>
            <w:noProof/>
            <w:webHidden/>
          </w:rPr>
          <w:fldChar w:fldCharType="begin"/>
        </w:r>
        <w:r w:rsidR="00291842">
          <w:rPr>
            <w:noProof/>
            <w:webHidden/>
          </w:rPr>
          <w:instrText xml:space="preserve"> PAGEREF _Toc121753138 \h </w:instrText>
        </w:r>
        <w:r w:rsidR="00291842">
          <w:rPr>
            <w:noProof/>
            <w:webHidden/>
          </w:rPr>
        </w:r>
        <w:r w:rsidR="00291842">
          <w:rPr>
            <w:noProof/>
            <w:webHidden/>
          </w:rPr>
          <w:fldChar w:fldCharType="separate"/>
        </w:r>
        <w:r w:rsidR="00291842">
          <w:rPr>
            <w:noProof/>
            <w:webHidden/>
          </w:rPr>
          <w:t>7</w:t>
        </w:r>
        <w:r w:rsidR="00291842">
          <w:rPr>
            <w:noProof/>
            <w:webHidden/>
          </w:rPr>
          <w:fldChar w:fldCharType="end"/>
        </w:r>
      </w:hyperlink>
    </w:p>
    <w:p w14:paraId="710DAF17" w14:textId="307EE904" w:rsidR="0029184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753139" w:history="1">
        <w:r w:rsidR="00291842" w:rsidRPr="008A04A3">
          <w:rPr>
            <w:rStyle w:val="Hyperlink"/>
            <w:noProof/>
          </w:rPr>
          <w:t>1.2</w:t>
        </w:r>
        <w:r w:rsidR="00291842">
          <w:rPr>
            <w:rFonts w:asciiTheme="minorHAnsi" w:eastAsiaTheme="minorEastAsia" w:hAnsiTheme="minorHAnsi" w:cstheme="minorBidi"/>
            <w:noProof/>
            <w:sz w:val="22"/>
            <w:szCs w:val="22"/>
          </w:rPr>
          <w:tab/>
        </w:r>
        <w:r w:rsidR="00291842" w:rsidRPr="008A04A3">
          <w:rPr>
            <w:rStyle w:val="Hyperlink"/>
            <w:noProof/>
          </w:rPr>
          <w:t>Scope</w:t>
        </w:r>
        <w:r w:rsidR="00291842">
          <w:rPr>
            <w:noProof/>
            <w:webHidden/>
          </w:rPr>
          <w:tab/>
        </w:r>
        <w:r w:rsidR="00291842">
          <w:rPr>
            <w:noProof/>
            <w:webHidden/>
          </w:rPr>
          <w:fldChar w:fldCharType="begin"/>
        </w:r>
        <w:r w:rsidR="00291842">
          <w:rPr>
            <w:noProof/>
            <w:webHidden/>
          </w:rPr>
          <w:instrText xml:space="preserve"> PAGEREF _Toc121753139 \h </w:instrText>
        </w:r>
        <w:r w:rsidR="00291842">
          <w:rPr>
            <w:noProof/>
            <w:webHidden/>
          </w:rPr>
        </w:r>
        <w:r w:rsidR="00291842">
          <w:rPr>
            <w:noProof/>
            <w:webHidden/>
          </w:rPr>
          <w:fldChar w:fldCharType="separate"/>
        </w:r>
        <w:r w:rsidR="00291842">
          <w:rPr>
            <w:noProof/>
            <w:webHidden/>
          </w:rPr>
          <w:t>7</w:t>
        </w:r>
        <w:r w:rsidR="00291842">
          <w:rPr>
            <w:noProof/>
            <w:webHidden/>
          </w:rPr>
          <w:fldChar w:fldCharType="end"/>
        </w:r>
      </w:hyperlink>
    </w:p>
    <w:p w14:paraId="3502ED35" w14:textId="1DA8AB10" w:rsidR="0029184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753140" w:history="1">
        <w:r w:rsidR="00291842" w:rsidRPr="008A04A3">
          <w:rPr>
            <w:rStyle w:val="Hyperlink"/>
            <w:noProof/>
          </w:rPr>
          <w:t>1.3</w:t>
        </w:r>
        <w:r w:rsidR="00291842">
          <w:rPr>
            <w:rFonts w:asciiTheme="minorHAnsi" w:eastAsiaTheme="minorEastAsia" w:hAnsiTheme="minorHAnsi" w:cstheme="minorBidi"/>
            <w:noProof/>
            <w:sz w:val="22"/>
            <w:szCs w:val="22"/>
          </w:rPr>
          <w:tab/>
        </w:r>
        <w:r w:rsidR="00291842" w:rsidRPr="008A04A3">
          <w:rPr>
            <w:rStyle w:val="Hyperlink"/>
            <w:noProof/>
          </w:rPr>
          <w:t>Product Overview</w:t>
        </w:r>
        <w:r w:rsidR="00291842">
          <w:rPr>
            <w:noProof/>
            <w:webHidden/>
          </w:rPr>
          <w:tab/>
        </w:r>
        <w:r w:rsidR="00291842">
          <w:rPr>
            <w:noProof/>
            <w:webHidden/>
          </w:rPr>
          <w:fldChar w:fldCharType="begin"/>
        </w:r>
        <w:r w:rsidR="00291842">
          <w:rPr>
            <w:noProof/>
            <w:webHidden/>
          </w:rPr>
          <w:instrText xml:space="preserve"> PAGEREF _Toc121753140 \h </w:instrText>
        </w:r>
        <w:r w:rsidR="00291842">
          <w:rPr>
            <w:noProof/>
            <w:webHidden/>
          </w:rPr>
        </w:r>
        <w:r w:rsidR="00291842">
          <w:rPr>
            <w:noProof/>
            <w:webHidden/>
          </w:rPr>
          <w:fldChar w:fldCharType="separate"/>
        </w:r>
        <w:r w:rsidR="00291842">
          <w:rPr>
            <w:noProof/>
            <w:webHidden/>
          </w:rPr>
          <w:t>7</w:t>
        </w:r>
        <w:r w:rsidR="00291842">
          <w:rPr>
            <w:noProof/>
            <w:webHidden/>
          </w:rPr>
          <w:fldChar w:fldCharType="end"/>
        </w:r>
      </w:hyperlink>
    </w:p>
    <w:p w14:paraId="4C52DACD" w14:textId="338AC180" w:rsidR="0029184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753141" w:history="1">
        <w:r w:rsidR="00291842" w:rsidRPr="008A04A3">
          <w:rPr>
            <w:rStyle w:val="Hyperlink"/>
            <w:noProof/>
          </w:rPr>
          <w:t>1.4</w:t>
        </w:r>
        <w:r w:rsidR="00291842">
          <w:rPr>
            <w:rFonts w:asciiTheme="minorHAnsi" w:eastAsiaTheme="minorEastAsia" w:hAnsiTheme="minorHAnsi" w:cstheme="minorBidi"/>
            <w:noProof/>
            <w:sz w:val="22"/>
            <w:szCs w:val="22"/>
          </w:rPr>
          <w:tab/>
        </w:r>
        <w:r w:rsidR="00291842" w:rsidRPr="008A04A3">
          <w:rPr>
            <w:rStyle w:val="Hyperlink"/>
            <w:noProof/>
          </w:rPr>
          <w:t>Structure of the Document</w:t>
        </w:r>
        <w:r w:rsidR="00291842">
          <w:rPr>
            <w:noProof/>
            <w:webHidden/>
          </w:rPr>
          <w:tab/>
        </w:r>
        <w:r w:rsidR="00291842">
          <w:rPr>
            <w:noProof/>
            <w:webHidden/>
          </w:rPr>
          <w:fldChar w:fldCharType="begin"/>
        </w:r>
        <w:r w:rsidR="00291842">
          <w:rPr>
            <w:noProof/>
            <w:webHidden/>
          </w:rPr>
          <w:instrText xml:space="preserve"> PAGEREF _Toc121753141 \h </w:instrText>
        </w:r>
        <w:r w:rsidR="00291842">
          <w:rPr>
            <w:noProof/>
            <w:webHidden/>
          </w:rPr>
        </w:r>
        <w:r w:rsidR="00291842">
          <w:rPr>
            <w:noProof/>
            <w:webHidden/>
          </w:rPr>
          <w:fldChar w:fldCharType="separate"/>
        </w:r>
        <w:r w:rsidR="00291842">
          <w:rPr>
            <w:noProof/>
            <w:webHidden/>
          </w:rPr>
          <w:t>8</w:t>
        </w:r>
        <w:r w:rsidR="00291842">
          <w:rPr>
            <w:noProof/>
            <w:webHidden/>
          </w:rPr>
          <w:fldChar w:fldCharType="end"/>
        </w:r>
      </w:hyperlink>
    </w:p>
    <w:p w14:paraId="21A0CE6E" w14:textId="27B04EB7" w:rsidR="00291842"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753142" w:history="1">
        <w:r w:rsidR="00291842" w:rsidRPr="008A04A3">
          <w:rPr>
            <w:rStyle w:val="Hyperlink"/>
            <w:noProof/>
          </w:rPr>
          <w:t>1.5</w:t>
        </w:r>
        <w:r w:rsidR="00291842">
          <w:rPr>
            <w:rFonts w:asciiTheme="minorHAnsi" w:eastAsiaTheme="minorEastAsia" w:hAnsiTheme="minorHAnsi" w:cstheme="minorBidi"/>
            <w:noProof/>
            <w:sz w:val="22"/>
            <w:szCs w:val="22"/>
          </w:rPr>
          <w:tab/>
        </w:r>
        <w:r w:rsidR="00291842" w:rsidRPr="008A04A3">
          <w:rPr>
            <w:rStyle w:val="Hyperlink"/>
            <w:noProof/>
          </w:rPr>
          <w:t>Terms, Acronyms, and Abbreviations</w:t>
        </w:r>
        <w:r w:rsidR="00291842">
          <w:rPr>
            <w:noProof/>
            <w:webHidden/>
          </w:rPr>
          <w:tab/>
        </w:r>
        <w:r w:rsidR="00291842">
          <w:rPr>
            <w:noProof/>
            <w:webHidden/>
          </w:rPr>
          <w:fldChar w:fldCharType="begin"/>
        </w:r>
        <w:r w:rsidR="00291842">
          <w:rPr>
            <w:noProof/>
            <w:webHidden/>
          </w:rPr>
          <w:instrText xml:space="preserve"> PAGEREF _Toc121753142 \h </w:instrText>
        </w:r>
        <w:r w:rsidR="00291842">
          <w:rPr>
            <w:noProof/>
            <w:webHidden/>
          </w:rPr>
        </w:r>
        <w:r w:rsidR="00291842">
          <w:rPr>
            <w:noProof/>
            <w:webHidden/>
          </w:rPr>
          <w:fldChar w:fldCharType="separate"/>
        </w:r>
        <w:r w:rsidR="00291842">
          <w:rPr>
            <w:noProof/>
            <w:webHidden/>
          </w:rPr>
          <w:t>8</w:t>
        </w:r>
        <w:r w:rsidR="00291842">
          <w:rPr>
            <w:noProof/>
            <w:webHidden/>
          </w:rPr>
          <w:fldChar w:fldCharType="end"/>
        </w:r>
      </w:hyperlink>
    </w:p>
    <w:p w14:paraId="311C1147" w14:textId="570AC1DB"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43" w:history="1">
        <w:r w:rsidR="00291842" w:rsidRPr="008A04A3">
          <w:rPr>
            <w:rStyle w:val="Hyperlink"/>
            <w:noProof/>
          </w:rPr>
          <w:t>CHAPTER 2: PROJECT MANAGEMENT PLAN</w:t>
        </w:r>
        <w:r w:rsidR="00291842">
          <w:rPr>
            <w:noProof/>
            <w:webHidden/>
          </w:rPr>
          <w:tab/>
        </w:r>
        <w:r w:rsidR="00291842">
          <w:rPr>
            <w:noProof/>
            <w:webHidden/>
          </w:rPr>
          <w:fldChar w:fldCharType="begin"/>
        </w:r>
        <w:r w:rsidR="00291842">
          <w:rPr>
            <w:noProof/>
            <w:webHidden/>
          </w:rPr>
          <w:instrText xml:space="preserve"> PAGEREF _Toc121753143 \h </w:instrText>
        </w:r>
        <w:r w:rsidR="00291842">
          <w:rPr>
            <w:noProof/>
            <w:webHidden/>
          </w:rPr>
        </w:r>
        <w:r w:rsidR="00291842">
          <w:rPr>
            <w:noProof/>
            <w:webHidden/>
          </w:rPr>
          <w:fldChar w:fldCharType="separate"/>
        </w:r>
        <w:r w:rsidR="00291842">
          <w:rPr>
            <w:noProof/>
            <w:webHidden/>
          </w:rPr>
          <w:t>9</w:t>
        </w:r>
        <w:r w:rsidR="00291842">
          <w:rPr>
            <w:noProof/>
            <w:webHidden/>
          </w:rPr>
          <w:fldChar w:fldCharType="end"/>
        </w:r>
      </w:hyperlink>
    </w:p>
    <w:p w14:paraId="1CCF96EE" w14:textId="36BC16F8"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4" w:history="1">
        <w:r w:rsidR="00291842" w:rsidRPr="008A04A3">
          <w:rPr>
            <w:rStyle w:val="Hyperlink"/>
            <w:noProof/>
          </w:rPr>
          <w:t>2.1. Project Organization</w:t>
        </w:r>
        <w:r w:rsidR="00291842">
          <w:rPr>
            <w:noProof/>
            <w:webHidden/>
          </w:rPr>
          <w:tab/>
        </w:r>
        <w:r w:rsidR="00291842">
          <w:rPr>
            <w:noProof/>
            <w:webHidden/>
          </w:rPr>
          <w:fldChar w:fldCharType="begin"/>
        </w:r>
        <w:r w:rsidR="00291842">
          <w:rPr>
            <w:noProof/>
            <w:webHidden/>
          </w:rPr>
          <w:instrText xml:space="preserve"> PAGEREF _Toc121753144 \h </w:instrText>
        </w:r>
        <w:r w:rsidR="00291842">
          <w:rPr>
            <w:noProof/>
            <w:webHidden/>
          </w:rPr>
        </w:r>
        <w:r w:rsidR="00291842">
          <w:rPr>
            <w:noProof/>
            <w:webHidden/>
          </w:rPr>
          <w:fldChar w:fldCharType="separate"/>
        </w:r>
        <w:r w:rsidR="00291842">
          <w:rPr>
            <w:noProof/>
            <w:webHidden/>
          </w:rPr>
          <w:t>9</w:t>
        </w:r>
        <w:r w:rsidR="00291842">
          <w:rPr>
            <w:noProof/>
            <w:webHidden/>
          </w:rPr>
          <w:fldChar w:fldCharType="end"/>
        </w:r>
      </w:hyperlink>
    </w:p>
    <w:p w14:paraId="62DDDC89" w14:textId="5DF64B7B"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5" w:history="1">
        <w:r w:rsidR="00291842" w:rsidRPr="008A04A3">
          <w:rPr>
            <w:rStyle w:val="Hyperlink"/>
            <w:noProof/>
          </w:rPr>
          <w:t>2.2 Lifecycle Model Used</w:t>
        </w:r>
        <w:r w:rsidR="00291842">
          <w:rPr>
            <w:noProof/>
            <w:webHidden/>
          </w:rPr>
          <w:tab/>
        </w:r>
        <w:r w:rsidR="00291842">
          <w:rPr>
            <w:noProof/>
            <w:webHidden/>
          </w:rPr>
          <w:fldChar w:fldCharType="begin"/>
        </w:r>
        <w:r w:rsidR="00291842">
          <w:rPr>
            <w:noProof/>
            <w:webHidden/>
          </w:rPr>
          <w:instrText xml:space="preserve"> PAGEREF _Toc121753145 \h </w:instrText>
        </w:r>
        <w:r w:rsidR="00291842">
          <w:rPr>
            <w:noProof/>
            <w:webHidden/>
          </w:rPr>
        </w:r>
        <w:r w:rsidR="00291842">
          <w:rPr>
            <w:noProof/>
            <w:webHidden/>
          </w:rPr>
          <w:fldChar w:fldCharType="separate"/>
        </w:r>
        <w:r w:rsidR="00291842">
          <w:rPr>
            <w:noProof/>
            <w:webHidden/>
          </w:rPr>
          <w:t>10</w:t>
        </w:r>
        <w:r w:rsidR="00291842">
          <w:rPr>
            <w:noProof/>
            <w:webHidden/>
          </w:rPr>
          <w:fldChar w:fldCharType="end"/>
        </w:r>
      </w:hyperlink>
    </w:p>
    <w:p w14:paraId="746256D2" w14:textId="4995A8D1"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6" w:history="1">
        <w:r w:rsidR="00291842" w:rsidRPr="008A04A3">
          <w:rPr>
            <w:rStyle w:val="Hyperlink"/>
            <w:noProof/>
          </w:rPr>
          <w:t>2.3 Risk Analysis</w:t>
        </w:r>
        <w:r w:rsidR="00291842">
          <w:rPr>
            <w:noProof/>
            <w:webHidden/>
          </w:rPr>
          <w:tab/>
        </w:r>
        <w:r w:rsidR="00291842">
          <w:rPr>
            <w:noProof/>
            <w:webHidden/>
          </w:rPr>
          <w:fldChar w:fldCharType="begin"/>
        </w:r>
        <w:r w:rsidR="00291842">
          <w:rPr>
            <w:noProof/>
            <w:webHidden/>
          </w:rPr>
          <w:instrText xml:space="preserve"> PAGEREF _Toc121753146 \h </w:instrText>
        </w:r>
        <w:r w:rsidR="00291842">
          <w:rPr>
            <w:noProof/>
            <w:webHidden/>
          </w:rPr>
        </w:r>
        <w:r w:rsidR="00291842">
          <w:rPr>
            <w:noProof/>
            <w:webHidden/>
          </w:rPr>
          <w:fldChar w:fldCharType="separate"/>
        </w:r>
        <w:r w:rsidR="00291842">
          <w:rPr>
            <w:noProof/>
            <w:webHidden/>
          </w:rPr>
          <w:t>12</w:t>
        </w:r>
        <w:r w:rsidR="00291842">
          <w:rPr>
            <w:noProof/>
            <w:webHidden/>
          </w:rPr>
          <w:fldChar w:fldCharType="end"/>
        </w:r>
      </w:hyperlink>
    </w:p>
    <w:p w14:paraId="7BA9BB6F" w14:textId="00754D51"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7" w:history="1">
        <w:r w:rsidR="00291842" w:rsidRPr="008A04A3">
          <w:rPr>
            <w:rStyle w:val="Hyperlink"/>
            <w:noProof/>
          </w:rPr>
          <w:t>2.4 Hardware and Software Resource Requirements</w:t>
        </w:r>
        <w:r w:rsidR="00291842">
          <w:rPr>
            <w:noProof/>
            <w:webHidden/>
          </w:rPr>
          <w:tab/>
        </w:r>
        <w:r w:rsidR="00291842">
          <w:rPr>
            <w:noProof/>
            <w:webHidden/>
          </w:rPr>
          <w:fldChar w:fldCharType="begin"/>
        </w:r>
        <w:r w:rsidR="00291842">
          <w:rPr>
            <w:noProof/>
            <w:webHidden/>
          </w:rPr>
          <w:instrText xml:space="preserve"> PAGEREF _Toc121753147 \h </w:instrText>
        </w:r>
        <w:r w:rsidR="00291842">
          <w:rPr>
            <w:noProof/>
            <w:webHidden/>
          </w:rPr>
        </w:r>
        <w:r w:rsidR="00291842">
          <w:rPr>
            <w:noProof/>
            <w:webHidden/>
          </w:rPr>
          <w:fldChar w:fldCharType="separate"/>
        </w:r>
        <w:r w:rsidR="00291842">
          <w:rPr>
            <w:noProof/>
            <w:webHidden/>
          </w:rPr>
          <w:t>12</w:t>
        </w:r>
        <w:r w:rsidR="00291842">
          <w:rPr>
            <w:noProof/>
            <w:webHidden/>
          </w:rPr>
          <w:fldChar w:fldCharType="end"/>
        </w:r>
      </w:hyperlink>
    </w:p>
    <w:p w14:paraId="398888FC" w14:textId="384B4871"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8" w:history="1">
        <w:r w:rsidR="00291842" w:rsidRPr="008A04A3">
          <w:rPr>
            <w:rStyle w:val="Hyperlink"/>
            <w:noProof/>
          </w:rPr>
          <w:t>2.5 Deliverables and Schedule</w:t>
        </w:r>
        <w:r w:rsidR="00291842">
          <w:rPr>
            <w:noProof/>
            <w:webHidden/>
          </w:rPr>
          <w:tab/>
        </w:r>
        <w:r w:rsidR="00291842">
          <w:rPr>
            <w:noProof/>
            <w:webHidden/>
          </w:rPr>
          <w:fldChar w:fldCharType="begin"/>
        </w:r>
        <w:r w:rsidR="00291842">
          <w:rPr>
            <w:noProof/>
            <w:webHidden/>
          </w:rPr>
          <w:instrText xml:space="preserve"> PAGEREF _Toc121753148 \h </w:instrText>
        </w:r>
        <w:r w:rsidR="00291842">
          <w:rPr>
            <w:noProof/>
            <w:webHidden/>
          </w:rPr>
        </w:r>
        <w:r w:rsidR="00291842">
          <w:rPr>
            <w:noProof/>
            <w:webHidden/>
          </w:rPr>
          <w:fldChar w:fldCharType="separate"/>
        </w:r>
        <w:r w:rsidR="00291842">
          <w:rPr>
            <w:noProof/>
            <w:webHidden/>
          </w:rPr>
          <w:t>13</w:t>
        </w:r>
        <w:r w:rsidR="00291842">
          <w:rPr>
            <w:noProof/>
            <w:webHidden/>
          </w:rPr>
          <w:fldChar w:fldCharType="end"/>
        </w:r>
      </w:hyperlink>
    </w:p>
    <w:p w14:paraId="45FC0888" w14:textId="16604FF4"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49" w:history="1">
        <w:r w:rsidR="00291842" w:rsidRPr="008A04A3">
          <w:rPr>
            <w:rStyle w:val="Hyperlink"/>
            <w:noProof/>
          </w:rPr>
          <w:t>2.6 Monitoring, Reporting, and Controlling Mechanisms</w:t>
        </w:r>
        <w:r w:rsidR="00291842">
          <w:rPr>
            <w:noProof/>
            <w:webHidden/>
          </w:rPr>
          <w:tab/>
        </w:r>
        <w:r w:rsidR="00291842">
          <w:rPr>
            <w:noProof/>
            <w:webHidden/>
          </w:rPr>
          <w:fldChar w:fldCharType="begin"/>
        </w:r>
        <w:r w:rsidR="00291842">
          <w:rPr>
            <w:noProof/>
            <w:webHidden/>
          </w:rPr>
          <w:instrText xml:space="preserve"> PAGEREF _Toc121753149 \h </w:instrText>
        </w:r>
        <w:r w:rsidR="00291842">
          <w:rPr>
            <w:noProof/>
            <w:webHidden/>
          </w:rPr>
        </w:r>
        <w:r w:rsidR="00291842">
          <w:rPr>
            <w:noProof/>
            <w:webHidden/>
          </w:rPr>
          <w:fldChar w:fldCharType="separate"/>
        </w:r>
        <w:r w:rsidR="00291842">
          <w:rPr>
            <w:noProof/>
            <w:webHidden/>
          </w:rPr>
          <w:t>13</w:t>
        </w:r>
        <w:r w:rsidR="00291842">
          <w:rPr>
            <w:noProof/>
            <w:webHidden/>
          </w:rPr>
          <w:fldChar w:fldCharType="end"/>
        </w:r>
      </w:hyperlink>
    </w:p>
    <w:p w14:paraId="70E03334" w14:textId="27B8E46D"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50" w:history="1">
        <w:r w:rsidR="00291842" w:rsidRPr="008A04A3">
          <w:rPr>
            <w:rStyle w:val="Hyperlink"/>
            <w:noProof/>
          </w:rPr>
          <w:t>2.7 Professional Standards</w:t>
        </w:r>
        <w:r w:rsidR="00291842">
          <w:rPr>
            <w:noProof/>
            <w:webHidden/>
          </w:rPr>
          <w:tab/>
        </w:r>
        <w:r w:rsidR="00291842">
          <w:rPr>
            <w:noProof/>
            <w:webHidden/>
          </w:rPr>
          <w:fldChar w:fldCharType="begin"/>
        </w:r>
        <w:r w:rsidR="00291842">
          <w:rPr>
            <w:noProof/>
            <w:webHidden/>
          </w:rPr>
          <w:instrText xml:space="preserve"> PAGEREF _Toc121753150 \h </w:instrText>
        </w:r>
        <w:r w:rsidR="00291842">
          <w:rPr>
            <w:noProof/>
            <w:webHidden/>
          </w:rPr>
        </w:r>
        <w:r w:rsidR="00291842">
          <w:rPr>
            <w:noProof/>
            <w:webHidden/>
          </w:rPr>
          <w:fldChar w:fldCharType="separate"/>
        </w:r>
        <w:r w:rsidR="00291842">
          <w:rPr>
            <w:noProof/>
            <w:webHidden/>
          </w:rPr>
          <w:t>13</w:t>
        </w:r>
        <w:r w:rsidR="00291842">
          <w:rPr>
            <w:noProof/>
            <w:webHidden/>
          </w:rPr>
          <w:fldChar w:fldCharType="end"/>
        </w:r>
      </w:hyperlink>
    </w:p>
    <w:p w14:paraId="64193E03" w14:textId="77A451D1"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51" w:history="1">
        <w:r w:rsidR="00291842" w:rsidRPr="008A04A3">
          <w:rPr>
            <w:rStyle w:val="Hyperlink"/>
            <w:noProof/>
          </w:rPr>
          <w:t>2.8 Evidence all the artifacts have been placed under configuration management</w:t>
        </w:r>
        <w:r w:rsidR="00291842">
          <w:rPr>
            <w:noProof/>
            <w:webHidden/>
          </w:rPr>
          <w:tab/>
        </w:r>
        <w:r w:rsidR="00291842">
          <w:rPr>
            <w:noProof/>
            <w:webHidden/>
          </w:rPr>
          <w:fldChar w:fldCharType="begin"/>
        </w:r>
        <w:r w:rsidR="00291842">
          <w:rPr>
            <w:noProof/>
            <w:webHidden/>
          </w:rPr>
          <w:instrText xml:space="preserve"> PAGEREF _Toc121753151 \h </w:instrText>
        </w:r>
        <w:r w:rsidR="00291842">
          <w:rPr>
            <w:noProof/>
            <w:webHidden/>
          </w:rPr>
        </w:r>
        <w:r w:rsidR="00291842">
          <w:rPr>
            <w:noProof/>
            <w:webHidden/>
          </w:rPr>
          <w:fldChar w:fldCharType="separate"/>
        </w:r>
        <w:r w:rsidR="00291842">
          <w:rPr>
            <w:noProof/>
            <w:webHidden/>
          </w:rPr>
          <w:t>13</w:t>
        </w:r>
        <w:r w:rsidR="00291842">
          <w:rPr>
            <w:noProof/>
            <w:webHidden/>
          </w:rPr>
          <w:fldChar w:fldCharType="end"/>
        </w:r>
      </w:hyperlink>
    </w:p>
    <w:p w14:paraId="376CD720" w14:textId="331C9694"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52" w:history="1">
        <w:r w:rsidR="00291842" w:rsidRPr="008A04A3">
          <w:rPr>
            <w:rStyle w:val="Hyperlink"/>
            <w:noProof/>
          </w:rPr>
          <w:t>2.9 Impact of the project on individuals and organizations</w:t>
        </w:r>
        <w:r w:rsidR="00291842">
          <w:rPr>
            <w:noProof/>
            <w:webHidden/>
          </w:rPr>
          <w:tab/>
        </w:r>
        <w:r w:rsidR="00291842">
          <w:rPr>
            <w:noProof/>
            <w:webHidden/>
          </w:rPr>
          <w:fldChar w:fldCharType="begin"/>
        </w:r>
        <w:r w:rsidR="00291842">
          <w:rPr>
            <w:noProof/>
            <w:webHidden/>
          </w:rPr>
          <w:instrText xml:space="preserve"> PAGEREF _Toc121753152 \h </w:instrText>
        </w:r>
        <w:r w:rsidR="00291842">
          <w:rPr>
            <w:noProof/>
            <w:webHidden/>
          </w:rPr>
        </w:r>
        <w:r w:rsidR="00291842">
          <w:rPr>
            <w:noProof/>
            <w:webHidden/>
          </w:rPr>
          <w:fldChar w:fldCharType="separate"/>
        </w:r>
        <w:r w:rsidR="00291842">
          <w:rPr>
            <w:noProof/>
            <w:webHidden/>
          </w:rPr>
          <w:t>14</w:t>
        </w:r>
        <w:r w:rsidR="00291842">
          <w:rPr>
            <w:noProof/>
            <w:webHidden/>
          </w:rPr>
          <w:fldChar w:fldCharType="end"/>
        </w:r>
      </w:hyperlink>
    </w:p>
    <w:p w14:paraId="6585BEE3" w14:textId="43419960"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53" w:history="1">
        <w:r w:rsidR="00291842" w:rsidRPr="008A04A3">
          <w:rPr>
            <w:rStyle w:val="Hyperlink"/>
            <w:noProof/>
          </w:rPr>
          <w:t>CHAPTER 3: REQUIREMENT SPECIFICATIONS</w:t>
        </w:r>
        <w:r w:rsidR="00291842">
          <w:rPr>
            <w:noProof/>
            <w:webHidden/>
          </w:rPr>
          <w:tab/>
        </w:r>
        <w:r w:rsidR="00291842">
          <w:rPr>
            <w:noProof/>
            <w:webHidden/>
          </w:rPr>
          <w:fldChar w:fldCharType="begin"/>
        </w:r>
        <w:r w:rsidR="00291842">
          <w:rPr>
            <w:noProof/>
            <w:webHidden/>
          </w:rPr>
          <w:instrText xml:space="preserve"> PAGEREF _Toc121753153 \h </w:instrText>
        </w:r>
        <w:r w:rsidR="00291842">
          <w:rPr>
            <w:noProof/>
            <w:webHidden/>
          </w:rPr>
        </w:r>
        <w:r w:rsidR="00291842">
          <w:rPr>
            <w:noProof/>
            <w:webHidden/>
          </w:rPr>
          <w:fldChar w:fldCharType="separate"/>
        </w:r>
        <w:r w:rsidR="00291842">
          <w:rPr>
            <w:noProof/>
            <w:webHidden/>
          </w:rPr>
          <w:t>15</w:t>
        </w:r>
        <w:r w:rsidR="00291842">
          <w:rPr>
            <w:noProof/>
            <w:webHidden/>
          </w:rPr>
          <w:fldChar w:fldCharType="end"/>
        </w:r>
      </w:hyperlink>
    </w:p>
    <w:p w14:paraId="56F9099E" w14:textId="2092CD05"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54" w:history="1">
        <w:r w:rsidR="00291842" w:rsidRPr="008A04A3">
          <w:rPr>
            <w:rStyle w:val="Hyperlink"/>
            <w:noProof/>
          </w:rPr>
          <w:t>3.1 Stakeholders for the system</w:t>
        </w:r>
        <w:r w:rsidR="00291842">
          <w:rPr>
            <w:noProof/>
            <w:webHidden/>
          </w:rPr>
          <w:tab/>
        </w:r>
        <w:r w:rsidR="00291842">
          <w:rPr>
            <w:noProof/>
            <w:webHidden/>
          </w:rPr>
          <w:fldChar w:fldCharType="begin"/>
        </w:r>
        <w:r w:rsidR="00291842">
          <w:rPr>
            <w:noProof/>
            <w:webHidden/>
          </w:rPr>
          <w:instrText xml:space="preserve"> PAGEREF _Toc121753154 \h </w:instrText>
        </w:r>
        <w:r w:rsidR="00291842">
          <w:rPr>
            <w:noProof/>
            <w:webHidden/>
          </w:rPr>
        </w:r>
        <w:r w:rsidR="00291842">
          <w:rPr>
            <w:noProof/>
            <w:webHidden/>
          </w:rPr>
          <w:fldChar w:fldCharType="separate"/>
        </w:r>
        <w:r w:rsidR="00291842">
          <w:rPr>
            <w:noProof/>
            <w:webHidden/>
          </w:rPr>
          <w:t>15</w:t>
        </w:r>
        <w:r w:rsidR="00291842">
          <w:rPr>
            <w:noProof/>
            <w:webHidden/>
          </w:rPr>
          <w:fldChar w:fldCharType="end"/>
        </w:r>
      </w:hyperlink>
    </w:p>
    <w:p w14:paraId="2AF2D59B" w14:textId="42F4FBFE"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55" w:history="1">
        <w:r w:rsidR="00291842" w:rsidRPr="008A04A3">
          <w:rPr>
            <w:rStyle w:val="Hyperlink"/>
            <w:noProof/>
          </w:rPr>
          <w:t>3.2 Use case model</w:t>
        </w:r>
        <w:r w:rsidR="00291842">
          <w:rPr>
            <w:noProof/>
            <w:webHidden/>
          </w:rPr>
          <w:tab/>
        </w:r>
        <w:r w:rsidR="00291842">
          <w:rPr>
            <w:noProof/>
            <w:webHidden/>
          </w:rPr>
          <w:fldChar w:fldCharType="begin"/>
        </w:r>
        <w:r w:rsidR="00291842">
          <w:rPr>
            <w:noProof/>
            <w:webHidden/>
          </w:rPr>
          <w:instrText xml:space="preserve"> PAGEREF _Toc121753155 \h </w:instrText>
        </w:r>
        <w:r w:rsidR="00291842">
          <w:rPr>
            <w:noProof/>
            <w:webHidden/>
          </w:rPr>
        </w:r>
        <w:r w:rsidR="00291842">
          <w:rPr>
            <w:noProof/>
            <w:webHidden/>
          </w:rPr>
          <w:fldChar w:fldCharType="separate"/>
        </w:r>
        <w:r w:rsidR="00291842">
          <w:rPr>
            <w:noProof/>
            <w:webHidden/>
          </w:rPr>
          <w:t>15</w:t>
        </w:r>
        <w:r w:rsidR="00291842">
          <w:rPr>
            <w:noProof/>
            <w:webHidden/>
          </w:rPr>
          <w:fldChar w:fldCharType="end"/>
        </w:r>
      </w:hyperlink>
    </w:p>
    <w:p w14:paraId="40F961AB" w14:textId="1661E6B0"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56" w:history="1">
        <w:r w:rsidR="00291842" w:rsidRPr="008A04A3">
          <w:rPr>
            <w:rStyle w:val="Hyperlink"/>
            <w:noProof/>
          </w:rPr>
          <w:t>3.2.1 Goods Received Note</w:t>
        </w:r>
        <w:r w:rsidR="00291842">
          <w:rPr>
            <w:noProof/>
            <w:webHidden/>
          </w:rPr>
          <w:tab/>
        </w:r>
        <w:r w:rsidR="00291842">
          <w:rPr>
            <w:noProof/>
            <w:webHidden/>
          </w:rPr>
          <w:fldChar w:fldCharType="begin"/>
        </w:r>
        <w:r w:rsidR="00291842">
          <w:rPr>
            <w:noProof/>
            <w:webHidden/>
          </w:rPr>
          <w:instrText xml:space="preserve"> PAGEREF _Toc121753156 \h </w:instrText>
        </w:r>
        <w:r w:rsidR="00291842">
          <w:rPr>
            <w:noProof/>
            <w:webHidden/>
          </w:rPr>
        </w:r>
        <w:r w:rsidR="00291842">
          <w:rPr>
            <w:noProof/>
            <w:webHidden/>
          </w:rPr>
          <w:fldChar w:fldCharType="separate"/>
        </w:r>
        <w:r w:rsidR="00291842">
          <w:rPr>
            <w:noProof/>
            <w:webHidden/>
          </w:rPr>
          <w:t>15</w:t>
        </w:r>
        <w:r w:rsidR="00291842">
          <w:rPr>
            <w:noProof/>
            <w:webHidden/>
          </w:rPr>
          <w:fldChar w:fldCharType="end"/>
        </w:r>
      </w:hyperlink>
    </w:p>
    <w:p w14:paraId="3A24A61A" w14:textId="58A61B4D"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57" w:history="1">
        <w:r w:rsidR="00291842" w:rsidRPr="008A04A3">
          <w:rPr>
            <w:rStyle w:val="Hyperlink"/>
            <w:noProof/>
          </w:rPr>
          <w:t>3.2.1.1 Textual Description for Goods Reveived Note</w:t>
        </w:r>
        <w:r w:rsidR="00291842">
          <w:rPr>
            <w:noProof/>
            <w:webHidden/>
          </w:rPr>
          <w:tab/>
        </w:r>
        <w:r w:rsidR="00291842">
          <w:rPr>
            <w:noProof/>
            <w:webHidden/>
          </w:rPr>
          <w:fldChar w:fldCharType="begin"/>
        </w:r>
        <w:r w:rsidR="00291842">
          <w:rPr>
            <w:noProof/>
            <w:webHidden/>
          </w:rPr>
          <w:instrText xml:space="preserve"> PAGEREF _Toc121753157 \h </w:instrText>
        </w:r>
        <w:r w:rsidR="00291842">
          <w:rPr>
            <w:noProof/>
            <w:webHidden/>
          </w:rPr>
        </w:r>
        <w:r w:rsidR="00291842">
          <w:rPr>
            <w:noProof/>
            <w:webHidden/>
          </w:rPr>
          <w:fldChar w:fldCharType="separate"/>
        </w:r>
        <w:r w:rsidR="00291842">
          <w:rPr>
            <w:noProof/>
            <w:webHidden/>
          </w:rPr>
          <w:t>16</w:t>
        </w:r>
        <w:r w:rsidR="00291842">
          <w:rPr>
            <w:noProof/>
            <w:webHidden/>
          </w:rPr>
          <w:fldChar w:fldCharType="end"/>
        </w:r>
      </w:hyperlink>
    </w:p>
    <w:p w14:paraId="2B050A24" w14:textId="78AD5E27"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58" w:history="1">
        <w:r w:rsidR="00291842" w:rsidRPr="008A04A3">
          <w:rPr>
            <w:rStyle w:val="Hyperlink"/>
            <w:noProof/>
          </w:rPr>
          <w:t>3.2.2 Web Agency Order</w:t>
        </w:r>
        <w:r w:rsidR="00291842">
          <w:rPr>
            <w:noProof/>
            <w:webHidden/>
          </w:rPr>
          <w:tab/>
        </w:r>
        <w:r w:rsidR="00291842">
          <w:rPr>
            <w:noProof/>
            <w:webHidden/>
          </w:rPr>
          <w:fldChar w:fldCharType="begin"/>
        </w:r>
        <w:r w:rsidR="00291842">
          <w:rPr>
            <w:noProof/>
            <w:webHidden/>
          </w:rPr>
          <w:instrText xml:space="preserve"> PAGEREF _Toc121753158 \h </w:instrText>
        </w:r>
        <w:r w:rsidR="00291842">
          <w:rPr>
            <w:noProof/>
            <w:webHidden/>
          </w:rPr>
        </w:r>
        <w:r w:rsidR="00291842">
          <w:rPr>
            <w:noProof/>
            <w:webHidden/>
          </w:rPr>
          <w:fldChar w:fldCharType="separate"/>
        </w:r>
        <w:r w:rsidR="00291842">
          <w:rPr>
            <w:noProof/>
            <w:webHidden/>
          </w:rPr>
          <w:t>17</w:t>
        </w:r>
        <w:r w:rsidR="00291842">
          <w:rPr>
            <w:noProof/>
            <w:webHidden/>
          </w:rPr>
          <w:fldChar w:fldCharType="end"/>
        </w:r>
      </w:hyperlink>
    </w:p>
    <w:p w14:paraId="7B62C09F" w14:textId="15E31077"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59" w:history="1">
        <w:r w:rsidR="00291842" w:rsidRPr="008A04A3">
          <w:rPr>
            <w:rStyle w:val="Hyperlink"/>
            <w:noProof/>
          </w:rPr>
          <w:t>3.2.2.1 Textual Description for Web Agency Order</w:t>
        </w:r>
        <w:r w:rsidR="00291842">
          <w:rPr>
            <w:noProof/>
            <w:webHidden/>
          </w:rPr>
          <w:tab/>
        </w:r>
        <w:r w:rsidR="00291842">
          <w:rPr>
            <w:noProof/>
            <w:webHidden/>
          </w:rPr>
          <w:fldChar w:fldCharType="begin"/>
        </w:r>
        <w:r w:rsidR="00291842">
          <w:rPr>
            <w:noProof/>
            <w:webHidden/>
          </w:rPr>
          <w:instrText xml:space="preserve"> PAGEREF _Toc121753159 \h </w:instrText>
        </w:r>
        <w:r w:rsidR="00291842">
          <w:rPr>
            <w:noProof/>
            <w:webHidden/>
          </w:rPr>
        </w:r>
        <w:r w:rsidR="00291842">
          <w:rPr>
            <w:noProof/>
            <w:webHidden/>
          </w:rPr>
          <w:fldChar w:fldCharType="separate"/>
        </w:r>
        <w:r w:rsidR="00291842">
          <w:rPr>
            <w:noProof/>
            <w:webHidden/>
          </w:rPr>
          <w:t>17</w:t>
        </w:r>
        <w:r w:rsidR="00291842">
          <w:rPr>
            <w:noProof/>
            <w:webHidden/>
          </w:rPr>
          <w:fldChar w:fldCharType="end"/>
        </w:r>
      </w:hyperlink>
    </w:p>
    <w:p w14:paraId="168480C9" w14:textId="52F7DF96"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0" w:history="1">
        <w:r w:rsidR="00291842" w:rsidRPr="008A04A3">
          <w:rPr>
            <w:rStyle w:val="Hyperlink"/>
            <w:noProof/>
          </w:rPr>
          <w:t>3.2.3 Goods Delivery Note</w:t>
        </w:r>
        <w:r w:rsidR="00291842">
          <w:rPr>
            <w:noProof/>
            <w:webHidden/>
          </w:rPr>
          <w:tab/>
        </w:r>
        <w:r w:rsidR="00291842">
          <w:rPr>
            <w:noProof/>
            <w:webHidden/>
          </w:rPr>
          <w:fldChar w:fldCharType="begin"/>
        </w:r>
        <w:r w:rsidR="00291842">
          <w:rPr>
            <w:noProof/>
            <w:webHidden/>
          </w:rPr>
          <w:instrText xml:space="preserve"> PAGEREF _Toc121753160 \h </w:instrText>
        </w:r>
        <w:r w:rsidR="00291842">
          <w:rPr>
            <w:noProof/>
            <w:webHidden/>
          </w:rPr>
        </w:r>
        <w:r w:rsidR="00291842">
          <w:rPr>
            <w:noProof/>
            <w:webHidden/>
          </w:rPr>
          <w:fldChar w:fldCharType="separate"/>
        </w:r>
        <w:r w:rsidR="00291842">
          <w:rPr>
            <w:noProof/>
            <w:webHidden/>
          </w:rPr>
          <w:t>19</w:t>
        </w:r>
        <w:r w:rsidR="00291842">
          <w:rPr>
            <w:noProof/>
            <w:webHidden/>
          </w:rPr>
          <w:fldChar w:fldCharType="end"/>
        </w:r>
      </w:hyperlink>
    </w:p>
    <w:p w14:paraId="744D5D95" w14:textId="2123348A"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61" w:history="1">
        <w:r w:rsidR="00291842" w:rsidRPr="008A04A3">
          <w:rPr>
            <w:rStyle w:val="Hyperlink"/>
            <w:noProof/>
          </w:rPr>
          <w:t>3.2.3.1 Textual Description for Goods Delivery Note</w:t>
        </w:r>
        <w:r w:rsidR="00291842">
          <w:rPr>
            <w:noProof/>
            <w:webHidden/>
          </w:rPr>
          <w:tab/>
        </w:r>
        <w:r w:rsidR="00291842">
          <w:rPr>
            <w:noProof/>
            <w:webHidden/>
          </w:rPr>
          <w:fldChar w:fldCharType="begin"/>
        </w:r>
        <w:r w:rsidR="00291842">
          <w:rPr>
            <w:noProof/>
            <w:webHidden/>
          </w:rPr>
          <w:instrText xml:space="preserve"> PAGEREF _Toc121753161 \h </w:instrText>
        </w:r>
        <w:r w:rsidR="00291842">
          <w:rPr>
            <w:noProof/>
            <w:webHidden/>
          </w:rPr>
        </w:r>
        <w:r w:rsidR="00291842">
          <w:rPr>
            <w:noProof/>
            <w:webHidden/>
          </w:rPr>
          <w:fldChar w:fldCharType="separate"/>
        </w:r>
        <w:r w:rsidR="00291842">
          <w:rPr>
            <w:noProof/>
            <w:webHidden/>
          </w:rPr>
          <w:t>19</w:t>
        </w:r>
        <w:r w:rsidR="00291842">
          <w:rPr>
            <w:noProof/>
            <w:webHidden/>
          </w:rPr>
          <w:fldChar w:fldCharType="end"/>
        </w:r>
      </w:hyperlink>
    </w:p>
    <w:p w14:paraId="570C10AB" w14:textId="2951EBEF"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2" w:history="1">
        <w:r w:rsidR="00291842" w:rsidRPr="008A04A3">
          <w:rPr>
            <w:rStyle w:val="Hyperlink"/>
            <w:noProof/>
          </w:rPr>
          <w:t>3.2.4 Statistics</w:t>
        </w:r>
        <w:r w:rsidR="00291842">
          <w:rPr>
            <w:noProof/>
            <w:webHidden/>
          </w:rPr>
          <w:tab/>
        </w:r>
        <w:r w:rsidR="00291842">
          <w:rPr>
            <w:noProof/>
            <w:webHidden/>
          </w:rPr>
          <w:fldChar w:fldCharType="begin"/>
        </w:r>
        <w:r w:rsidR="00291842">
          <w:rPr>
            <w:noProof/>
            <w:webHidden/>
          </w:rPr>
          <w:instrText xml:space="preserve"> PAGEREF _Toc121753162 \h </w:instrText>
        </w:r>
        <w:r w:rsidR="00291842">
          <w:rPr>
            <w:noProof/>
            <w:webHidden/>
          </w:rPr>
        </w:r>
        <w:r w:rsidR="00291842">
          <w:rPr>
            <w:noProof/>
            <w:webHidden/>
          </w:rPr>
          <w:fldChar w:fldCharType="separate"/>
        </w:r>
        <w:r w:rsidR="00291842">
          <w:rPr>
            <w:noProof/>
            <w:webHidden/>
          </w:rPr>
          <w:t>19</w:t>
        </w:r>
        <w:r w:rsidR="00291842">
          <w:rPr>
            <w:noProof/>
            <w:webHidden/>
          </w:rPr>
          <w:fldChar w:fldCharType="end"/>
        </w:r>
      </w:hyperlink>
    </w:p>
    <w:p w14:paraId="04E84D90" w14:textId="5585EA1A"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63" w:history="1">
        <w:r w:rsidR="00291842" w:rsidRPr="008A04A3">
          <w:rPr>
            <w:rStyle w:val="Hyperlink"/>
            <w:noProof/>
          </w:rPr>
          <w:t>3.2.4.1 Textual Description for Statistics</w:t>
        </w:r>
        <w:r w:rsidR="00291842">
          <w:rPr>
            <w:noProof/>
            <w:webHidden/>
          </w:rPr>
          <w:tab/>
        </w:r>
        <w:r w:rsidR="00291842">
          <w:rPr>
            <w:noProof/>
            <w:webHidden/>
          </w:rPr>
          <w:fldChar w:fldCharType="begin"/>
        </w:r>
        <w:r w:rsidR="00291842">
          <w:rPr>
            <w:noProof/>
            <w:webHidden/>
          </w:rPr>
          <w:instrText xml:space="preserve"> PAGEREF _Toc121753163 \h </w:instrText>
        </w:r>
        <w:r w:rsidR="00291842">
          <w:rPr>
            <w:noProof/>
            <w:webHidden/>
          </w:rPr>
        </w:r>
        <w:r w:rsidR="00291842">
          <w:rPr>
            <w:noProof/>
            <w:webHidden/>
          </w:rPr>
          <w:fldChar w:fldCharType="separate"/>
        </w:r>
        <w:r w:rsidR="00291842">
          <w:rPr>
            <w:noProof/>
            <w:webHidden/>
          </w:rPr>
          <w:t>20</w:t>
        </w:r>
        <w:r w:rsidR="00291842">
          <w:rPr>
            <w:noProof/>
            <w:webHidden/>
          </w:rPr>
          <w:fldChar w:fldCharType="end"/>
        </w:r>
      </w:hyperlink>
    </w:p>
    <w:p w14:paraId="5EF42DD4" w14:textId="679762C0"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64" w:history="1">
        <w:r w:rsidR="00291842" w:rsidRPr="008A04A3">
          <w:rPr>
            <w:rStyle w:val="Hyperlink"/>
            <w:noProof/>
          </w:rPr>
          <w:t>3.3 Functional requirements</w:t>
        </w:r>
        <w:r w:rsidR="00291842">
          <w:rPr>
            <w:noProof/>
            <w:webHidden/>
          </w:rPr>
          <w:tab/>
        </w:r>
        <w:r w:rsidR="00291842">
          <w:rPr>
            <w:noProof/>
            <w:webHidden/>
          </w:rPr>
          <w:fldChar w:fldCharType="begin"/>
        </w:r>
        <w:r w:rsidR="00291842">
          <w:rPr>
            <w:noProof/>
            <w:webHidden/>
          </w:rPr>
          <w:instrText xml:space="preserve"> PAGEREF _Toc121753164 \h </w:instrText>
        </w:r>
        <w:r w:rsidR="00291842">
          <w:rPr>
            <w:noProof/>
            <w:webHidden/>
          </w:rPr>
        </w:r>
        <w:r w:rsidR="00291842">
          <w:rPr>
            <w:noProof/>
            <w:webHidden/>
          </w:rPr>
          <w:fldChar w:fldCharType="separate"/>
        </w:r>
        <w:r w:rsidR="00291842">
          <w:rPr>
            <w:noProof/>
            <w:webHidden/>
          </w:rPr>
          <w:t>20</w:t>
        </w:r>
        <w:r w:rsidR="00291842">
          <w:rPr>
            <w:noProof/>
            <w:webHidden/>
          </w:rPr>
          <w:fldChar w:fldCharType="end"/>
        </w:r>
      </w:hyperlink>
    </w:p>
    <w:p w14:paraId="588F17C6" w14:textId="0730D334"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5" w:history="1">
        <w:r w:rsidR="00291842" w:rsidRPr="008A04A3">
          <w:rPr>
            <w:rStyle w:val="Hyperlink"/>
            <w:noProof/>
          </w:rPr>
          <w:t>3.3.1 Goods Received Note</w:t>
        </w:r>
        <w:r w:rsidR="00291842">
          <w:rPr>
            <w:noProof/>
            <w:webHidden/>
          </w:rPr>
          <w:tab/>
        </w:r>
        <w:r w:rsidR="00291842">
          <w:rPr>
            <w:noProof/>
            <w:webHidden/>
          </w:rPr>
          <w:fldChar w:fldCharType="begin"/>
        </w:r>
        <w:r w:rsidR="00291842">
          <w:rPr>
            <w:noProof/>
            <w:webHidden/>
          </w:rPr>
          <w:instrText xml:space="preserve"> PAGEREF _Toc121753165 \h </w:instrText>
        </w:r>
        <w:r w:rsidR="00291842">
          <w:rPr>
            <w:noProof/>
            <w:webHidden/>
          </w:rPr>
        </w:r>
        <w:r w:rsidR="00291842">
          <w:rPr>
            <w:noProof/>
            <w:webHidden/>
          </w:rPr>
          <w:fldChar w:fldCharType="separate"/>
        </w:r>
        <w:r w:rsidR="00291842">
          <w:rPr>
            <w:noProof/>
            <w:webHidden/>
          </w:rPr>
          <w:t>20</w:t>
        </w:r>
        <w:r w:rsidR="00291842">
          <w:rPr>
            <w:noProof/>
            <w:webHidden/>
          </w:rPr>
          <w:fldChar w:fldCharType="end"/>
        </w:r>
      </w:hyperlink>
    </w:p>
    <w:p w14:paraId="048FE724" w14:textId="09E70F78"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6" w:history="1">
        <w:r w:rsidR="00291842" w:rsidRPr="008A04A3">
          <w:rPr>
            <w:rStyle w:val="Hyperlink"/>
            <w:noProof/>
          </w:rPr>
          <w:t>3.3.2 Web Agency Order</w:t>
        </w:r>
        <w:r w:rsidR="00291842">
          <w:rPr>
            <w:noProof/>
            <w:webHidden/>
          </w:rPr>
          <w:tab/>
        </w:r>
        <w:r w:rsidR="00291842">
          <w:rPr>
            <w:noProof/>
            <w:webHidden/>
          </w:rPr>
          <w:fldChar w:fldCharType="begin"/>
        </w:r>
        <w:r w:rsidR="00291842">
          <w:rPr>
            <w:noProof/>
            <w:webHidden/>
          </w:rPr>
          <w:instrText xml:space="preserve"> PAGEREF _Toc121753166 \h </w:instrText>
        </w:r>
        <w:r w:rsidR="00291842">
          <w:rPr>
            <w:noProof/>
            <w:webHidden/>
          </w:rPr>
        </w:r>
        <w:r w:rsidR="00291842">
          <w:rPr>
            <w:noProof/>
            <w:webHidden/>
          </w:rPr>
          <w:fldChar w:fldCharType="separate"/>
        </w:r>
        <w:r w:rsidR="00291842">
          <w:rPr>
            <w:noProof/>
            <w:webHidden/>
          </w:rPr>
          <w:t>21</w:t>
        </w:r>
        <w:r w:rsidR="00291842">
          <w:rPr>
            <w:noProof/>
            <w:webHidden/>
          </w:rPr>
          <w:fldChar w:fldCharType="end"/>
        </w:r>
      </w:hyperlink>
    </w:p>
    <w:p w14:paraId="1FA30C3F" w14:textId="00288EDF"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7" w:history="1">
        <w:r w:rsidR="00291842" w:rsidRPr="008A04A3">
          <w:rPr>
            <w:rStyle w:val="Hyperlink"/>
            <w:noProof/>
          </w:rPr>
          <w:t>3.3.3 Goods Delivery Note</w:t>
        </w:r>
        <w:r w:rsidR="00291842">
          <w:rPr>
            <w:noProof/>
            <w:webHidden/>
          </w:rPr>
          <w:tab/>
        </w:r>
        <w:r w:rsidR="00291842">
          <w:rPr>
            <w:noProof/>
            <w:webHidden/>
          </w:rPr>
          <w:fldChar w:fldCharType="begin"/>
        </w:r>
        <w:r w:rsidR="00291842">
          <w:rPr>
            <w:noProof/>
            <w:webHidden/>
          </w:rPr>
          <w:instrText xml:space="preserve"> PAGEREF _Toc121753167 \h </w:instrText>
        </w:r>
        <w:r w:rsidR="00291842">
          <w:rPr>
            <w:noProof/>
            <w:webHidden/>
          </w:rPr>
        </w:r>
        <w:r w:rsidR="00291842">
          <w:rPr>
            <w:noProof/>
            <w:webHidden/>
          </w:rPr>
          <w:fldChar w:fldCharType="separate"/>
        </w:r>
        <w:r w:rsidR="00291842">
          <w:rPr>
            <w:noProof/>
            <w:webHidden/>
          </w:rPr>
          <w:t>21</w:t>
        </w:r>
        <w:r w:rsidR="00291842">
          <w:rPr>
            <w:noProof/>
            <w:webHidden/>
          </w:rPr>
          <w:fldChar w:fldCharType="end"/>
        </w:r>
      </w:hyperlink>
    </w:p>
    <w:p w14:paraId="4D19A141" w14:textId="5AC52529"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68" w:history="1">
        <w:r w:rsidR="00291842" w:rsidRPr="008A04A3">
          <w:rPr>
            <w:rStyle w:val="Hyperlink"/>
            <w:noProof/>
          </w:rPr>
          <w:t>3.3.4 Statistic</w:t>
        </w:r>
        <w:r w:rsidR="00291842">
          <w:rPr>
            <w:noProof/>
            <w:webHidden/>
          </w:rPr>
          <w:tab/>
        </w:r>
        <w:r w:rsidR="00291842">
          <w:rPr>
            <w:noProof/>
            <w:webHidden/>
          </w:rPr>
          <w:fldChar w:fldCharType="begin"/>
        </w:r>
        <w:r w:rsidR="00291842">
          <w:rPr>
            <w:noProof/>
            <w:webHidden/>
          </w:rPr>
          <w:instrText xml:space="preserve"> PAGEREF _Toc121753168 \h </w:instrText>
        </w:r>
        <w:r w:rsidR="00291842">
          <w:rPr>
            <w:noProof/>
            <w:webHidden/>
          </w:rPr>
        </w:r>
        <w:r w:rsidR="00291842">
          <w:rPr>
            <w:noProof/>
            <w:webHidden/>
          </w:rPr>
          <w:fldChar w:fldCharType="separate"/>
        </w:r>
        <w:r w:rsidR="00291842">
          <w:rPr>
            <w:noProof/>
            <w:webHidden/>
          </w:rPr>
          <w:t>21</w:t>
        </w:r>
        <w:r w:rsidR="00291842">
          <w:rPr>
            <w:noProof/>
            <w:webHidden/>
          </w:rPr>
          <w:fldChar w:fldCharType="end"/>
        </w:r>
      </w:hyperlink>
    </w:p>
    <w:p w14:paraId="6B4C28AE" w14:textId="43040451"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69" w:history="1">
        <w:r w:rsidR="00291842" w:rsidRPr="008A04A3">
          <w:rPr>
            <w:rStyle w:val="Hyperlink"/>
            <w:noProof/>
          </w:rPr>
          <w:t>3.4 Non-functional requirements</w:t>
        </w:r>
        <w:r w:rsidR="00291842">
          <w:rPr>
            <w:noProof/>
            <w:webHidden/>
          </w:rPr>
          <w:tab/>
        </w:r>
        <w:r w:rsidR="00291842">
          <w:rPr>
            <w:noProof/>
            <w:webHidden/>
          </w:rPr>
          <w:fldChar w:fldCharType="begin"/>
        </w:r>
        <w:r w:rsidR="00291842">
          <w:rPr>
            <w:noProof/>
            <w:webHidden/>
          </w:rPr>
          <w:instrText xml:space="preserve"> PAGEREF _Toc121753169 \h </w:instrText>
        </w:r>
        <w:r w:rsidR="00291842">
          <w:rPr>
            <w:noProof/>
            <w:webHidden/>
          </w:rPr>
        </w:r>
        <w:r w:rsidR="00291842">
          <w:rPr>
            <w:noProof/>
            <w:webHidden/>
          </w:rPr>
          <w:fldChar w:fldCharType="separate"/>
        </w:r>
        <w:r w:rsidR="00291842">
          <w:rPr>
            <w:noProof/>
            <w:webHidden/>
          </w:rPr>
          <w:t>22</w:t>
        </w:r>
        <w:r w:rsidR="00291842">
          <w:rPr>
            <w:noProof/>
            <w:webHidden/>
          </w:rPr>
          <w:fldChar w:fldCharType="end"/>
        </w:r>
      </w:hyperlink>
    </w:p>
    <w:p w14:paraId="63C194E5" w14:textId="6BD37E5C"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70" w:history="1">
        <w:r w:rsidR="00291842" w:rsidRPr="008A04A3">
          <w:rPr>
            <w:rStyle w:val="Hyperlink"/>
            <w:noProof/>
          </w:rPr>
          <w:t>3.4.1 Goods Received Note</w:t>
        </w:r>
        <w:r w:rsidR="00291842">
          <w:rPr>
            <w:noProof/>
            <w:webHidden/>
          </w:rPr>
          <w:tab/>
        </w:r>
        <w:r w:rsidR="00291842">
          <w:rPr>
            <w:noProof/>
            <w:webHidden/>
          </w:rPr>
          <w:fldChar w:fldCharType="begin"/>
        </w:r>
        <w:r w:rsidR="00291842">
          <w:rPr>
            <w:noProof/>
            <w:webHidden/>
          </w:rPr>
          <w:instrText xml:space="preserve"> PAGEREF _Toc121753170 \h </w:instrText>
        </w:r>
        <w:r w:rsidR="00291842">
          <w:rPr>
            <w:noProof/>
            <w:webHidden/>
          </w:rPr>
        </w:r>
        <w:r w:rsidR="00291842">
          <w:rPr>
            <w:noProof/>
            <w:webHidden/>
          </w:rPr>
          <w:fldChar w:fldCharType="separate"/>
        </w:r>
        <w:r w:rsidR="00291842">
          <w:rPr>
            <w:noProof/>
            <w:webHidden/>
          </w:rPr>
          <w:t>22</w:t>
        </w:r>
        <w:r w:rsidR="00291842">
          <w:rPr>
            <w:noProof/>
            <w:webHidden/>
          </w:rPr>
          <w:fldChar w:fldCharType="end"/>
        </w:r>
      </w:hyperlink>
    </w:p>
    <w:p w14:paraId="1479EE6F" w14:textId="778157A8"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71" w:history="1">
        <w:r w:rsidR="00291842" w:rsidRPr="008A04A3">
          <w:rPr>
            <w:rStyle w:val="Hyperlink"/>
            <w:noProof/>
          </w:rPr>
          <w:t>3.4.2 Web Agency Order</w:t>
        </w:r>
        <w:r w:rsidR="00291842">
          <w:rPr>
            <w:noProof/>
            <w:webHidden/>
          </w:rPr>
          <w:tab/>
        </w:r>
        <w:r w:rsidR="00291842">
          <w:rPr>
            <w:noProof/>
            <w:webHidden/>
          </w:rPr>
          <w:fldChar w:fldCharType="begin"/>
        </w:r>
        <w:r w:rsidR="00291842">
          <w:rPr>
            <w:noProof/>
            <w:webHidden/>
          </w:rPr>
          <w:instrText xml:space="preserve"> PAGEREF _Toc121753171 \h </w:instrText>
        </w:r>
        <w:r w:rsidR="00291842">
          <w:rPr>
            <w:noProof/>
            <w:webHidden/>
          </w:rPr>
        </w:r>
        <w:r w:rsidR="00291842">
          <w:rPr>
            <w:noProof/>
            <w:webHidden/>
          </w:rPr>
          <w:fldChar w:fldCharType="separate"/>
        </w:r>
        <w:r w:rsidR="00291842">
          <w:rPr>
            <w:noProof/>
            <w:webHidden/>
          </w:rPr>
          <w:t>23</w:t>
        </w:r>
        <w:r w:rsidR="00291842">
          <w:rPr>
            <w:noProof/>
            <w:webHidden/>
          </w:rPr>
          <w:fldChar w:fldCharType="end"/>
        </w:r>
      </w:hyperlink>
    </w:p>
    <w:p w14:paraId="24BCD89D" w14:textId="6683DAF1"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72" w:history="1">
        <w:r w:rsidR="00291842" w:rsidRPr="008A04A3">
          <w:rPr>
            <w:rStyle w:val="Hyperlink"/>
            <w:noProof/>
          </w:rPr>
          <w:t>3.4.3 Goods Delivery Note</w:t>
        </w:r>
        <w:r w:rsidR="00291842">
          <w:rPr>
            <w:noProof/>
            <w:webHidden/>
          </w:rPr>
          <w:tab/>
        </w:r>
        <w:r w:rsidR="00291842">
          <w:rPr>
            <w:noProof/>
            <w:webHidden/>
          </w:rPr>
          <w:fldChar w:fldCharType="begin"/>
        </w:r>
        <w:r w:rsidR="00291842">
          <w:rPr>
            <w:noProof/>
            <w:webHidden/>
          </w:rPr>
          <w:instrText xml:space="preserve"> PAGEREF _Toc121753172 \h </w:instrText>
        </w:r>
        <w:r w:rsidR="00291842">
          <w:rPr>
            <w:noProof/>
            <w:webHidden/>
          </w:rPr>
        </w:r>
        <w:r w:rsidR="00291842">
          <w:rPr>
            <w:noProof/>
            <w:webHidden/>
          </w:rPr>
          <w:fldChar w:fldCharType="separate"/>
        </w:r>
        <w:r w:rsidR="00291842">
          <w:rPr>
            <w:noProof/>
            <w:webHidden/>
          </w:rPr>
          <w:t>24</w:t>
        </w:r>
        <w:r w:rsidR="00291842">
          <w:rPr>
            <w:noProof/>
            <w:webHidden/>
          </w:rPr>
          <w:fldChar w:fldCharType="end"/>
        </w:r>
      </w:hyperlink>
    </w:p>
    <w:p w14:paraId="7BCED307" w14:textId="78862AFA"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73" w:history="1">
        <w:r w:rsidR="00291842" w:rsidRPr="008A04A3">
          <w:rPr>
            <w:rStyle w:val="Hyperlink"/>
            <w:noProof/>
          </w:rPr>
          <w:t>3.4.4 Statistics</w:t>
        </w:r>
        <w:r w:rsidR="00291842">
          <w:rPr>
            <w:noProof/>
            <w:webHidden/>
          </w:rPr>
          <w:tab/>
        </w:r>
        <w:r w:rsidR="00291842">
          <w:rPr>
            <w:noProof/>
            <w:webHidden/>
          </w:rPr>
          <w:fldChar w:fldCharType="begin"/>
        </w:r>
        <w:r w:rsidR="00291842">
          <w:rPr>
            <w:noProof/>
            <w:webHidden/>
          </w:rPr>
          <w:instrText xml:space="preserve"> PAGEREF _Toc121753173 \h </w:instrText>
        </w:r>
        <w:r w:rsidR="00291842">
          <w:rPr>
            <w:noProof/>
            <w:webHidden/>
          </w:rPr>
        </w:r>
        <w:r w:rsidR="00291842">
          <w:rPr>
            <w:noProof/>
            <w:webHidden/>
          </w:rPr>
          <w:fldChar w:fldCharType="separate"/>
        </w:r>
        <w:r w:rsidR="00291842">
          <w:rPr>
            <w:noProof/>
            <w:webHidden/>
          </w:rPr>
          <w:t>24</w:t>
        </w:r>
        <w:r w:rsidR="00291842">
          <w:rPr>
            <w:noProof/>
            <w:webHidden/>
          </w:rPr>
          <w:fldChar w:fldCharType="end"/>
        </w:r>
      </w:hyperlink>
    </w:p>
    <w:p w14:paraId="4882A522" w14:textId="077D7F22"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74" w:history="1">
        <w:r w:rsidR="00291842" w:rsidRPr="008A04A3">
          <w:rPr>
            <w:rStyle w:val="Hyperlink"/>
            <w:noProof/>
          </w:rPr>
          <w:t>CHAPTER 4: ARCHITECTURE</w:t>
        </w:r>
        <w:r w:rsidR="00291842">
          <w:rPr>
            <w:noProof/>
            <w:webHidden/>
          </w:rPr>
          <w:tab/>
        </w:r>
        <w:r w:rsidR="00291842">
          <w:rPr>
            <w:noProof/>
            <w:webHidden/>
          </w:rPr>
          <w:fldChar w:fldCharType="begin"/>
        </w:r>
        <w:r w:rsidR="00291842">
          <w:rPr>
            <w:noProof/>
            <w:webHidden/>
          </w:rPr>
          <w:instrText xml:space="preserve"> PAGEREF _Toc121753174 \h </w:instrText>
        </w:r>
        <w:r w:rsidR="00291842">
          <w:rPr>
            <w:noProof/>
            <w:webHidden/>
          </w:rPr>
        </w:r>
        <w:r w:rsidR="00291842">
          <w:rPr>
            <w:noProof/>
            <w:webHidden/>
          </w:rPr>
          <w:fldChar w:fldCharType="separate"/>
        </w:r>
        <w:r w:rsidR="00291842">
          <w:rPr>
            <w:noProof/>
            <w:webHidden/>
          </w:rPr>
          <w:t>25</w:t>
        </w:r>
        <w:r w:rsidR="00291842">
          <w:rPr>
            <w:noProof/>
            <w:webHidden/>
          </w:rPr>
          <w:fldChar w:fldCharType="end"/>
        </w:r>
      </w:hyperlink>
    </w:p>
    <w:p w14:paraId="5705F147" w14:textId="591F7E39"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75" w:history="1">
        <w:r w:rsidR="00291842" w:rsidRPr="008A04A3">
          <w:rPr>
            <w:rStyle w:val="Hyperlink"/>
            <w:noProof/>
          </w:rPr>
          <w:t>4.1 Architectural style(s) used</w:t>
        </w:r>
        <w:r w:rsidR="00291842">
          <w:rPr>
            <w:noProof/>
            <w:webHidden/>
          </w:rPr>
          <w:tab/>
        </w:r>
        <w:r w:rsidR="00291842">
          <w:rPr>
            <w:noProof/>
            <w:webHidden/>
          </w:rPr>
          <w:fldChar w:fldCharType="begin"/>
        </w:r>
        <w:r w:rsidR="00291842">
          <w:rPr>
            <w:noProof/>
            <w:webHidden/>
          </w:rPr>
          <w:instrText xml:space="preserve"> PAGEREF _Toc121753175 \h </w:instrText>
        </w:r>
        <w:r w:rsidR="00291842">
          <w:rPr>
            <w:noProof/>
            <w:webHidden/>
          </w:rPr>
        </w:r>
        <w:r w:rsidR="00291842">
          <w:rPr>
            <w:noProof/>
            <w:webHidden/>
          </w:rPr>
          <w:fldChar w:fldCharType="separate"/>
        </w:r>
        <w:r w:rsidR="00291842">
          <w:rPr>
            <w:noProof/>
            <w:webHidden/>
          </w:rPr>
          <w:t>25</w:t>
        </w:r>
        <w:r w:rsidR="00291842">
          <w:rPr>
            <w:noProof/>
            <w:webHidden/>
          </w:rPr>
          <w:fldChar w:fldCharType="end"/>
        </w:r>
      </w:hyperlink>
    </w:p>
    <w:p w14:paraId="1A060829" w14:textId="70B27728"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76" w:history="1">
        <w:r w:rsidR="00291842" w:rsidRPr="008A04A3">
          <w:rPr>
            <w:rStyle w:val="Hyperlink"/>
            <w:noProof/>
          </w:rPr>
          <w:t>4.2 Architectural model</w:t>
        </w:r>
        <w:r w:rsidR="00291842">
          <w:rPr>
            <w:noProof/>
            <w:webHidden/>
          </w:rPr>
          <w:tab/>
        </w:r>
        <w:r w:rsidR="00291842">
          <w:rPr>
            <w:noProof/>
            <w:webHidden/>
          </w:rPr>
          <w:fldChar w:fldCharType="begin"/>
        </w:r>
        <w:r w:rsidR="00291842">
          <w:rPr>
            <w:noProof/>
            <w:webHidden/>
          </w:rPr>
          <w:instrText xml:space="preserve"> PAGEREF _Toc121753176 \h </w:instrText>
        </w:r>
        <w:r w:rsidR="00291842">
          <w:rPr>
            <w:noProof/>
            <w:webHidden/>
          </w:rPr>
        </w:r>
        <w:r w:rsidR="00291842">
          <w:rPr>
            <w:noProof/>
            <w:webHidden/>
          </w:rPr>
          <w:fldChar w:fldCharType="separate"/>
        </w:r>
        <w:r w:rsidR="00291842">
          <w:rPr>
            <w:noProof/>
            <w:webHidden/>
          </w:rPr>
          <w:t>27</w:t>
        </w:r>
        <w:r w:rsidR="00291842">
          <w:rPr>
            <w:noProof/>
            <w:webHidden/>
          </w:rPr>
          <w:fldChar w:fldCharType="end"/>
        </w:r>
      </w:hyperlink>
    </w:p>
    <w:p w14:paraId="7473DECA" w14:textId="3ABE681B"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77" w:history="1">
        <w:r w:rsidR="00291842" w:rsidRPr="008A04A3">
          <w:rPr>
            <w:rStyle w:val="Hyperlink"/>
            <w:noProof/>
          </w:rPr>
          <w:t>4.3. Technology, software used</w:t>
        </w:r>
        <w:r w:rsidR="00291842">
          <w:rPr>
            <w:noProof/>
            <w:webHidden/>
          </w:rPr>
          <w:tab/>
        </w:r>
        <w:r w:rsidR="00291842">
          <w:rPr>
            <w:noProof/>
            <w:webHidden/>
          </w:rPr>
          <w:fldChar w:fldCharType="begin"/>
        </w:r>
        <w:r w:rsidR="00291842">
          <w:rPr>
            <w:noProof/>
            <w:webHidden/>
          </w:rPr>
          <w:instrText xml:space="preserve"> PAGEREF _Toc121753177 \h </w:instrText>
        </w:r>
        <w:r w:rsidR="00291842">
          <w:rPr>
            <w:noProof/>
            <w:webHidden/>
          </w:rPr>
        </w:r>
        <w:r w:rsidR="00291842">
          <w:rPr>
            <w:noProof/>
            <w:webHidden/>
          </w:rPr>
          <w:fldChar w:fldCharType="separate"/>
        </w:r>
        <w:r w:rsidR="00291842">
          <w:rPr>
            <w:noProof/>
            <w:webHidden/>
          </w:rPr>
          <w:t>28</w:t>
        </w:r>
        <w:r w:rsidR="00291842">
          <w:rPr>
            <w:noProof/>
            <w:webHidden/>
          </w:rPr>
          <w:fldChar w:fldCharType="end"/>
        </w:r>
      </w:hyperlink>
    </w:p>
    <w:p w14:paraId="1C36D9AE" w14:textId="2FB6DAEE"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78" w:history="1">
        <w:r w:rsidR="00291842" w:rsidRPr="008A04A3">
          <w:rPr>
            <w:rStyle w:val="Hyperlink"/>
            <w:noProof/>
          </w:rPr>
          <w:t>4.4. Rationale for your architectural style and model</w:t>
        </w:r>
        <w:r w:rsidR="00291842">
          <w:rPr>
            <w:noProof/>
            <w:webHidden/>
          </w:rPr>
          <w:tab/>
        </w:r>
        <w:r w:rsidR="00291842">
          <w:rPr>
            <w:noProof/>
            <w:webHidden/>
          </w:rPr>
          <w:fldChar w:fldCharType="begin"/>
        </w:r>
        <w:r w:rsidR="00291842">
          <w:rPr>
            <w:noProof/>
            <w:webHidden/>
          </w:rPr>
          <w:instrText xml:space="preserve"> PAGEREF _Toc121753178 \h </w:instrText>
        </w:r>
        <w:r w:rsidR="00291842">
          <w:rPr>
            <w:noProof/>
            <w:webHidden/>
          </w:rPr>
        </w:r>
        <w:r w:rsidR="00291842">
          <w:rPr>
            <w:noProof/>
            <w:webHidden/>
          </w:rPr>
          <w:fldChar w:fldCharType="separate"/>
        </w:r>
        <w:r w:rsidR="00291842">
          <w:rPr>
            <w:noProof/>
            <w:webHidden/>
          </w:rPr>
          <w:t>29</w:t>
        </w:r>
        <w:r w:rsidR="00291842">
          <w:rPr>
            <w:noProof/>
            <w:webHidden/>
          </w:rPr>
          <w:fldChar w:fldCharType="end"/>
        </w:r>
      </w:hyperlink>
    </w:p>
    <w:p w14:paraId="7F49AA12" w14:textId="068E76E2" w:rsidR="00291842" w:rsidRDefault="00000000">
      <w:pPr>
        <w:pStyle w:val="TOC1"/>
        <w:tabs>
          <w:tab w:val="right" w:leader="dot" w:pos="9111"/>
        </w:tabs>
        <w:rPr>
          <w:rFonts w:asciiTheme="minorHAnsi" w:eastAsiaTheme="minorEastAsia" w:hAnsiTheme="minorHAnsi" w:cstheme="minorBidi"/>
          <w:noProof/>
          <w:sz w:val="22"/>
          <w:szCs w:val="22"/>
        </w:rPr>
      </w:pPr>
      <w:hyperlink w:anchor="_Toc121753179" w:history="1">
        <w:r w:rsidR="00291842" w:rsidRPr="008A04A3">
          <w:rPr>
            <w:rStyle w:val="Hyperlink"/>
            <w:noProof/>
          </w:rPr>
          <w:t>CHAPTER 5: DESIGN</w:t>
        </w:r>
        <w:r w:rsidR="00291842">
          <w:rPr>
            <w:noProof/>
            <w:webHidden/>
          </w:rPr>
          <w:tab/>
        </w:r>
        <w:r w:rsidR="00291842">
          <w:rPr>
            <w:noProof/>
            <w:webHidden/>
          </w:rPr>
          <w:fldChar w:fldCharType="begin"/>
        </w:r>
        <w:r w:rsidR="00291842">
          <w:rPr>
            <w:noProof/>
            <w:webHidden/>
          </w:rPr>
          <w:instrText xml:space="preserve"> PAGEREF _Toc121753179 \h </w:instrText>
        </w:r>
        <w:r w:rsidR="00291842">
          <w:rPr>
            <w:noProof/>
            <w:webHidden/>
          </w:rPr>
        </w:r>
        <w:r w:rsidR="00291842">
          <w:rPr>
            <w:noProof/>
            <w:webHidden/>
          </w:rPr>
          <w:fldChar w:fldCharType="separate"/>
        </w:r>
        <w:r w:rsidR="00291842">
          <w:rPr>
            <w:noProof/>
            <w:webHidden/>
          </w:rPr>
          <w:t>31</w:t>
        </w:r>
        <w:r w:rsidR="00291842">
          <w:rPr>
            <w:noProof/>
            <w:webHidden/>
          </w:rPr>
          <w:fldChar w:fldCharType="end"/>
        </w:r>
      </w:hyperlink>
    </w:p>
    <w:p w14:paraId="480E67C7" w14:textId="35C0F7C2"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80" w:history="1">
        <w:r w:rsidR="00291842" w:rsidRPr="008A04A3">
          <w:rPr>
            <w:rStyle w:val="Hyperlink"/>
            <w:noProof/>
          </w:rPr>
          <w:t>5.1 Database design</w:t>
        </w:r>
        <w:r w:rsidR="00291842">
          <w:rPr>
            <w:noProof/>
            <w:webHidden/>
          </w:rPr>
          <w:tab/>
        </w:r>
        <w:r w:rsidR="00291842">
          <w:rPr>
            <w:noProof/>
            <w:webHidden/>
          </w:rPr>
          <w:fldChar w:fldCharType="begin"/>
        </w:r>
        <w:r w:rsidR="00291842">
          <w:rPr>
            <w:noProof/>
            <w:webHidden/>
          </w:rPr>
          <w:instrText xml:space="preserve"> PAGEREF _Toc121753180 \h </w:instrText>
        </w:r>
        <w:r w:rsidR="00291842">
          <w:rPr>
            <w:noProof/>
            <w:webHidden/>
          </w:rPr>
        </w:r>
        <w:r w:rsidR="00291842">
          <w:rPr>
            <w:noProof/>
            <w:webHidden/>
          </w:rPr>
          <w:fldChar w:fldCharType="separate"/>
        </w:r>
        <w:r w:rsidR="00291842">
          <w:rPr>
            <w:noProof/>
            <w:webHidden/>
          </w:rPr>
          <w:t>31</w:t>
        </w:r>
        <w:r w:rsidR="00291842">
          <w:rPr>
            <w:noProof/>
            <w:webHidden/>
          </w:rPr>
          <w:fldChar w:fldCharType="end"/>
        </w:r>
      </w:hyperlink>
    </w:p>
    <w:p w14:paraId="6BB02537" w14:textId="0ADBE5DD"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81" w:history="1">
        <w:r w:rsidR="00291842" w:rsidRPr="008A04A3">
          <w:rPr>
            <w:rStyle w:val="Hyperlink"/>
            <w:noProof/>
          </w:rPr>
          <w:t>5.2 Static model – class diagrams</w:t>
        </w:r>
        <w:r w:rsidR="00291842">
          <w:rPr>
            <w:noProof/>
            <w:webHidden/>
          </w:rPr>
          <w:tab/>
        </w:r>
        <w:r w:rsidR="00291842">
          <w:rPr>
            <w:noProof/>
            <w:webHidden/>
          </w:rPr>
          <w:fldChar w:fldCharType="begin"/>
        </w:r>
        <w:r w:rsidR="00291842">
          <w:rPr>
            <w:noProof/>
            <w:webHidden/>
          </w:rPr>
          <w:instrText xml:space="preserve"> PAGEREF _Toc121753181 \h </w:instrText>
        </w:r>
        <w:r w:rsidR="00291842">
          <w:rPr>
            <w:noProof/>
            <w:webHidden/>
          </w:rPr>
        </w:r>
        <w:r w:rsidR="00291842">
          <w:rPr>
            <w:noProof/>
            <w:webHidden/>
          </w:rPr>
          <w:fldChar w:fldCharType="separate"/>
        </w:r>
        <w:r w:rsidR="00291842">
          <w:rPr>
            <w:noProof/>
            <w:webHidden/>
          </w:rPr>
          <w:t>31</w:t>
        </w:r>
        <w:r w:rsidR="00291842">
          <w:rPr>
            <w:noProof/>
            <w:webHidden/>
          </w:rPr>
          <w:fldChar w:fldCharType="end"/>
        </w:r>
      </w:hyperlink>
    </w:p>
    <w:p w14:paraId="5F90ACB5" w14:textId="13EB3CE5"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82" w:history="1">
        <w:r w:rsidR="00291842" w:rsidRPr="008A04A3">
          <w:rPr>
            <w:rStyle w:val="Hyperlink"/>
            <w:noProof/>
          </w:rPr>
          <w:t>5.3 Dynamic model – sequence diagrams</w:t>
        </w:r>
        <w:r w:rsidR="00291842">
          <w:rPr>
            <w:noProof/>
            <w:webHidden/>
          </w:rPr>
          <w:tab/>
        </w:r>
        <w:r w:rsidR="00291842">
          <w:rPr>
            <w:noProof/>
            <w:webHidden/>
          </w:rPr>
          <w:fldChar w:fldCharType="begin"/>
        </w:r>
        <w:r w:rsidR="00291842">
          <w:rPr>
            <w:noProof/>
            <w:webHidden/>
          </w:rPr>
          <w:instrText xml:space="preserve"> PAGEREF _Toc121753182 \h </w:instrText>
        </w:r>
        <w:r w:rsidR="00291842">
          <w:rPr>
            <w:noProof/>
            <w:webHidden/>
          </w:rPr>
        </w:r>
        <w:r w:rsidR="00291842">
          <w:rPr>
            <w:noProof/>
            <w:webHidden/>
          </w:rPr>
          <w:fldChar w:fldCharType="separate"/>
        </w:r>
        <w:r w:rsidR="00291842">
          <w:rPr>
            <w:noProof/>
            <w:webHidden/>
          </w:rPr>
          <w:t>31</w:t>
        </w:r>
        <w:r w:rsidR="00291842">
          <w:rPr>
            <w:noProof/>
            <w:webHidden/>
          </w:rPr>
          <w:fldChar w:fldCharType="end"/>
        </w:r>
      </w:hyperlink>
    </w:p>
    <w:p w14:paraId="4C3E942A" w14:textId="159682A3"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83" w:history="1">
        <w:r w:rsidR="00291842" w:rsidRPr="008A04A3">
          <w:rPr>
            <w:rStyle w:val="Hyperlink"/>
            <w:noProof/>
          </w:rPr>
          <w:t>5.3.1 Goods Received Note</w:t>
        </w:r>
        <w:r w:rsidR="00291842">
          <w:rPr>
            <w:noProof/>
            <w:webHidden/>
          </w:rPr>
          <w:tab/>
        </w:r>
        <w:r w:rsidR="00291842">
          <w:rPr>
            <w:noProof/>
            <w:webHidden/>
          </w:rPr>
          <w:fldChar w:fldCharType="begin"/>
        </w:r>
        <w:r w:rsidR="00291842">
          <w:rPr>
            <w:noProof/>
            <w:webHidden/>
          </w:rPr>
          <w:instrText xml:space="preserve"> PAGEREF _Toc121753183 \h </w:instrText>
        </w:r>
        <w:r w:rsidR="00291842">
          <w:rPr>
            <w:noProof/>
            <w:webHidden/>
          </w:rPr>
        </w:r>
        <w:r w:rsidR="00291842">
          <w:rPr>
            <w:noProof/>
            <w:webHidden/>
          </w:rPr>
          <w:fldChar w:fldCharType="separate"/>
        </w:r>
        <w:r w:rsidR="00291842">
          <w:rPr>
            <w:noProof/>
            <w:webHidden/>
          </w:rPr>
          <w:t>31</w:t>
        </w:r>
        <w:r w:rsidR="00291842">
          <w:rPr>
            <w:noProof/>
            <w:webHidden/>
          </w:rPr>
          <w:fldChar w:fldCharType="end"/>
        </w:r>
      </w:hyperlink>
    </w:p>
    <w:p w14:paraId="17C6E521" w14:textId="66475C38"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84" w:history="1">
        <w:r w:rsidR="00291842" w:rsidRPr="008A04A3">
          <w:rPr>
            <w:rStyle w:val="Hyperlink"/>
            <w:noProof/>
          </w:rPr>
          <w:t>5.3.2 Web Agency Order</w:t>
        </w:r>
        <w:r w:rsidR="00291842">
          <w:rPr>
            <w:noProof/>
            <w:webHidden/>
          </w:rPr>
          <w:tab/>
        </w:r>
        <w:r w:rsidR="00291842">
          <w:rPr>
            <w:noProof/>
            <w:webHidden/>
          </w:rPr>
          <w:fldChar w:fldCharType="begin"/>
        </w:r>
        <w:r w:rsidR="00291842">
          <w:rPr>
            <w:noProof/>
            <w:webHidden/>
          </w:rPr>
          <w:instrText xml:space="preserve"> PAGEREF _Toc121753184 \h </w:instrText>
        </w:r>
        <w:r w:rsidR="00291842">
          <w:rPr>
            <w:noProof/>
            <w:webHidden/>
          </w:rPr>
        </w:r>
        <w:r w:rsidR="00291842">
          <w:rPr>
            <w:noProof/>
            <w:webHidden/>
          </w:rPr>
          <w:fldChar w:fldCharType="separate"/>
        </w:r>
        <w:r w:rsidR="00291842">
          <w:rPr>
            <w:noProof/>
            <w:webHidden/>
          </w:rPr>
          <w:t>32</w:t>
        </w:r>
        <w:r w:rsidR="00291842">
          <w:rPr>
            <w:noProof/>
            <w:webHidden/>
          </w:rPr>
          <w:fldChar w:fldCharType="end"/>
        </w:r>
      </w:hyperlink>
    </w:p>
    <w:p w14:paraId="4450DC9C" w14:textId="24F42CA0"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85" w:history="1">
        <w:r w:rsidR="00291842" w:rsidRPr="008A04A3">
          <w:rPr>
            <w:rStyle w:val="Hyperlink"/>
            <w:noProof/>
          </w:rPr>
          <w:t>5.3.3 Goods Delivery Note</w:t>
        </w:r>
        <w:r w:rsidR="00291842">
          <w:rPr>
            <w:noProof/>
            <w:webHidden/>
          </w:rPr>
          <w:tab/>
        </w:r>
        <w:r w:rsidR="00291842">
          <w:rPr>
            <w:noProof/>
            <w:webHidden/>
          </w:rPr>
          <w:fldChar w:fldCharType="begin"/>
        </w:r>
        <w:r w:rsidR="00291842">
          <w:rPr>
            <w:noProof/>
            <w:webHidden/>
          </w:rPr>
          <w:instrText xml:space="preserve"> PAGEREF _Toc121753185 \h </w:instrText>
        </w:r>
        <w:r w:rsidR="00291842">
          <w:rPr>
            <w:noProof/>
            <w:webHidden/>
          </w:rPr>
        </w:r>
        <w:r w:rsidR="00291842">
          <w:rPr>
            <w:noProof/>
            <w:webHidden/>
          </w:rPr>
          <w:fldChar w:fldCharType="separate"/>
        </w:r>
        <w:r w:rsidR="00291842">
          <w:rPr>
            <w:noProof/>
            <w:webHidden/>
          </w:rPr>
          <w:t>33</w:t>
        </w:r>
        <w:r w:rsidR="00291842">
          <w:rPr>
            <w:noProof/>
            <w:webHidden/>
          </w:rPr>
          <w:fldChar w:fldCharType="end"/>
        </w:r>
      </w:hyperlink>
    </w:p>
    <w:p w14:paraId="6D2C1A4C" w14:textId="66E5B0E3"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86" w:history="1">
        <w:r w:rsidR="00291842" w:rsidRPr="008A04A3">
          <w:rPr>
            <w:rStyle w:val="Hyperlink"/>
            <w:noProof/>
          </w:rPr>
          <w:t>5.3.3.1 View Order and Order Detail</w:t>
        </w:r>
        <w:r w:rsidR="00291842">
          <w:rPr>
            <w:noProof/>
            <w:webHidden/>
          </w:rPr>
          <w:tab/>
        </w:r>
        <w:r w:rsidR="00291842">
          <w:rPr>
            <w:noProof/>
            <w:webHidden/>
          </w:rPr>
          <w:fldChar w:fldCharType="begin"/>
        </w:r>
        <w:r w:rsidR="00291842">
          <w:rPr>
            <w:noProof/>
            <w:webHidden/>
          </w:rPr>
          <w:instrText xml:space="preserve"> PAGEREF _Toc121753186 \h </w:instrText>
        </w:r>
        <w:r w:rsidR="00291842">
          <w:rPr>
            <w:noProof/>
            <w:webHidden/>
          </w:rPr>
        </w:r>
        <w:r w:rsidR="00291842">
          <w:rPr>
            <w:noProof/>
            <w:webHidden/>
          </w:rPr>
          <w:fldChar w:fldCharType="separate"/>
        </w:r>
        <w:r w:rsidR="00291842">
          <w:rPr>
            <w:noProof/>
            <w:webHidden/>
          </w:rPr>
          <w:t>33</w:t>
        </w:r>
        <w:r w:rsidR="00291842">
          <w:rPr>
            <w:noProof/>
            <w:webHidden/>
          </w:rPr>
          <w:fldChar w:fldCharType="end"/>
        </w:r>
      </w:hyperlink>
    </w:p>
    <w:p w14:paraId="4FF9B657" w14:textId="5AC5A18C"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87" w:history="1">
        <w:r w:rsidR="00291842" w:rsidRPr="008A04A3">
          <w:rPr>
            <w:rStyle w:val="Hyperlink"/>
            <w:noProof/>
          </w:rPr>
          <w:t>5.3.3.2 Update Status</w:t>
        </w:r>
        <w:r w:rsidR="00291842">
          <w:rPr>
            <w:noProof/>
            <w:webHidden/>
          </w:rPr>
          <w:tab/>
        </w:r>
        <w:r w:rsidR="00291842">
          <w:rPr>
            <w:noProof/>
            <w:webHidden/>
          </w:rPr>
          <w:fldChar w:fldCharType="begin"/>
        </w:r>
        <w:r w:rsidR="00291842">
          <w:rPr>
            <w:noProof/>
            <w:webHidden/>
          </w:rPr>
          <w:instrText xml:space="preserve"> PAGEREF _Toc121753187 \h </w:instrText>
        </w:r>
        <w:r w:rsidR="00291842">
          <w:rPr>
            <w:noProof/>
            <w:webHidden/>
          </w:rPr>
        </w:r>
        <w:r w:rsidR="00291842">
          <w:rPr>
            <w:noProof/>
            <w:webHidden/>
          </w:rPr>
          <w:fldChar w:fldCharType="separate"/>
        </w:r>
        <w:r w:rsidR="00291842">
          <w:rPr>
            <w:noProof/>
            <w:webHidden/>
          </w:rPr>
          <w:t>34</w:t>
        </w:r>
        <w:r w:rsidR="00291842">
          <w:rPr>
            <w:noProof/>
            <w:webHidden/>
          </w:rPr>
          <w:fldChar w:fldCharType="end"/>
        </w:r>
      </w:hyperlink>
    </w:p>
    <w:p w14:paraId="39D514A0" w14:textId="2E84BDA2"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88" w:history="1">
        <w:r w:rsidR="00291842" w:rsidRPr="008A04A3">
          <w:rPr>
            <w:rStyle w:val="Hyperlink"/>
            <w:noProof/>
          </w:rPr>
          <w:t>5.3.3.3 Payment Success</w:t>
        </w:r>
        <w:r w:rsidR="00291842">
          <w:rPr>
            <w:noProof/>
            <w:webHidden/>
          </w:rPr>
          <w:tab/>
        </w:r>
        <w:r w:rsidR="00291842">
          <w:rPr>
            <w:noProof/>
            <w:webHidden/>
          </w:rPr>
          <w:fldChar w:fldCharType="begin"/>
        </w:r>
        <w:r w:rsidR="00291842">
          <w:rPr>
            <w:noProof/>
            <w:webHidden/>
          </w:rPr>
          <w:instrText xml:space="preserve"> PAGEREF _Toc121753188 \h </w:instrText>
        </w:r>
        <w:r w:rsidR="00291842">
          <w:rPr>
            <w:noProof/>
            <w:webHidden/>
          </w:rPr>
        </w:r>
        <w:r w:rsidR="00291842">
          <w:rPr>
            <w:noProof/>
            <w:webHidden/>
          </w:rPr>
          <w:fldChar w:fldCharType="separate"/>
        </w:r>
        <w:r w:rsidR="00291842">
          <w:rPr>
            <w:noProof/>
            <w:webHidden/>
          </w:rPr>
          <w:t>35</w:t>
        </w:r>
        <w:r w:rsidR="00291842">
          <w:rPr>
            <w:noProof/>
            <w:webHidden/>
          </w:rPr>
          <w:fldChar w:fldCharType="end"/>
        </w:r>
      </w:hyperlink>
    </w:p>
    <w:p w14:paraId="3E8522FB" w14:textId="22A214C2" w:rsidR="00291842" w:rsidRDefault="00000000">
      <w:pPr>
        <w:pStyle w:val="TOC3"/>
        <w:tabs>
          <w:tab w:val="right" w:leader="dot" w:pos="9111"/>
        </w:tabs>
        <w:rPr>
          <w:rFonts w:asciiTheme="minorHAnsi" w:eastAsiaTheme="minorEastAsia" w:hAnsiTheme="minorHAnsi" w:cstheme="minorBidi"/>
          <w:noProof/>
          <w:sz w:val="22"/>
          <w:szCs w:val="22"/>
        </w:rPr>
      </w:pPr>
      <w:hyperlink w:anchor="_Toc121753189" w:history="1">
        <w:r w:rsidR="00291842" w:rsidRPr="008A04A3">
          <w:rPr>
            <w:rStyle w:val="Hyperlink"/>
            <w:noProof/>
          </w:rPr>
          <w:t>5.3.4 Statistics</w:t>
        </w:r>
        <w:r w:rsidR="00291842">
          <w:rPr>
            <w:noProof/>
            <w:webHidden/>
          </w:rPr>
          <w:tab/>
        </w:r>
        <w:r w:rsidR="00291842">
          <w:rPr>
            <w:noProof/>
            <w:webHidden/>
          </w:rPr>
          <w:fldChar w:fldCharType="begin"/>
        </w:r>
        <w:r w:rsidR="00291842">
          <w:rPr>
            <w:noProof/>
            <w:webHidden/>
          </w:rPr>
          <w:instrText xml:space="preserve"> PAGEREF _Toc121753189 \h </w:instrText>
        </w:r>
        <w:r w:rsidR="00291842">
          <w:rPr>
            <w:noProof/>
            <w:webHidden/>
          </w:rPr>
        </w:r>
        <w:r w:rsidR="00291842">
          <w:rPr>
            <w:noProof/>
            <w:webHidden/>
          </w:rPr>
          <w:fldChar w:fldCharType="separate"/>
        </w:r>
        <w:r w:rsidR="00291842">
          <w:rPr>
            <w:noProof/>
            <w:webHidden/>
          </w:rPr>
          <w:t>36</w:t>
        </w:r>
        <w:r w:rsidR="00291842">
          <w:rPr>
            <w:noProof/>
            <w:webHidden/>
          </w:rPr>
          <w:fldChar w:fldCharType="end"/>
        </w:r>
      </w:hyperlink>
    </w:p>
    <w:p w14:paraId="149BBD65" w14:textId="6154FF07"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90" w:history="1">
        <w:r w:rsidR="00291842" w:rsidRPr="008A04A3">
          <w:rPr>
            <w:rStyle w:val="Hyperlink"/>
            <w:noProof/>
          </w:rPr>
          <w:t>5.3.4.1 View Incoming Goods</w:t>
        </w:r>
        <w:r w:rsidR="00291842">
          <w:rPr>
            <w:noProof/>
            <w:webHidden/>
          </w:rPr>
          <w:tab/>
        </w:r>
        <w:r w:rsidR="00291842">
          <w:rPr>
            <w:noProof/>
            <w:webHidden/>
          </w:rPr>
          <w:fldChar w:fldCharType="begin"/>
        </w:r>
        <w:r w:rsidR="00291842">
          <w:rPr>
            <w:noProof/>
            <w:webHidden/>
          </w:rPr>
          <w:instrText xml:space="preserve"> PAGEREF _Toc121753190 \h </w:instrText>
        </w:r>
        <w:r w:rsidR="00291842">
          <w:rPr>
            <w:noProof/>
            <w:webHidden/>
          </w:rPr>
        </w:r>
        <w:r w:rsidR="00291842">
          <w:rPr>
            <w:noProof/>
            <w:webHidden/>
          </w:rPr>
          <w:fldChar w:fldCharType="separate"/>
        </w:r>
        <w:r w:rsidR="00291842">
          <w:rPr>
            <w:noProof/>
            <w:webHidden/>
          </w:rPr>
          <w:t>36</w:t>
        </w:r>
        <w:r w:rsidR="00291842">
          <w:rPr>
            <w:noProof/>
            <w:webHidden/>
          </w:rPr>
          <w:fldChar w:fldCharType="end"/>
        </w:r>
      </w:hyperlink>
    </w:p>
    <w:p w14:paraId="35BD86BC" w14:textId="4F972D7C"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91" w:history="1">
        <w:r w:rsidR="00291842" w:rsidRPr="008A04A3">
          <w:rPr>
            <w:rStyle w:val="Hyperlink"/>
            <w:noProof/>
          </w:rPr>
          <w:t>5.3.4.2 View OutComing Goods</w:t>
        </w:r>
        <w:r w:rsidR="00291842">
          <w:rPr>
            <w:noProof/>
            <w:webHidden/>
          </w:rPr>
          <w:tab/>
        </w:r>
        <w:r w:rsidR="00291842">
          <w:rPr>
            <w:noProof/>
            <w:webHidden/>
          </w:rPr>
          <w:fldChar w:fldCharType="begin"/>
        </w:r>
        <w:r w:rsidR="00291842">
          <w:rPr>
            <w:noProof/>
            <w:webHidden/>
          </w:rPr>
          <w:instrText xml:space="preserve"> PAGEREF _Toc121753191 \h </w:instrText>
        </w:r>
        <w:r w:rsidR="00291842">
          <w:rPr>
            <w:noProof/>
            <w:webHidden/>
          </w:rPr>
        </w:r>
        <w:r w:rsidR="00291842">
          <w:rPr>
            <w:noProof/>
            <w:webHidden/>
          </w:rPr>
          <w:fldChar w:fldCharType="separate"/>
        </w:r>
        <w:r w:rsidR="00291842">
          <w:rPr>
            <w:noProof/>
            <w:webHidden/>
          </w:rPr>
          <w:t>37</w:t>
        </w:r>
        <w:r w:rsidR="00291842">
          <w:rPr>
            <w:noProof/>
            <w:webHidden/>
          </w:rPr>
          <w:fldChar w:fldCharType="end"/>
        </w:r>
      </w:hyperlink>
    </w:p>
    <w:p w14:paraId="42E6B93B" w14:textId="44A6DD62"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92" w:history="1">
        <w:r w:rsidR="00291842" w:rsidRPr="008A04A3">
          <w:rPr>
            <w:rStyle w:val="Hyperlink"/>
            <w:noProof/>
          </w:rPr>
          <w:t>5.3.4.3 View Best Selling Goods</w:t>
        </w:r>
        <w:r w:rsidR="00291842">
          <w:rPr>
            <w:noProof/>
            <w:webHidden/>
          </w:rPr>
          <w:tab/>
        </w:r>
        <w:r w:rsidR="00291842">
          <w:rPr>
            <w:noProof/>
            <w:webHidden/>
          </w:rPr>
          <w:fldChar w:fldCharType="begin"/>
        </w:r>
        <w:r w:rsidR="00291842">
          <w:rPr>
            <w:noProof/>
            <w:webHidden/>
          </w:rPr>
          <w:instrText xml:space="preserve"> PAGEREF _Toc121753192 \h </w:instrText>
        </w:r>
        <w:r w:rsidR="00291842">
          <w:rPr>
            <w:noProof/>
            <w:webHidden/>
          </w:rPr>
        </w:r>
        <w:r w:rsidR="00291842">
          <w:rPr>
            <w:noProof/>
            <w:webHidden/>
          </w:rPr>
          <w:fldChar w:fldCharType="separate"/>
        </w:r>
        <w:r w:rsidR="00291842">
          <w:rPr>
            <w:noProof/>
            <w:webHidden/>
          </w:rPr>
          <w:t>37</w:t>
        </w:r>
        <w:r w:rsidR="00291842">
          <w:rPr>
            <w:noProof/>
            <w:webHidden/>
          </w:rPr>
          <w:fldChar w:fldCharType="end"/>
        </w:r>
      </w:hyperlink>
    </w:p>
    <w:p w14:paraId="285CEB98" w14:textId="6EDD27D3" w:rsidR="00291842" w:rsidRDefault="00000000">
      <w:pPr>
        <w:pStyle w:val="TOC4"/>
        <w:tabs>
          <w:tab w:val="right" w:leader="dot" w:pos="9111"/>
        </w:tabs>
        <w:rPr>
          <w:rFonts w:asciiTheme="minorHAnsi" w:eastAsiaTheme="minorEastAsia" w:hAnsiTheme="minorHAnsi" w:cstheme="minorBidi"/>
          <w:noProof/>
          <w:sz w:val="22"/>
          <w:szCs w:val="22"/>
        </w:rPr>
      </w:pPr>
      <w:hyperlink w:anchor="_Toc121753193" w:history="1">
        <w:r w:rsidR="00291842" w:rsidRPr="008A04A3">
          <w:rPr>
            <w:rStyle w:val="Hyperlink"/>
            <w:noProof/>
          </w:rPr>
          <w:t>5.3.4.4 View Monthly Revenue</w:t>
        </w:r>
        <w:r w:rsidR="00291842">
          <w:rPr>
            <w:noProof/>
            <w:webHidden/>
          </w:rPr>
          <w:tab/>
        </w:r>
        <w:r w:rsidR="00291842">
          <w:rPr>
            <w:noProof/>
            <w:webHidden/>
          </w:rPr>
          <w:fldChar w:fldCharType="begin"/>
        </w:r>
        <w:r w:rsidR="00291842">
          <w:rPr>
            <w:noProof/>
            <w:webHidden/>
          </w:rPr>
          <w:instrText xml:space="preserve"> PAGEREF _Toc121753193 \h </w:instrText>
        </w:r>
        <w:r w:rsidR="00291842">
          <w:rPr>
            <w:noProof/>
            <w:webHidden/>
          </w:rPr>
        </w:r>
        <w:r w:rsidR="00291842">
          <w:rPr>
            <w:noProof/>
            <w:webHidden/>
          </w:rPr>
          <w:fldChar w:fldCharType="separate"/>
        </w:r>
        <w:r w:rsidR="00291842">
          <w:rPr>
            <w:noProof/>
            <w:webHidden/>
          </w:rPr>
          <w:t>37</w:t>
        </w:r>
        <w:r w:rsidR="00291842">
          <w:rPr>
            <w:noProof/>
            <w:webHidden/>
          </w:rPr>
          <w:fldChar w:fldCharType="end"/>
        </w:r>
      </w:hyperlink>
    </w:p>
    <w:p w14:paraId="0FC6F3EC" w14:textId="2B2003D0"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94" w:history="1">
        <w:r w:rsidR="00291842" w:rsidRPr="008A04A3">
          <w:rPr>
            <w:rStyle w:val="Hyperlink"/>
            <w:noProof/>
          </w:rPr>
          <w:t>5.4 Rationale for your detailed design model</w:t>
        </w:r>
        <w:r w:rsidR="00291842">
          <w:rPr>
            <w:noProof/>
            <w:webHidden/>
          </w:rPr>
          <w:tab/>
        </w:r>
        <w:r w:rsidR="00291842">
          <w:rPr>
            <w:noProof/>
            <w:webHidden/>
          </w:rPr>
          <w:fldChar w:fldCharType="begin"/>
        </w:r>
        <w:r w:rsidR="00291842">
          <w:rPr>
            <w:noProof/>
            <w:webHidden/>
          </w:rPr>
          <w:instrText xml:space="preserve"> PAGEREF _Toc121753194 \h </w:instrText>
        </w:r>
        <w:r w:rsidR="00291842">
          <w:rPr>
            <w:noProof/>
            <w:webHidden/>
          </w:rPr>
        </w:r>
        <w:r w:rsidR="00291842">
          <w:rPr>
            <w:noProof/>
            <w:webHidden/>
          </w:rPr>
          <w:fldChar w:fldCharType="separate"/>
        </w:r>
        <w:r w:rsidR="00291842">
          <w:rPr>
            <w:noProof/>
            <w:webHidden/>
          </w:rPr>
          <w:t>38</w:t>
        </w:r>
        <w:r w:rsidR="00291842">
          <w:rPr>
            <w:noProof/>
            <w:webHidden/>
          </w:rPr>
          <w:fldChar w:fldCharType="end"/>
        </w:r>
      </w:hyperlink>
    </w:p>
    <w:p w14:paraId="5E886612" w14:textId="09BFEB79" w:rsidR="00291842" w:rsidRDefault="00000000">
      <w:pPr>
        <w:pStyle w:val="TOC2"/>
        <w:tabs>
          <w:tab w:val="right" w:leader="dot" w:pos="9111"/>
        </w:tabs>
        <w:rPr>
          <w:rFonts w:asciiTheme="minorHAnsi" w:eastAsiaTheme="minorEastAsia" w:hAnsiTheme="minorHAnsi" w:cstheme="minorBidi"/>
          <w:noProof/>
          <w:sz w:val="22"/>
          <w:szCs w:val="22"/>
        </w:rPr>
      </w:pPr>
      <w:hyperlink w:anchor="_Toc121753195" w:history="1">
        <w:r w:rsidR="00291842" w:rsidRPr="008A04A3">
          <w:rPr>
            <w:rStyle w:val="Hyperlink"/>
            <w:noProof/>
          </w:rPr>
          <w:t>5.5 Traceability from requirements to detailed design model</w:t>
        </w:r>
        <w:r w:rsidR="00291842">
          <w:rPr>
            <w:noProof/>
            <w:webHidden/>
          </w:rPr>
          <w:tab/>
        </w:r>
        <w:r w:rsidR="00291842">
          <w:rPr>
            <w:noProof/>
            <w:webHidden/>
          </w:rPr>
          <w:fldChar w:fldCharType="begin"/>
        </w:r>
        <w:r w:rsidR="00291842">
          <w:rPr>
            <w:noProof/>
            <w:webHidden/>
          </w:rPr>
          <w:instrText xml:space="preserve"> PAGEREF _Toc121753195 \h </w:instrText>
        </w:r>
        <w:r w:rsidR="00291842">
          <w:rPr>
            <w:noProof/>
            <w:webHidden/>
          </w:rPr>
        </w:r>
        <w:r w:rsidR="00291842">
          <w:rPr>
            <w:noProof/>
            <w:webHidden/>
          </w:rPr>
          <w:fldChar w:fldCharType="separate"/>
        </w:r>
        <w:r w:rsidR="00291842">
          <w:rPr>
            <w:noProof/>
            <w:webHidden/>
          </w:rPr>
          <w:t>38</w:t>
        </w:r>
        <w:r w:rsidR="00291842">
          <w:rPr>
            <w:noProof/>
            <w:webHidden/>
          </w:rPr>
          <w:fldChar w:fldCharType="end"/>
        </w:r>
      </w:hyperlink>
    </w:p>
    <w:p w14:paraId="043A6317" w14:textId="31C0A95D" w:rsidR="00C75086" w:rsidRDefault="00C75086">
      <w:pPr>
        <w:spacing w:after="200" w:line="276" w:lineRule="auto"/>
        <w:rPr>
          <w:sz w:val="26"/>
          <w:szCs w:val="26"/>
        </w:rPr>
      </w:pPr>
      <w:r>
        <w:rPr>
          <w:sz w:val="26"/>
          <w:szCs w:val="26"/>
        </w:rPr>
        <w:fldChar w:fldCharType="end"/>
      </w:r>
    </w:p>
    <w:p w14:paraId="0B7BF090" w14:textId="77777777" w:rsidR="009D5ABE" w:rsidRDefault="009D5ABE" w:rsidP="00C51F2E">
      <w:pPr>
        <w:pStyle w:val="Chng"/>
        <w:jc w:val="center"/>
      </w:pPr>
    </w:p>
    <w:p w14:paraId="22D90459" w14:textId="77777777" w:rsidR="009D5ABE" w:rsidRDefault="009D5ABE" w:rsidP="00C51F2E">
      <w:pPr>
        <w:pStyle w:val="Chng"/>
        <w:jc w:val="center"/>
      </w:pPr>
    </w:p>
    <w:p w14:paraId="64C49809" w14:textId="77777777" w:rsidR="009D5ABE" w:rsidRDefault="009D5ABE" w:rsidP="00C51F2E">
      <w:pPr>
        <w:pStyle w:val="Chng"/>
        <w:jc w:val="center"/>
      </w:pPr>
    </w:p>
    <w:p w14:paraId="3A94A6D6" w14:textId="77777777" w:rsidR="009D5ABE" w:rsidRDefault="009D5ABE" w:rsidP="00C51F2E">
      <w:pPr>
        <w:pStyle w:val="Chng"/>
        <w:jc w:val="center"/>
      </w:pPr>
    </w:p>
    <w:p w14:paraId="3D6F913B" w14:textId="77777777" w:rsidR="009D5ABE" w:rsidRDefault="009D5ABE" w:rsidP="00C51F2E">
      <w:pPr>
        <w:pStyle w:val="Chng"/>
        <w:jc w:val="center"/>
      </w:pPr>
    </w:p>
    <w:p w14:paraId="741DF283" w14:textId="77777777" w:rsidR="009D5ABE" w:rsidRDefault="009D5ABE" w:rsidP="00C51F2E">
      <w:pPr>
        <w:pStyle w:val="Chng"/>
        <w:jc w:val="center"/>
      </w:pPr>
    </w:p>
    <w:p w14:paraId="2232C6D7" w14:textId="77777777" w:rsidR="009D5ABE" w:rsidRDefault="009D5ABE" w:rsidP="00C51F2E">
      <w:pPr>
        <w:pStyle w:val="Chng"/>
        <w:jc w:val="center"/>
      </w:pPr>
    </w:p>
    <w:p w14:paraId="39C5E83C" w14:textId="77777777" w:rsidR="009D5ABE" w:rsidRDefault="009D5ABE" w:rsidP="00C51F2E">
      <w:pPr>
        <w:pStyle w:val="Chng"/>
        <w:jc w:val="center"/>
      </w:pPr>
    </w:p>
    <w:p w14:paraId="409562CB" w14:textId="77777777" w:rsidR="009D5ABE" w:rsidRDefault="009D5ABE" w:rsidP="00C51F2E">
      <w:pPr>
        <w:pStyle w:val="Chng"/>
        <w:jc w:val="center"/>
      </w:pPr>
    </w:p>
    <w:p w14:paraId="0141E03D" w14:textId="77777777" w:rsidR="009D5ABE" w:rsidRDefault="009D5ABE" w:rsidP="00C51F2E">
      <w:pPr>
        <w:pStyle w:val="Chng"/>
        <w:jc w:val="center"/>
      </w:pPr>
    </w:p>
    <w:p w14:paraId="700E6EC3" w14:textId="77777777" w:rsidR="009D5ABE" w:rsidRDefault="009D5ABE" w:rsidP="00C51F2E">
      <w:pPr>
        <w:pStyle w:val="Chng"/>
        <w:jc w:val="center"/>
      </w:pPr>
    </w:p>
    <w:p w14:paraId="0D69C63E" w14:textId="57443E14" w:rsidR="00F00E39" w:rsidRDefault="00F00E39" w:rsidP="00C51F2E">
      <w:pPr>
        <w:pStyle w:val="Chng"/>
        <w:jc w:val="center"/>
      </w:pPr>
      <w:bookmarkStart w:id="3" w:name="_Toc121753134"/>
      <w:r>
        <w:t>SUMMARY</w:t>
      </w:r>
      <w:bookmarkEnd w:id="3"/>
    </w:p>
    <w:p w14:paraId="0D5AA04C" w14:textId="77777777" w:rsidR="00F00E39" w:rsidRDefault="00F00E39" w:rsidP="00F00E39">
      <w:pPr>
        <w:pStyle w:val="Nidungvnbn"/>
      </w:pPr>
    </w:p>
    <w:p w14:paraId="09C6559C" w14:textId="77777777" w:rsidR="00C62C29" w:rsidRDefault="00C62C29" w:rsidP="00C62C29">
      <w:pPr>
        <w:pStyle w:val="Nidungvnbn"/>
      </w:pPr>
      <w:r>
        <w:t>As mentioned above, the functional food program was written by us for the purpose of practical application and specifically the importation to the company and the export to the agents, in order to help the management. Manage items more conveniently and optimize the performance of management work.</w:t>
      </w:r>
    </w:p>
    <w:p w14:paraId="4D22BA67" w14:textId="583D71DA" w:rsidR="00F00E39" w:rsidRDefault="00C62C29" w:rsidP="00C62C29">
      <w:pPr>
        <w:pStyle w:val="Nidungvnbn"/>
      </w:pPr>
      <w:r>
        <w:t>Applying knowledge of databases and analysis - designing and building programs on functional foods, automatically performing tasks by computers that can partially replace human work.</w:t>
      </w:r>
    </w:p>
    <w:p w14:paraId="4845A5F7" w14:textId="34718561" w:rsidR="00C62C29" w:rsidRDefault="00C62C29" w:rsidP="00C62C29">
      <w:pPr>
        <w:pStyle w:val="Nidungvnbn"/>
      </w:pPr>
      <w:r w:rsidRPr="00C62C29">
        <w:t>The program's primary features are Winform software for accountants to create warehouse receipts, order webforms for agents to place orders and Winform delivery notes for accountants to create delivery notes and update status. Order status, software for examining import and export records, top-selling goods, and monthly income reports. Finally, a website where people may purchase goods.</w:t>
      </w:r>
    </w:p>
    <w:p w14:paraId="1FEECE7B" w14:textId="77777777" w:rsidR="00F00E39" w:rsidRDefault="00F00E39" w:rsidP="00C51F2E">
      <w:pPr>
        <w:pStyle w:val="Chng"/>
        <w:jc w:val="center"/>
      </w:pPr>
    </w:p>
    <w:p w14:paraId="27E4447B" w14:textId="77777777" w:rsidR="00F00E39" w:rsidRDefault="00F00E39" w:rsidP="00C51F2E">
      <w:pPr>
        <w:pStyle w:val="Chng"/>
        <w:jc w:val="center"/>
      </w:pPr>
    </w:p>
    <w:p w14:paraId="2C5C8C38" w14:textId="77777777" w:rsidR="00F00E39" w:rsidRDefault="00F00E39" w:rsidP="00C51F2E">
      <w:pPr>
        <w:pStyle w:val="Chng"/>
        <w:jc w:val="center"/>
      </w:pPr>
    </w:p>
    <w:p w14:paraId="3202F168" w14:textId="77777777" w:rsidR="00F00E39" w:rsidRDefault="00F00E39" w:rsidP="00C51F2E">
      <w:pPr>
        <w:pStyle w:val="Chng"/>
        <w:jc w:val="center"/>
      </w:pPr>
    </w:p>
    <w:p w14:paraId="6AED3FEA" w14:textId="77777777" w:rsidR="00F00E39" w:rsidRDefault="00F00E39" w:rsidP="00C51F2E">
      <w:pPr>
        <w:pStyle w:val="Chng"/>
        <w:jc w:val="center"/>
      </w:pPr>
    </w:p>
    <w:p w14:paraId="3AF74C12" w14:textId="77777777" w:rsidR="00F00E39" w:rsidRDefault="00F00E39" w:rsidP="00C51F2E">
      <w:pPr>
        <w:pStyle w:val="Chng"/>
        <w:jc w:val="center"/>
      </w:pPr>
    </w:p>
    <w:p w14:paraId="525CBC93" w14:textId="77777777" w:rsidR="00F00E39" w:rsidRDefault="00F00E39" w:rsidP="00C51F2E">
      <w:pPr>
        <w:pStyle w:val="Chng"/>
        <w:jc w:val="center"/>
      </w:pPr>
    </w:p>
    <w:p w14:paraId="082E276F" w14:textId="77777777" w:rsidR="00F00E39" w:rsidRDefault="00F00E39" w:rsidP="00C51F2E">
      <w:pPr>
        <w:pStyle w:val="Chng"/>
        <w:jc w:val="center"/>
      </w:pPr>
    </w:p>
    <w:p w14:paraId="683F6138" w14:textId="77777777" w:rsidR="00F00E39" w:rsidRDefault="00F00E39" w:rsidP="00C51F2E">
      <w:pPr>
        <w:pStyle w:val="Chng"/>
        <w:jc w:val="center"/>
      </w:pPr>
    </w:p>
    <w:p w14:paraId="1FB26578" w14:textId="77777777" w:rsidR="00F00E39" w:rsidRDefault="00F00E39" w:rsidP="00C51F2E">
      <w:pPr>
        <w:pStyle w:val="Chng"/>
        <w:jc w:val="center"/>
      </w:pPr>
    </w:p>
    <w:p w14:paraId="206B3E0F" w14:textId="059A5469" w:rsidR="007E6AB9" w:rsidRPr="004E48E5" w:rsidRDefault="006852AC" w:rsidP="002772CB">
      <w:pPr>
        <w:pStyle w:val="Chng"/>
        <w:jc w:val="center"/>
        <w:rPr>
          <w:sz w:val="26"/>
          <w:szCs w:val="26"/>
        </w:rPr>
      </w:pPr>
      <w:bookmarkStart w:id="4" w:name="_Toc121753135"/>
      <w:r w:rsidRPr="006852AC">
        <w:t>LIST OF SYMBOLS AND ABBREVIATIONS</w:t>
      </w:r>
      <w:bookmarkEnd w:id="4"/>
    </w:p>
    <w:p w14:paraId="4D3899D1" w14:textId="77777777" w:rsidR="00291721" w:rsidRDefault="00291721" w:rsidP="00291721">
      <w:pPr>
        <w:pStyle w:val="Nidungvnbn"/>
      </w:pPr>
    </w:p>
    <w:p w14:paraId="1158BD1B" w14:textId="77777777" w:rsidR="007E6AB9" w:rsidRPr="005D5C20" w:rsidRDefault="007E6AB9" w:rsidP="00291721">
      <w:pPr>
        <w:pStyle w:val="Nidungvnbn"/>
      </w:pPr>
    </w:p>
    <w:p w14:paraId="145B7CBE" w14:textId="77777777" w:rsidR="007E6AB9" w:rsidRDefault="007E6AB9">
      <w:pPr>
        <w:spacing w:after="200" w:line="276" w:lineRule="auto"/>
        <w:rPr>
          <w:sz w:val="26"/>
          <w:szCs w:val="26"/>
        </w:rPr>
      </w:pPr>
      <w:r>
        <w:rPr>
          <w:sz w:val="26"/>
          <w:szCs w:val="26"/>
        </w:rPr>
        <w:br w:type="page"/>
      </w:r>
    </w:p>
    <w:p w14:paraId="22253F58" w14:textId="6C0E7CA5" w:rsidR="007E6AB9" w:rsidRDefault="0092262E" w:rsidP="008C3326">
      <w:pPr>
        <w:pStyle w:val="Chng"/>
        <w:jc w:val="center"/>
      </w:pPr>
      <w:bookmarkStart w:id="5" w:name="_Toc121753136"/>
      <w:r w:rsidRPr="0092262E">
        <w:lastRenderedPageBreak/>
        <w:t>LIST OF TABLES, PICTURES, G</w:t>
      </w:r>
      <w:r>
        <w:t>RAPHS</w:t>
      </w:r>
      <w:bookmarkEnd w:id="5"/>
    </w:p>
    <w:p w14:paraId="02D0ABC6" w14:textId="77777777" w:rsidR="009132E8" w:rsidRDefault="009132E8" w:rsidP="00D0501C">
      <w:pPr>
        <w:pStyle w:val="Chng"/>
      </w:pPr>
    </w:p>
    <w:p w14:paraId="4E4F4992" w14:textId="25359C85" w:rsidR="009132E8" w:rsidRPr="00441268" w:rsidRDefault="009132E8" w:rsidP="00441268">
      <w:pPr>
        <w:pStyle w:val="Caption"/>
        <w:jc w:val="left"/>
        <w:rPr>
          <w:b/>
          <w:bCs w:val="0"/>
          <w:sz w:val="28"/>
        </w:rPr>
      </w:pPr>
      <w:bookmarkStart w:id="6" w:name="_Toc92377860"/>
      <w:r w:rsidRPr="00441268">
        <w:rPr>
          <w:b/>
          <w:bCs w:val="0"/>
        </w:rPr>
        <w:t>List of tables</w:t>
      </w:r>
      <w:bookmarkEnd w:id="6"/>
    </w:p>
    <w:p w14:paraId="25F5B145" w14:textId="418E1204" w:rsidR="009132E8" w:rsidRDefault="009132E8" w:rsidP="009132E8">
      <w:pPr>
        <w:pStyle w:val="Caption"/>
        <w:jc w:val="left"/>
      </w:pPr>
    </w:p>
    <w:p w14:paraId="00D28C85" w14:textId="43D0AFE7" w:rsidR="009132E8" w:rsidRDefault="009132E8" w:rsidP="009132E8">
      <w:pPr>
        <w:pStyle w:val="Caption"/>
        <w:jc w:val="left"/>
        <w:rPr>
          <w:b/>
          <w:bCs w:val="0"/>
        </w:rPr>
      </w:pPr>
      <w:r w:rsidRPr="009132E8">
        <w:rPr>
          <w:b/>
          <w:bCs w:val="0"/>
        </w:rPr>
        <w:t>List of pictures</w:t>
      </w:r>
    </w:p>
    <w:p w14:paraId="41812A27" w14:textId="65232A7A" w:rsidR="00441268" w:rsidRDefault="007B1A23" w:rsidP="00FD4552">
      <w:pPr>
        <w:pStyle w:val="Caption"/>
        <w:jc w:val="left"/>
      </w:pPr>
      <w:r>
        <w:br w:type="page"/>
      </w:r>
      <w:bookmarkStart w:id="7" w:name="_Toc92377885"/>
    </w:p>
    <w:p w14:paraId="553A3EB8" w14:textId="77777777" w:rsidR="00441268" w:rsidRDefault="00441268" w:rsidP="00600DAE">
      <w:pPr>
        <w:pStyle w:val="Chng"/>
        <w:jc w:val="center"/>
      </w:pPr>
    </w:p>
    <w:p w14:paraId="2852F33C" w14:textId="77777777" w:rsidR="00441268" w:rsidRDefault="00441268" w:rsidP="00600DAE">
      <w:pPr>
        <w:pStyle w:val="Chng"/>
        <w:jc w:val="center"/>
      </w:pPr>
    </w:p>
    <w:p w14:paraId="6B627DD3" w14:textId="1A279E94" w:rsidR="00BB2B2A" w:rsidRDefault="00A169C9" w:rsidP="00A169C9">
      <w:pPr>
        <w:pStyle w:val="Chng"/>
        <w:jc w:val="center"/>
      </w:pPr>
      <w:bookmarkStart w:id="8" w:name="_Toc121753137"/>
      <w:bookmarkEnd w:id="7"/>
      <w:r>
        <w:t>CHAPTER 1: INTRODUCTION</w:t>
      </w:r>
      <w:bookmarkEnd w:id="8"/>
    </w:p>
    <w:p w14:paraId="7CFB5134" w14:textId="0277D521" w:rsidR="00A169C9" w:rsidRDefault="00A169C9" w:rsidP="00A169C9">
      <w:pPr>
        <w:pStyle w:val="Tiumccp1"/>
        <w:numPr>
          <w:ilvl w:val="1"/>
          <w:numId w:val="25"/>
        </w:numPr>
      </w:pPr>
      <w:bookmarkStart w:id="9" w:name="_Toc121753138"/>
      <w:r>
        <w:t>Purpose</w:t>
      </w:r>
      <w:bookmarkEnd w:id="9"/>
    </w:p>
    <w:p w14:paraId="387BDA70" w14:textId="4D502413" w:rsidR="00A169C9" w:rsidRDefault="00C65175" w:rsidP="00A169C9">
      <w:pPr>
        <w:pStyle w:val="Nidungvnbn"/>
      </w:pPr>
      <w:r w:rsidRPr="00C65175">
        <w:t xml:space="preserve">This document offers a thorough architectural overview of the new </w:t>
      </w:r>
      <w:r>
        <w:t>Final_Exam</w:t>
      </w:r>
      <w:r w:rsidRPr="00C65175">
        <w:t xml:space="preserve"> modules, utilizing a variety of architectural views to illustrate various module features. The document, which is designed to capture and communicate the key architectural decisions made about the modules, acts as a link between the software requirements and the specifics of the </w:t>
      </w:r>
      <w:r>
        <w:t>Final_Exam</w:t>
      </w:r>
      <w:r w:rsidRPr="00C65175">
        <w:t xml:space="preserve"> design. It will also assist software architects in ensuring that the modules they are building will satisfy user requirements in terms of functionality (selected functional view), platform, and technology (logical views).</w:t>
      </w:r>
      <w:r w:rsidR="00241F90">
        <w:t xml:space="preserve"> </w:t>
      </w:r>
    </w:p>
    <w:p w14:paraId="1684D8E0" w14:textId="7A2410A9" w:rsidR="005D1AB8" w:rsidRDefault="005D1AB8" w:rsidP="005D1AB8">
      <w:pPr>
        <w:pStyle w:val="Tiumccp1"/>
        <w:numPr>
          <w:ilvl w:val="1"/>
          <w:numId w:val="25"/>
        </w:numPr>
      </w:pPr>
      <w:bookmarkStart w:id="10" w:name="_Toc121753139"/>
      <w:r>
        <w:t>Scope</w:t>
      </w:r>
      <w:bookmarkEnd w:id="10"/>
    </w:p>
    <w:p w14:paraId="79662046" w14:textId="008A66BD" w:rsidR="005D1AB8" w:rsidRDefault="005D1AB8" w:rsidP="005D1AB8">
      <w:pPr>
        <w:pStyle w:val="Nidungvnbn"/>
      </w:pPr>
      <w:r>
        <w:t>From a</w:t>
      </w:r>
      <w:r w:rsidR="003D0F96">
        <w:t xml:space="preserve"> </w:t>
      </w:r>
      <w:r>
        <w:t>high</w:t>
      </w:r>
      <w:r w:rsidR="003D0F96">
        <w:t xml:space="preserve"> </w:t>
      </w:r>
      <w:r>
        <w:t>level</w:t>
      </w:r>
      <w:r w:rsidR="003D0F96">
        <w:t xml:space="preserve"> </w:t>
      </w:r>
      <w:r>
        <w:t>perspective, the paper describes the software architecture that satisfies the Final_Exam criteria for functionality, availability, reliability, scalability, maintainability, and management.</w:t>
      </w:r>
    </w:p>
    <w:p w14:paraId="1A0CDA6C" w14:textId="1B0705D5" w:rsidR="005D1AB8" w:rsidRDefault="005D1AB8" w:rsidP="005D1AB8">
      <w:pPr>
        <w:pStyle w:val="Nidungvnbn"/>
      </w:pPr>
      <w:r>
        <w:t xml:space="preserve">The introduction of n-tier architecture, which is shown in the diagrams of the proposed structure, is the best way to conceptually express the new </w:t>
      </w:r>
      <w:r w:rsidR="003F1050">
        <w:t>Final_Exam</w:t>
      </w:r>
      <w:r>
        <w:t xml:space="preserve"> modules.</w:t>
      </w:r>
    </w:p>
    <w:p w14:paraId="7708FF0C" w14:textId="2A361492" w:rsidR="000C4227" w:rsidRDefault="000C4227" w:rsidP="000C4227">
      <w:pPr>
        <w:pStyle w:val="Tiumccp1"/>
        <w:numPr>
          <w:ilvl w:val="1"/>
          <w:numId w:val="25"/>
        </w:numPr>
      </w:pPr>
      <w:bookmarkStart w:id="11" w:name="_Toc121753140"/>
      <w:r>
        <w:t>Product Overview</w:t>
      </w:r>
      <w:bookmarkEnd w:id="11"/>
    </w:p>
    <w:p w14:paraId="4316B26E" w14:textId="214A3802" w:rsidR="002772CB" w:rsidRDefault="002772CB" w:rsidP="002772CB">
      <w:pPr>
        <w:pStyle w:val="Nidungvnbn"/>
      </w:pPr>
      <w:r>
        <w:t>The sections that follow will give you a more in-depth look at the architecture of the new Final_Exam modules, explaining the functionality that it can offer and highlighting its scalability to accommodate future changes resulting from user requirements or alterations to how the system interfaces with other third-party applications/components. We can make sure the design will fulfill all stated needs and yet provide room for future development by looking at it from the key perspectives of Functional and Logical.</w:t>
      </w:r>
    </w:p>
    <w:p w14:paraId="3219FE1B" w14:textId="0585E6B5" w:rsidR="000C4227" w:rsidRDefault="002772CB" w:rsidP="002772CB">
      <w:pPr>
        <w:pStyle w:val="Nidungvnbn"/>
      </w:pPr>
      <w:r>
        <w:lastRenderedPageBreak/>
        <w:t>This will also include any relevant technologies that will be used for a particular function of the software architecture.</w:t>
      </w:r>
    </w:p>
    <w:p w14:paraId="7CF07203" w14:textId="76C0116F" w:rsidR="008D18BF" w:rsidRDefault="008D18BF" w:rsidP="008D18BF">
      <w:pPr>
        <w:pStyle w:val="Tiumccp1"/>
        <w:numPr>
          <w:ilvl w:val="1"/>
          <w:numId w:val="25"/>
        </w:numPr>
      </w:pPr>
      <w:bookmarkStart w:id="12" w:name="_Toc121753141"/>
      <w:r w:rsidRPr="008D18BF">
        <w:t>Structure of the Document</w:t>
      </w:r>
      <w:bookmarkEnd w:id="12"/>
    </w:p>
    <w:p w14:paraId="6B1DF154" w14:textId="6F7BA650" w:rsidR="008D18BF" w:rsidRDefault="008D18BF" w:rsidP="008D18BF">
      <w:pPr>
        <w:pStyle w:val="Tiumccp1"/>
        <w:numPr>
          <w:ilvl w:val="1"/>
          <w:numId w:val="25"/>
        </w:numPr>
      </w:pPr>
      <w:bookmarkStart w:id="13" w:name="_Toc121753142"/>
      <w:r w:rsidRPr="008D18BF">
        <w:t>Terms, Acronyms, and Abbreviations</w:t>
      </w:r>
      <w:bookmarkEnd w:id="13"/>
    </w:p>
    <w:p w14:paraId="3B6A1385" w14:textId="228B3A10" w:rsidR="008D18BF" w:rsidRDefault="008D18BF" w:rsidP="008D18BF">
      <w:pPr>
        <w:pStyle w:val="Tiumccp1"/>
        <w:ind w:left="420"/>
      </w:pPr>
    </w:p>
    <w:p w14:paraId="523F4BCE" w14:textId="614C0F6D" w:rsidR="00E9244F" w:rsidRDefault="00E9244F" w:rsidP="008D18BF">
      <w:pPr>
        <w:pStyle w:val="Tiumccp1"/>
        <w:ind w:left="420"/>
      </w:pPr>
    </w:p>
    <w:p w14:paraId="3DF8B086" w14:textId="0898DC0D" w:rsidR="00E9244F" w:rsidRDefault="00E9244F" w:rsidP="008D18BF">
      <w:pPr>
        <w:pStyle w:val="Tiumccp1"/>
        <w:ind w:left="420"/>
      </w:pPr>
    </w:p>
    <w:p w14:paraId="6B3E8A41" w14:textId="594ACDE8" w:rsidR="00E9244F" w:rsidRDefault="00E9244F" w:rsidP="008D18BF">
      <w:pPr>
        <w:pStyle w:val="Tiumccp1"/>
        <w:ind w:left="420"/>
      </w:pPr>
    </w:p>
    <w:p w14:paraId="25CA2582" w14:textId="570DB91A" w:rsidR="00E9244F" w:rsidRDefault="00E9244F" w:rsidP="008D18BF">
      <w:pPr>
        <w:pStyle w:val="Tiumccp1"/>
        <w:ind w:left="420"/>
      </w:pPr>
    </w:p>
    <w:p w14:paraId="44830239" w14:textId="70F90E22" w:rsidR="00E9244F" w:rsidRDefault="00E9244F" w:rsidP="008D18BF">
      <w:pPr>
        <w:pStyle w:val="Tiumccp1"/>
        <w:ind w:left="420"/>
      </w:pPr>
    </w:p>
    <w:p w14:paraId="1DA02EDB" w14:textId="25324ED1" w:rsidR="00E9244F" w:rsidRDefault="00E9244F" w:rsidP="008D18BF">
      <w:pPr>
        <w:pStyle w:val="Tiumccp1"/>
        <w:ind w:left="420"/>
      </w:pPr>
    </w:p>
    <w:p w14:paraId="160677CD" w14:textId="112EBF14" w:rsidR="00E9244F" w:rsidRDefault="00E9244F" w:rsidP="008D18BF">
      <w:pPr>
        <w:pStyle w:val="Tiumccp1"/>
        <w:ind w:left="420"/>
      </w:pPr>
    </w:p>
    <w:p w14:paraId="4965204E" w14:textId="47953976" w:rsidR="00E9244F" w:rsidRDefault="00E9244F" w:rsidP="008D18BF">
      <w:pPr>
        <w:pStyle w:val="Tiumccp1"/>
        <w:ind w:left="420"/>
      </w:pPr>
    </w:p>
    <w:p w14:paraId="42CA37A3" w14:textId="62C544E6" w:rsidR="00E9244F" w:rsidRDefault="00E9244F" w:rsidP="008D18BF">
      <w:pPr>
        <w:pStyle w:val="Tiumccp1"/>
        <w:ind w:left="420"/>
      </w:pPr>
    </w:p>
    <w:p w14:paraId="44F11FD8" w14:textId="715F77B5" w:rsidR="00E9244F" w:rsidRDefault="00E9244F" w:rsidP="008D18BF">
      <w:pPr>
        <w:pStyle w:val="Tiumccp1"/>
        <w:ind w:left="420"/>
      </w:pPr>
    </w:p>
    <w:p w14:paraId="76805D93" w14:textId="3592D64D" w:rsidR="00E9244F" w:rsidRDefault="00E9244F" w:rsidP="008D18BF">
      <w:pPr>
        <w:pStyle w:val="Tiumccp1"/>
        <w:ind w:left="420"/>
      </w:pPr>
    </w:p>
    <w:p w14:paraId="5D34123A" w14:textId="31AC1523" w:rsidR="00E9244F" w:rsidRDefault="00E9244F" w:rsidP="008D18BF">
      <w:pPr>
        <w:pStyle w:val="Tiumccp1"/>
        <w:ind w:left="420"/>
      </w:pPr>
    </w:p>
    <w:p w14:paraId="31B39FEE" w14:textId="530B3A7D" w:rsidR="00E9244F" w:rsidRDefault="00E9244F" w:rsidP="008D18BF">
      <w:pPr>
        <w:pStyle w:val="Tiumccp1"/>
        <w:ind w:left="420"/>
      </w:pPr>
    </w:p>
    <w:p w14:paraId="70CF9CC2" w14:textId="67BDA606" w:rsidR="00E9244F" w:rsidRDefault="00E9244F" w:rsidP="008D18BF">
      <w:pPr>
        <w:pStyle w:val="Tiumccp1"/>
        <w:ind w:left="420"/>
      </w:pPr>
    </w:p>
    <w:p w14:paraId="71973594" w14:textId="50EF6334" w:rsidR="00E9244F" w:rsidRDefault="00E9244F" w:rsidP="008D18BF">
      <w:pPr>
        <w:pStyle w:val="Tiumccp1"/>
        <w:ind w:left="420"/>
      </w:pPr>
    </w:p>
    <w:p w14:paraId="0ABDA639" w14:textId="289E9480" w:rsidR="00E9244F" w:rsidRDefault="00E9244F" w:rsidP="008D18BF">
      <w:pPr>
        <w:pStyle w:val="Tiumccp1"/>
        <w:ind w:left="420"/>
      </w:pPr>
    </w:p>
    <w:p w14:paraId="66B3CA64" w14:textId="1A683AA4" w:rsidR="00E9244F" w:rsidRDefault="00E9244F" w:rsidP="008D18BF">
      <w:pPr>
        <w:pStyle w:val="Tiumccp1"/>
        <w:ind w:left="420"/>
      </w:pPr>
    </w:p>
    <w:p w14:paraId="2B9E7707" w14:textId="79490C06" w:rsidR="00E9244F" w:rsidRDefault="00E9244F" w:rsidP="008D18BF">
      <w:pPr>
        <w:pStyle w:val="Tiumccp1"/>
        <w:ind w:left="420"/>
      </w:pPr>
    </w:p>
    <w:p w14:paraId="025F4323" w14:textId="1B9F3A0F" w:rsidR="00E9244F" w:rsidRDefault="00E9244F" w:rsidP="008D18BF">
      <w:pPr>
        <w:pStyle w:val="Tiumccp1"/>
        <w:ind w:left="420"/>
      </w:pPr>
    </w:p>
    <w:p w14:paraId="46830899" w14:textId="2BEDBA70" w:rsidR="00E9244F" w:rsidRDefault="00E9244F" w:rsidP="008D18BF">
      <w:pPr>
        <w:pStyle w:val="Tiumccp1"/>
        <w:ind w:left="420"/>
      </w:pPr>
    </w:p>
    <w:p w14:paraId="5A1620E5" w14:textId="1DF8D29A" w:rsidR="00E9244F" w:rsidRDefault="00E9244F" w:rsidP="008D18BF">
      <w:pPr>
        <w:pStyle w:val="Tiumccp1"/>
        <w:ind w:left="420"/>
      </w:pPr>
    </w:p>
    <w:p w14:paraId="6DB41684" w14:textId="30D0A51D" w:rsidR="00E9244F" w:rsidRDefault="00E9244F" w:rsidP="008D18BF">
      <w:pPr>
        <w:pStyle w:val="Tiumccp1"/>
        <w:ind w:left="420"/>
      </w:pPr>
    </w:p>
    <w:p w14:paraId="4F5B1763" w14:textId="037CD05E" w:rsidR="00E9244F" w:rsidRDefault="00E9244F" w:rsidP="00E9244F">
      <w:pPr>
        <w:pStyle w:val="Chng"/>
        <w:jc w:val="center"/>
      </w:pPr>
      <w:bookmarkStart w:id="14" w:name="_Toc121753143"/>
      <w:r>
        <w:t xml:space="preserve">CHAPTER 2: </w:t>
      </w:r>
      <w:r w:rsidRPr="00E9244F">
        <w:t>PROJECT MANAGEMENT PLAN</w:t>
      </w:r>
      <w:bookmarkEnd w:id="14"/>
    </w:p>
    <w:p w14:paraId="6652628A" w14:textId="0ECBD430" w:rsidR="00E9244F" w:rsidRDefault="00E9244F" w:rsidP="00E9244F">
      <w:pPr>
        <w:pStyle w:val="Tiumccp1"/>
      </w:pPr>
      <w:bookmarkStart w:id="15" w:name="_Toc121753144"/>
      <w:r w:rsidRPr="00E9244F">
        <w:t>2.1. Project Organization</w:t>
      </w:r>
      <w:bookmarkEnd w:id="15"/>
    </w:p>
    <w:p w14:paraId="3C97FDBE" w14:textId="24EFA733" w:rsidR="00E9244F" w:rsidRDefault="005B3360" w:rsidP="005B3360">
      <w:pPr>
        <w:pStyle w:val="Nidungvnbn"/>
      </w:pPr>
      <w:r w:rsidRPr="005B3360">
        <w:t>My group consists of 2 members</w:t>
      </w:r>
      <w:r>
        <w:t>:</w:t>
      </w:r>
    </w:p>
    <w:p w14:paraId="18EE2027" w14:textId="037822DA" w:rsidR="005B3360" w:rsidRDefault="005B3360" w:rsidP="005B3360">
      <w:pPr>
        <w:pStyle w:val="Nidungvnbn"/>
      </w:pPr>
      <w:r>
        <w:t>Member 1: Nguyen Quoc An</w:t>
      </w:r>
      <w:r w:rsidR="006F33FF">
        <w:t xml:space="preserve"> (Winform</w:t>
      </w:r>
      <w:r w:rsidR="00B165AE">
        <w:t xml:space="preserve"> application</w:t>
      </w:r>
      <w:r w:rsidR="006F33FF">
        <w:t>)</w:t>
      </w:r>
    </w:p>
    <w:p w14:paraId="6535E0B1" w14:textId="62D2E639" w:rsidR="005B3360" w:rsidRDefault="005B3360" w:rsidP="005B3360">
      <w:pPr>
        <w:pStyle w:val="Nidungvnbn"/>
        <w:ind w:left="720"/>
      </w:pPr>
      <w:r>
        <w:t>+ Missions:</w:t>
      </w:r>
    </w:p>
    <w:p w14:paraId="4FD70607" w14:textId="1729168C" w:rsidR="00230B00" w:rsidRDefault="00230B00" w:rsidP="00230B00">
      <w:pPr>
        <w:pStyle w:val="Nidungvnbn"/>
        <w:numPr>
          <w:ilvl w:val="0"/>
          <w:numId w:val="26"/>
        </w:numPr>
      </w:pPr>
      <w:r w:rsidRPr="00230B00">
        <w:t>Analyze winform requirements and draw corresponding diagrams</w:t>
      </w:r>
    </w:p>
    <w:p w14:paraId="7A270CF0" w14:textId="74D7669D" w:rsidR="005B3360" w:rsidRDefault="00A768DA" w:rsidP="005B3360">
      <w:pPr>
        <w:pStyle w:val="Nidungvnbn"/>
        <w:numPr>
          <w:ilvl w:val="0"/>
          <w:numId w:val="26"/>
        </w:numPr>
      </w:pPr>
      <w:r>
        <w:t>S</w:t>
      </w:r>
      <w:r w:rsidRPr="00A768DA">
        <w:t>oftware development</w:t>
      </w:r>
      <w:r>
        <w:t>:</w:t>
      </w:r>
      <w:r w:rsidRPr="00A768DA">
        <w:t xml:space="preserve"> </w:t>
      </w:r>
      <w:r w:rsidR="006F33FF">
        <w:t>Nguyen Quoc An</w:t>
      </w:r>
      <w:r w:rsidRPr="00A768DA">
        <w:t xml:space="preserve"> will write code and evolve the software products about Winform application because developers are the actual members who write code to make the software function.</w:t>
      </w:r>
    </w:p>
    <w:p w14:paraId="3DCBCD1F" w14:textId="71C478BE" w:rsidR="00A768DA" w:rsidRDefault="00A768DA" w:rsidP="005B3360">
      <w:pPr>
        <w:pStyle w:val="Nidungvnbn"/>
        <w:numPr>
          <w:ilvl w:val="0"/>
          <w:numId w:val="26"/>
        </w:numPr>
      </w:pPr>
      <w:r>
        <w:t>S</w:t>
      </w:r>
      <w:r w:rsidRPr="00A768DA">
        <w:t>oftware testing</w:t>
      </w:r>
      <w:r>
        <w:t xml:space="preserve">: Nguyen Quoc An </w:t>
      </w:r>
      <w:r w:rsidRPr="00A768DA">
        <w:t>is responsible for designing test scenarios for software usability, running these tests, and preparing reports on the effectiveness and defects to the production team.</w:t>
      </w:r>
    </w:p>
    <w:p w14:paraId="195908B0" w14:textId="476C193C" w:rsidR="006F33FF" w:rsidRDefault="006F33FF" w:rsidP="005B3360">
      <w:pPr>
        <w:pStyle w:val="Nidungvnbn"/>
        <w:numPr>
          <w:ilvl w:val="0"/>
          <w:numId w:val="26"/>
        </w:numPr>
      </w:pPr>
      <w:r>
        <w:t>S</w:t>
      </w:r>
      <w:r w:rsidRPr="006F33FF">
        <w:t>oftware maintenance</w:t>
      </w:r>
      <w:r>
        <w:t>: Nguyen Quoc An be charge of m</w:t>
      </w:r>
      <w:r w:rsidRPr="006F33FF">
        <w:t>aintain</w:t>
      </w:r>
      <w:r>
        <w:t>ing</w:t>
      </w:r>
      <w:r w:rsidRPr="006F33FF">
        <w:t xml:space="preserve"> software functionality, make upgrades to the coding, and ensure any repairs needed to the software are completed</w:t>
      </w:r>
    </w:p>
    <w:p w14:paraId="703F901E" w14:textId="15062826" w:rsidR="005B3360" w:rsidRDefault="00230B00" w:rsidP="00230B00">
      <w:pPr>
        <w:pStyle w:val="Nidungvnbn"/>
      </w:pPr>
      <w:r>
        <w:t>Member 2: Nguyen Tu Bao (Webform)</w:t>
      </w:r>
    </w:p>
    <w:p w14:paraId="283EFB85" w14:textId="452A0C66" w:rsidR="00230B00" w:rsidRDefault="00230B00" w:rsidP="00230B00">
      <w:pPr>
        <w:pStyle w:val="Nidungvnbn"/>
      </w:pPr>
      <w:r>
        <w:tab/>
        <w:t>+ Missions:</w:t>
      </w:r>
    </w:p>
    <w:p w14:paraId="19E9046C" w14:textId="1F6A828C" w:rsidR="00230B00" w:rsidRDefault="00230B00" w:rsidP="00230B00">
      <w:pPr>
        <w:pStyle w:val="Nidungvnbn"/>
        <w:numPr>
          <w:ilvl w:val="0"/>
          <w:numId w:val="26"/>
        </w:numPr>
      </w:pPr>
      <w:r w:rsidRPr="00230B00">
        <w:t xml:space="preserve">Analyze </w:t>
      </w:r>
      <w:r w:rsidR="008330CA">
        <w:t>webform</w:t>
      </w:r>
      <w:r w:rsidRPr="00230B00">
        <w:t xml:space="preserve"> requirements and draw corresponding diagrams</w:t>
      </w:r>
    </w:p>
    <w:p w14:paraId="1B5B60AE" w14:textId="72632120" w:rsidR="00230B00" w:rsidRDefault="00230B00" w:rsidP="00230B00">
      <w:pPr>
        <w:pStyle w:val="Nidungvnbn"/>
        <w:numPr>
          <w:ilvl w:val="0"/>
          <w:numId w:val="26"/>
        </w:numPr>
      </w:pPr>
      <w:r>
        <w:lastRenderedPageBreak/>
        <w:t>S</w:t>
      </w:r>
      <w:r w:rsidRPr="00A768DA">
        <w:t>oftware development</w:t>
      </w:r>
      <w:r>
        <w:t xml:space="preserve">: Nguyen Tu Bao </w:t>
      </w:r>
      <w:r w:rsidRPr="00A768DA">
        <w:t xml:space="preserve">will write code and evolve the software products about </w:t>
      </w:r>
      <w:r w:rsidR="00623B46">
        <w:t xml:space="preserve">Webform </w:t>
      </w:r>
      <w:r w:rsidRPr="00A768DA">
        <w:t>because developers are the actual members who write code to make the software function.</w:t>
      </w:r>
    </w:p>
    <w:p w14:paraId="1B98A497" w14:textId="489F3CFC" w:rsidR="00230B00" w:rsidRDefault="00230B00" w:rsidP="00230B00">
      <w:pPr>
        <w:pStyle w:val="Nidungvnbn"/>
        <w:numPr>
          <w:ilvl w:val="0"/>
          <w:numId w:val="26"/>
        </w:numPr>
      </w:pPr>
      <w:r>
        <w:t>S</w:t>
      </w:r>
      <w:r w:rsidRPr="00A768DA">
        <w:t>oftware testing</w:t>
      </w:r>
      <w:r>
        <w:t xml:space="preserve">: He </w:t>
      </w:r>
      <w:r w:rsidRPr="00A768DA">
        <w:t>is responsible for designing test scenarios for software usability, running these tests, and preparing reports on the effectiveness and defects to the production team.</w:t>
      </w:r>
    </w:p>
    <w:p w14:paraId="49EF033B" w14:textId="7438F674" w:rsidR="00230B00" w:rsidRDefault="00230B00" w:rsidP="00230B00">
      <w:pPr>
        <w:pStyle w:val="Nidungvnbn"/>
        <w:numPr>
          <w:ilvl w:val="0"/>
          <w:numId w:val="26"/>
        </w:numPr>
      </w:pPr>
      <w:r>
        <w:t>S</w:t>
      </w:r>
      <w:r w:rsidRPr="006F33FF">
        <w:t>oftware maintenance</w:t>
      </w:r>
      <w:r>
        <w:t>: He be charge of m</w:t>
      </w:r>
      <w:r w:rsidRPr="006F33FF">
        <w:t>aintain</w:t>
      </w:r>
      <w:r>
        <w:t>ing</w:t>
      </w:r>
      <w:r w:rsidRPr="006F33FF">
        <w:t xml:space="preserve"> software functionality, make upgrades to the coding, and ensure any repairs needed to the software are completed</w:t>
      </w:r>
      <w:r w:rsidR="00F24804">
        <w:t>.</w:t>
      </w:r>
    </w:p>
    <w:p w14:paraId="4853C0A4" w14:textId="71986CDA" w:rsidR="00C75B49" w:rsidRDefault="00C75B49" w:rsidP="00C75B49">
      <w:pPr>
        <w:pStyle w:val="Tiumccp1"/>
      </w:pPr>
      <w:bookmarkStart w:id="16" w:name="_Toc121753145"/>
      <w:r>
        <w:t xml:space="preserve">2.2 </w:t>
      </w:r>
      <w:r w:rsidRPr="00C75B49">
        <w:t>Lifecycle Model Used</w:t>
      </w:r>
      <w:bookmarkEnd w:id="16"/>
    </w:p>
    <w:p w14:paraId="7F94DBC8" w14:textId="2EDACCD7" w:rsidR="00C75B49" w:rsidRDefault="008330CA" w:rsidP="00C75B49">
      <w:pPr>
        <w:pStyle w:val="Nidungvnbn"/>
      </w:pPr>
      <w:r w:rsidRPr="008330CA">
        <w:t>The waterfall model is a linear, sequential approach to the software development lifecycle (SDLC) that is popular in software engineering and product development.</w:t>
      </w:r>
    </w:p>
    <w:p w14:paraId="1AF11A04" w14:textId="6743EFB5" w:rsidR="008330CA" w:rsidRDefault="008330CA" w:rsidP="00C75B49">
      <w:pPr>
        <w:pStyle w:val="Nidungvnbn"/>
      </w:pPr>
      <w:r>
        <w:t xml:space="preserve">Waterfall model include five stages: </w:t>
      </w:r>
      <w:r w:rsidRPr="008330CA">
        <w:t>planning, design, implementation, verification, and maintenance.</w:t>
      </w:r>
    </w:p>
    <w:p w14:paraId="16332266" w14:textId="56A85DED" w:rsidR="008330CA" w:rsidRDefault="008330CA" w:rsidP="008330CA">
      <w:pPr>
        <w:pStyle w:val="Nidungvnbn"/>
        <w:numPr>
          <w:ilvl w:val="0"/>
          <w:numId w:val="28"/>
        </w:numPr>
      </w:pPr>
      <w:r>
        <w:t>Requirements and Planning</w:t>
      </w:r>
    </w:p>
    <w:p w14:paraId="42BB7002" w14:textId="77777777" w:rsidR="008330CA" w:rsidRDefault="008330CA" w:rsidP="008330CA">
      <w:pPr>
        <w:pStyle w:val="Nidungvnbn"/>
        <w:ind w:left="720"/>
      </w:pPr>
      <w:r>
        <w:t>The requirements and planning phase of waterfall project management identifies what the project should do. The project manager tries to understand the project’s requirements based on what the project sponsors need. This phase involves identifying and describing the project’s risks, assumptions, dependencies, quality metrics, costs, and timeline.</w:t>
      </w:r>
    </w:p>
    <w:p w14:paraId="2BC4C51C" w14:textId="77777777" w:rsidR="008330CA" w:rsidRDefault="008330CA" w:rsidP="008330CA">
      <w:pPr>
        <w:pStyle w:val="Nidungvnbn"/>
      </w:pPr>
    </w:p>
    <w:p w14:paraId="36CA887B" w14:textId="29E70BB2" w:rsidR="008330CA" w:rsidRDefault="008330CA" w:rsidP="008330CA">
      <w:pPr>
        <w:pStyle w:val="Nidungvnbn"/>
        <w:numPr>
          <w:ilvl w:val="0"/>
          <w:numId w:val="28"/>
        </w:numPr>
      </w:pPr>
      <w:r>
        <w:t>Design</w:t>
      </w:r>
    </w:p>
    <w:p w14:paraId="3897CD1A" w14:textId="3F9AD050" w:rsidR="008330CA" w:rsidRDefault="008330CA" w:rsidP="00446F03">
      <w:pPr>
        <w:pStyle w:val="Nidungvnbn"/>
        <w:ind w:left="720"/>
      </w:pPr>
      <w:r>
        <w:t xml:space="preserve">The design phase solidifies and documents all your decisions. In this case, you develop solutions that can solve the project’s requirements. The best way to do so is to note all the actions you’ll take to deliver the project scope to </w:t>
      </w:r>
      <w:r>
        <w:lastRenderedPageBreak/>
        <w:t>execute them. Design covers the project’s schedule, budget, and objectives, and you can think of design as a blueprint or road map to the complete project.</w:t>
      </w:r>
    </w:p>
    <w:p w14:paraId="32A4300B" w14:textId="0BF60A4F" w:rsidR="008330CA" w:rsidRDefault="008330CA" w:rsidP="008330CA">
      <w:pPr>
        <w:pStyle w:val="Nidungvnbn"/>
      </w:pPr>
    </w:p>
    <w:p w14:paraId="78F6238E" w14:textId="77777777" w:rsidR="008330CA" w:rsidRDefault="008330CA" w:rsidP="008330CA">
      <w:pPr>
        <w:pStyle w:val="Nidungvnbn"/>
      </w:pPr>
    </w:p>
    <w:p w14:paraId="5FD3E86A" w14:textId="6F5CC3BF" w:rsidR="008330CA" w:rsidRDefault="008330CA" w:rsidP="008330CA">
      <w:pPr>
        <w:pStyle w:val="Nidungvnbn"/>
        <w:numPr>
          <w:ilvl w:val="0"/>
          <w:numId w:val="28"/>
        </w:numPr>
      </w:pPr>
      <w:r>
        <w:t>Implementation</w:t>
      </w:r>
    </w:p>
    <w:p w14:paraId="378F16B5" w14:textId="5888A296" w:rsidR="008330CA" w:rsidRDefault="008330CA" w:rsidP="00446F03">
      <w:pPr>
        <w:pStyle w:val="Nidungvnbn"/>
        <w:ind w:left="720"/>
      </w:pPr>
      <w:r>
        <w:t>The implementation phase executes your project plan and design to produce the desired product. If your company develops software, you will spend this phase coding the software functionalities. Or, if you’re managing a project at a construction company, you will construct a house in this phase. Implementation takes up a significant portion of waterfall project management. Everything that happens during this phase should be carefully documented.</w:t>
      </w:r>
    </w:p>
    <w:p w14:paraId="0766ECE2" w14:textId="77777777" w:rsidR="008330CA" w:rsidRDefault="008330CA" w:rsidP="008330CA">
      <w:pPr>
        <w:pStyle w:val="Nidungvnbn"/>
      </w:pPr>
    </w:p>
    <w:p w14:paraId="129A4663" w14:textId="0BB82464" w:rsidR="008330CA" w:rsidRDefault="008330CA" w:rsidP="008330CA">
      <w:pPr>
        <w:pStyle w:val="Nidungvnbn"/>
        <w:numPr>
          <w:ilvl w:val="0"/>
          <w:numId w:val="28"/>
        </w:numPr>
      </w:pPr>
      <w:r>
        <w:t>Verification/Testing</w:t>
      </w:r>
    </w:p>
    <w:p w14:paraId="438B04DA" w14:textId="77777777" w:rsidR="008330CA" w:rsidRDefault="008330CA" w:rsidP="008330CA">
      <w:pPr>
        <w:pStyle w:val="Nidungvnbn"/>
        <w:ind w:left="720"/>
      </w:pPr>
      <w:r>
        <w:t>Testing verifies that the product developed in the implementation phase fulfills the entire project’s requirements. If this is not the case, the project team must review the project from phase one to identify what went wrong. The testing phase uses various quality metrics and customer satisfaction to measure the project’s success.</w:t>
      </w:r>
    </w:p>
    <w:p w14:paraId="47460493" w14:textId="77777777" w:rsidR="008330CA" w:rsidRDefault="008330CA" w:rsidP="008330CA">
      <w:pPr>
        <w:pStyle w:val="Nidungvnbn"/>
      </w:pPr>
    </w:p>
    <w:p w14:paraId="642A4C06" w14:textId="33C1EC16" w:rsidR="008330CA" w:rsidRDefault="008330CA" w:rsidP="008330CA">
      <w:pPr>
        <w:pStyle w:val="Nidungvnbn"/>
        <w:numPr>
          <w:ilvl w:val="0"/>
          <w:numId w:val="28"/>
        </w:numPr>
      </w:pPr>
      <w:r>
        <w:t>Maintenance</w:t>
      </w:r>
    </w:p>
    <w:p w14:paraId="344FD8BB" w14:textId="45B36D1A" w:rsidR="008330CA" w:rsidRDefault="008330CA" w:rsidP="008330CA">
      <w:pPr>
        <w:pStyle w:val="Nidungvnbn"/>
        <w:ind w:left="720"/>
      </w:pPr>
      <w:r>
        <w:t>The maintenance phase extends beyond the five stages of project management into the project’s lifetime. This phase involves making minor modifications to improve the product developed during implementation and performing other routine maintenance tasks. It’s also a phase to identify any errors you might have missed during the testing phase</w:t>
      </w:r>
    </w:p>
    <w:p w14:paraId="792A6E2E" w14:textId="248E70E7" w:rsidR="00230B00" w:rsidRDefault="008330CA" w:rsidP="008330CA">
      <w:pPr>
        <w:pStyle w:val="Nidungvnbn"/>
      </w:pPr>
      <w:r>
        <w:t>I</w:t>
      </w:r>
      <w:r w:rsidRPr="008330CA">
        <w:t>llustrating images</w:t>
      </w:r>
      <w:r>
        <w:t>:</w:t>
      </w:r>
    </w:p>
    <w:p w14:paraId="078E0A64" w14:textId="019DC466" w:rsidR="008330CA" w:rsidRDefault="0091465D" w:rsidP="008330CA">
      <w:pPr>
        <w:pStyle w:val="Nidungvnbn"/>
      </w:pPr>
      <w:r>
        <w:rPr>
          <w:noProof/>
        </w:rPr>
        <w:lastRenderedPageBreak/>
        <w:drawing>
          <wp:inline distT="0" distB="0" distL="0" distR="0" wp14:anchorId="19E1506E" wp14:editId="072F59A4">
            <wp:extent cx="3314700" cy="2514600"/>
            <wp:effectExtent l="0" t="0" r="0" b="0"/>
            <wp:docPr id="2" name="Picture 2" descr="The Waterfal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aterfall Model | Eternal Sunshine of the IS Mi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14:paraId="093EC39A" w14:textId="77777777" w:rsidR="0091465D" w:rsidRDefault="0091465D" w:rsidP="008330CA">
      <w:pPr>
        <w:pStyle w:val="Nidungvnbn"/>
      </w:pPr>
    </w:p>
    <w:p w14:paraId="1C842658" w14:textId="4B81F0ED" w:rsidR="0091465D" w:rsidRDefault="0091465D" w:rsidP="008330CA">
      <w:pPr>
        <w:pStyle w:val="Nidungvnbn"/>
      </w:pPr>
      <w:r w:rsidRPr="0091465D">
        <w:t>As shown in content 2.1, you can see that our group has followed the waterfall model process.</w:t>
      </w:r>
      <w:r w:rsidR="006D014D">
        <w:t xml:space="preserve"> So </w:t>
      </w:r>
      <w:r w:rsidRPr="0091465D">
        <w:t>our team decided to use waterfall model because Waterfall relies on teams following a sequence of steps and never moving forward until the previous phase has been completed</w:t>
      </w:r>
      <w:r w:rsidR="002F643A">
        <w:t>.</w:t>
      </w:r>
    </w:p>
    <w:p w14:paraId="53047FB3" w14:textId="37F82A9C" w:rsidR="002F643A" w:rsidRDefault="002F643A" w:rsidP="002F643A">
      <w:pPr>
        <w:pStyle w:val="Tiumccp1"/>
      </w:pPr>
      <w:bookmarkStart w:id="17" w:name="_Toc121753146"/>
      <w:r>
        <w:t>2.3</w:t>
      </w:r>
      <w:r w:rsidRPr="002F643A">
        <w:t xml:space="preserve"> Risk Analysis</w:t>
      </w:r>
      <w:bookmarkEnd w:id="17"/>
    </w:p>
    <w:p w14:paraId="250FFAF8" w14:textId="487164CC" w:rsidR="002F643A" w:rsidRDefault="002F643A" w:rsidP="002F643A">
      <w:pPr>
        <w:pStyle w:val="Nidungvnbn"/>
      </w:pPr>
      <w:r>
        <w:t>Since the project was developed rapidly, mistakes like sql injection, interface conflicts in interaction, etc., might be discovered if the code is closely examined. Both the database and the user experience will suffer greatly as a result of these problems.</w:t>
      </w:r>
    </w:p>
    <w:p w14:paraId="46877159" w14:textId="2278D7AC" w:rsidR="002F643A" w:rsidRDefault="002F643A" w:rsidP="002F643A">
      <w:pPr>
        <w:pStyle w:val="Nidungvnbn"/>
      </w:pPr>
      <w:r>
        <w:t>The greatest strategy to lessen these harmful mistakes is to eliminate challenging functions that are still unfinished. Ensure that the database operates properly at the same time by carefully completing the fundamental tasks. Even if there aren't any challenging tasks, it nonetheless makes sure the project is safe.</w:t>
      </w:r>
    </w:p>
    <w:p w14:paraId="10F6B0D6" w14:textId="038409D4" w:rsidR="00453585" w:rsidRDefault="00453585" w:rsidP="00453585">
      <w:pPr>
        <w:pStyle w:val="Tiumccp1"/>
      </w:pPr>
      <w:bookmarkStart w:id="18" w:name="_Toc121753147"/>
      <w:r>
        <w:t xml:space="preserve">2.4 </w:t>
      </w:r>
      <w:r w:rsidRPr="00453585">
        <w:t>Hardware and Software Resource Requirements</w:t>
      </w:r>
      <w:bookmarkEnd w:id="18"/>
    </w:p>
    <w:tbl>
      <w:tblPr>
        <w:tblStyle w:val="TableGrid"/>
        <w:tblW w:w="0" w:type="auto"/>
        <w:tblLook w:val="04A0" w:firstRow="1" w:lastRow="0" w:firstColumn="1" w:lastColumn="0" w:noHBand="0" w:noVBand="1"/>
      </w:tblPr>
      <w:tblGrid>
        <w:gridCol w:w="4668"/>
        <w:gridCol w:w="4669"/>
      </w:tblGrid>
      <w:tr w:rsidR="0007740E" w14:paraId="68CE169D" w14:textId="77777777" w:rsidTr="0007740E">
        <w:tc>
          <w:tcPr>
            <w:tcW w:w="4668" w:type="dxa"/>
          </w:tcPr>
          <w:p w14:paraId="2D554102" w14:textId="63A33B92" w:rsidR="0007740E" w:rsidRDefault="0007740E" w:rsidP="0007740E">
            <w:pPr>
              <w:pStyle w:val="Nidungvnbn"/>
              <w:ind w:firstLine="0"/>
              <w:jc w:val="center"/>
            </w:pPr>
            <w:r>
              <w:t>Hardware</w:t>
            </w:r>
          </w:p>
        </w:tc>
        <w:tc>
          <w:tcPr>
            <w:tcW w:w="4669" w:type="dxa"/>
          </w:tcPr>
          <w:p w14:paraId="3AABB867" w14:textId="7F8118E1" w:rsidR="0007740E" w:rsidRDefault="0007740E" w:rsidP="0007740E">
            <w:pPr>
              <w:pStyle w:val="Nidungvnbn"/>
              <w:ind w:firstLine="0"/>
              <w:jc w:val="center"/>
            </w:pPr>
            <w:r>
              <w:t>Software</w:t>
            </w:r>
          </w:p>
        </w:tc>
      </w:tr>
      <w:tr w:rsidR="0007740E" w14:paraId="1940F519" w14:textId="77777777" w:rsidTr="0007740E">
        <w:tc>
          <w:tcPr>
            <w:tcW w:w="4668" w:type="dxa"/>
          </w:tcPr>
          <w:p w14:paraId="02FE4286" w14:textId="5DC0791B" w:rsidR="0007740E" w:rsidRDefault="0007740E" w:rsidP="0007740E">
            <w:pPr>
              <w:pStyle w:val="Nidungvnbn"/>
              <w:ind w:firstLine="0"/>
              <w:jc w:val="left"/>
            </w:pPr>
            <w:r>
              <w:t>Processor: x86 or x64</w:t>
            </w:r>
          </w:p>
          <w:p w14:paraId="6F4AC4C6" w14:textId="0C861295" w:rsidR="0007740E" w:rsidRDefault="0007740E" w:rsidP="0007740E">
            <w:pPr>
              <w:pStyle w:val="Nidungvnbn"/>
              <w:ind w:firstLine="0"/>
              <w:jc w:val="left"/>
            </w:pPr>
            <w:r>
              <w:t xml:space="preserve">RAM: 512 MB (minimum), 1 GB </w:t>
            </w:r>
            <w:r>
              <w:lastRenderedPageBreak/>
              <w:t>(recommended)</w:t>
            </w:r>
          </w:p>
          <w:p w14:paraId="45468503" w14:textId="40BD4D75" w:rsidR="0007740E" w:rsidRDefault="0007740E" w:rsidP="0007740E">
            <w:pPr>
              <w:pStyle w:val="Nidungvnbn"/>
              <w:ind w:firstLine="0"/>
              <w:jc w:val="left"/>
            </w:pPr>
            <w:r>
              <w:t>Hard disk: up to 4 GB of space may be required. However, even if you install in a different drive, 400 MB of free space is required in the boot drive.</w:t>
            </w:r>
          </w:p>
        </w:tc>
        <w:tc>
          <w:tcPr>
            <w:tcW w:w="4669" w:type="dxa"/>
          </w:tcPr>
          <w:p w14:paraId="28315CD7" w14:textId="1031A7E1" w:rsidR="0007740E" w:rsidRDefault="0071774B" w:rsidP="0007740E">
            <w:pPr>
              <w:pStyle w:val="Nidungvnbn"/>
              <w:ind w:firstLine="0"/>
              <w:jc w:val="left"/>
            </w:pPr>
            <w:r>
              <w:lastRenderedPageBreak/>
              <w:t>Winform</w:t>
            </w:r>
            <w:r w:rsidR="009A05C7">
              <w:t>, Web Application</w:t>
            </w:r>
            <w:r>
              <w:t xml:space="preserve">: </w:t>
            </w:r>
            <w:r w:rsidR="0007740E">
              <w:t>Microsoft Visual Studio 2017/2019</w:t>
            </w:r>
            <w:r w:rsidR="00A25B6E">
              <w:t>/2022</w:t>
            </w:r>
          </w:p>
          <w:p w14:paraId="3F7DAC96" w14:textId="2F456C1F" w:rsidR="0007740E" w:rsidRDefault="009A05C7" w:rsidP="0071774B">
            <w:pPr>
              <w:pStyle w:val="Nidungvnbn"/>
              <w:ind w:firstLine="0"/>
              <w:jc w:val="left"/>
            </w:pPr>
            <w:r w:rsidRPr="009A05C7">
              <w:lastRenderedPageBreak/>
              <w:t>System Framework:</w:t>
            </w:r>
            <w:r>
              <w:t xml:space="preserve"> </w:t>
            </w:r>
            <w:r w:rsidR="0007740E">
              <w:t>.NET Framework 2.0/3.5/4.0/4.5/4.5.1/4.6</w:t>
            </w:r>
          </w:p>
          <w:p w14:paraId="3D69A738" w14:textId="65E06B31" w:rsidR="0007740E" w:rsidRDefault="0071774B" w:rsidP="0071774B">
            <w:pPr>
              <w:pStyle w:val="Nidungvnbn"/>
              <w:ind w:firstLine="0"/>
              <w:jc w:val="left"/>
            </w:pPr>
            <w:r>
              <w:t xml:space="preserve">Database: </w:t>
            </w:r>
            <w:r w:rsidR="0007740E" w:rsidRPr="0007740E">
              <w:t>Microsoft SQL server</w:t>
            </w:r>
          </w:p>
        </w:tc>
      </w:tr>
    </w:tbl>
    <w:p w14:paraId="7B79BCAA" w14:textId="453C8AC8" w:rsidR="00453585" w:rsidRDefault="00453585" w:rsidP="00446F03">
      <w:pPr>
        <w:pStyle w:val="Tiumccp1"/>
      </w:pPr>
    </w:p>
    <w:p w14:paraId="7299DE7E" w14:textId="7C52BD4B" w:rsidR="00446F03" w:rsidRDefault="00AD6E71" w:rsidP="00AD6E71">
      <w:pPr>
        <w:pStyle w:val="Tiumccp1"/>
      </w:pPr>
      <w:bookmarkStart w:id="19" w:name="_Toc121753148"/>
      <w:r>
        <w:t xml:space="preserve">2.5 </w:t>
      </w:r>
      <w:r w:rsidRPr="00AD6E71">
        <w:t>Deliverables and Schedule</w:t>
      </w:r>
      <w:bookmarkEnd w:id="19"/>
    </w:p>
    <w:p w14:paraId="2800C4F4" w14:textId="169935F8" w:rsidR="00AD6E71" w:rsidRDefault="00AD6E71" w:rsidP="00AD6E71">
      <w:pPr>
        <w:pStyle w:val="Nidungvnbn"/>
      </w:pPr>
      <w:r>
        <w:t>Do all requirements (Code, draw usecase, diagram, report, search new information ,..) 3 day for built a plan, 2 week for search new information and complete the requirements, after that do report and complete all other requirement</w:t>
      </w:r>
    </w:p>
    <w:p w14:paraId="0EB822EB" w14:textId="161D409B" w:rsidR="008F6DB2" w:rsidRDefault="008F6DB2" w:rsidP="008F6DB2">
      <w:pPr>
        <w:pStyle w:val="Tiumccp1"/>
      </w:pPr>
      <w:bookmarkStart w:id="20" w:name="_Toc121753149"/>
      <w:r w:rsidRPr="008F6DB2">
        <w:t>2.6 Monitoring, Reporting, and Controlling Mechanisms</w:t>
      </w:r>
      <w:bookmarkEnd w:id="20"/>
    </w:p>
    <w:p w14:paraId="3C86B46A" w14:textId="2A1B3D40" w:rsidR="008F6DB2" w:rsidRDefault="008F6DB2" w:rsidP="008F6DB2">
      <w:pPr>
        <w:pStyle w:val="Nidungvnbn"/>
      </w:pPr>
      <w:r>
        <w:t xml:space="preserve">In group 2 people, we monitoring, reporting and controlling by github. We push everything we done on github then we continue the unfinished problems. Github very useful we can saw code each other and update, delete or insert more information. </w:t>
      </w:r>
    </w:p>
    <w:p w14:paraId="72099212" w14:textId="77777777" w:rsidR="008F6DB2" w:rsidRDefault="008F6DB2" w:rsidP="008F6DB2">
      <w:pPr>
        <w:pStyle w:val="Nidungvnbn"/>
      </w:pPr>
    </w:p>
    <w:p w14:paraId="104844AD" w14:textId="34D2CD5D" w:rsidR="008F6DB2" w:rsidRDefault="008F6DB2" w:rsidP="008F6DB2">
      <w:pPr>
        <w:pStyle w:val="Tiumccp1"/>
      </w:pPr>
      <w:bookmarkStart w:id="21" w:name="_Toc121753150"/>
      <w:r w:rsidRPr="008F6DB2">
        <w:t>2.7 Professional Standards</w:t>
      </w:r>
      <w:bookmarkEnd w:id="21"/>
    </w:p>
    <w:p w14:paraId="191B007E" w14:textId="7942729B" w:rsidR="008F6DB2" w:rsidRDefault="008F6DB2" w:rsidP="008F6DB2">
      <w:pPr>
        <w:pStyle w:val="Nidungvnbn"/>
      </w:pPr>
      <w:r w:rsidRPr="00C271C1">
        <w:t>We plan and complete the work for each person, there will be penalties for those who do not complete the schedule but our team did not make any mistakes and completed each individual's part</w:t>
      </w:r>
      <w:r>
        <w:t xml:space="preserve"> </w:t>
      </w:r>
      <w:r w:rsidRPr="00C271C1">
        <w:t>as expected</w:t>
      </w:r>
      <w:r>
        <w:t xml:space="preserve">. </w:t>
      </w:r>
      <w:r w:rsidRPr="00C2246E">
        <w:t>But besides that, there are still some mistakes in the process of completing each person's work, sometimes checking again is not according to the requirements of the problem, errors in the code, but those problems have also been resolved and continued. keep up the good work</w:t>
      </w:r>
      <w:r>
        <w:t>.</w:t>
      </w:r>
    </w:p>
    <w:p w14:paraId="0533AA5C" w14:textId="77777777" w:rsidR="008F6DB2" w:rsidRDefault="008F6DB2" w:rsidP="008F6DB2">
      <w:pPr>
        <w:pStyle w:val="Nidungvnbn"/>
      </w:pPr>
    </w:p>
    <w:p w14:paraId="5774B389" w14:textId="3A6EA679" w:rsidR="008F6DB2" w:rsidRDefault="008F6DB2" w:rsidP="008F6DB2">
      <w:pPr>
        <w:pStyle w:val="Tiumccp1"/>
      </w:pPr>
      <w:bookmarkStart w:id="22" w:name="_Toc121753151"/>
      <w:r w:rsidRPr="008F6DB2">
        <w:t>2.8 Evidence all the artifacts have been placed under configuration management</w:t>
      </w:r>
      <w:bookmarkEnd w:id="22"/>
    </w:p>
    <w:p w14:paraId="41F5441A" w14:textId="277F3488" w:rsidR="008F6DB2" w:rsidRDefault="008F6DB2" w:rsidP="008F6DB2">
      <w:pPr>
        <w:pStyle w:val="Nidungvnbn"/>
      </w:pPr>
      <w:r>
        <w:rPr>
          <w:noProof/>
        </w:rPr>
        <w:lastRenderedPageBreak/>
        <w:drawing>
          <wp:inline distT="0" distB="0" distL="0" distR="0" wp14:anchorId="6FB96D49" wp14:editId="5C635FBD">
            <wp:extent cx="5791835" cy="2756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2756691"/>
                    </a:xfrm>
                    <a:prstGeom prst="rect">
                      <a:avLst/>
                    </a:prstGeom>
                  </pic:spPr>
                </pic:pic>
              </a:graphicData>
            </a:graphic>
          </wp:inline>
        </w:drawing>
      </w:r>
    </w:p>
    <w:p w14:paraId="560EFA14" w14:textId="77777777" w:rsidR="008F6DB2" w:rsidRDefault="008F6DB2" w:rsidP="008F6DB2">
      <w:pPr>
        <w:pStyle w:val="Nidungvnbn"/>
      </w:pPr>
    </w:p>
    <w:p w14:paraId="1AC6D0CB" w14:textId="70EF0449" w:rsidR="008F6DB2" w:rsidRDefault="008F6DB2" w:rsidP="008F6DB2">
      <w:pPr>
        <w:pStyle w:val="Tiumccp1"/>
      </w:pPr>
      <w:bookmarkStart w:id="23" w:name="_Toc121753152"/>
      <w:r w:rsidRPr="008F6DB2">
        <w:t>2.9 Impact of the project on individuals and organizations</w:t>
      </w:r>
      <w:bookmarkEnd w:id="23"/>
    </w:p>
    <w:p w14:paraId="05782F63" w14:textId="77777777" w:rsidR="008F6DB2" w:rsidRDefault="008F6DB2" w:rsidP="008F6DB2">
      <w:pPr>
        <w:pStyle w:val="Nidungvnbn"/>
      </w:pPr>
      <w:r w:rsidRPr="00C2246E">
        <w:t>The project tells us what solidarity and collective thinking is, lets us understand the feeling of disagreement among members, the feeling of joy when completing the work, the project brings many emotions for the individual as well as the group. We are happy to have the opportunity to work together and hope to have the opportunity to work and grow together with such groups in the future.</w:t>
      </w:r>
    </w:p>
    <w:p w14:paraId="6EBE8FED" w14:textId="77777777" w:rsidR="008F6DB2" w:rsidRDefault="008F6DB2" w:rsidP="008F6DB2"/>
    <w:p w14:paraId="1C845A89" w14:textId="77777777" w:rsidR="008F6DB2" w:rsidRDefault="008F6DB2" w:rsidP="008F6DB2">
      <w:pPr>
        <w:pStyle w:val="Nidungvnbn"/>
      </w:pPr>
    </w:p>
    <w:p w14:paraId="02923262" w14:textId="77777777" w:rsidR="008F6DB2" w:rsidRDefault="008F6DB2" w:rsidP="008F6DB2">
      <w:pPr>
        <w:pStyle w:val="Nidungvnbn"/>
      </w:pPr>
    </w:p>
    <w:p w14:paraId="0D34F1FE" w14:textId="77777777" w:rsidR="00AD6E71" w:rsidRPr="00AD6E71" w:rsidRDefault="00AD6E71" w:rsidP="00AD6E71">
      <w:pPr>
        <w:pStyle w:val="Nidungvnbn"/>
      </w:pPr>
    </w:p>
    <w:p w14:paraId="427726DE" w14:textId="701AF327" w:rsidR="00446F03" w:rsidRDefault="00446F03" w:rsidP="00446F03">
      <w:pPr>
        <w:pStyle w:val="Nidungvnbn"/>
      </w:pPr>
    </w:p>
    <w:p w14:paraId="54EF1D92" w14:textId="744E545C" w:rsidR="00446F03" w:rsidRDefault="00446F03" w:rsidP="00446F03">
      <w:pPr>
        <w:pStyle w:val="Nidungvnbn"/>
      </w:pPr>
    </w:p>
    <w:p w14:paraId="7C0743F5" w14:textId="3DC6F5A1" w:rsidR="00446F03" w:rsidRDefault="00446F03" w:rsidP="00446F03">
      <w:pPr>
        <w:pStyle w:val="Nidungvnbn"/>
      </w:pPr>
    </w:p>
    <w:p w14:paraId="14CA036C" w14:textId="24F20939" w:rsidR="00446F03" w:rsidRDefault="00446F03" w:rsidP="00446F03">
      <w:pPr>
        <w:pStyle w:val="Nidungvnbn"/>
      </w:pPr>
    </w:p>
    <w:p w14:paraId="74589204" w14:textId="04E69A25" w:rsidR="00446F03" w:rsidRDefault="00446F03" w:rsidP="00446F03">
      <w:pPr>
        <w:pStyle w:val="Nidungvnbn"/>
      </w:pPr>
    </w:p>
    <w:p w14:paraId="1DB42621" w14:textId="23278BAB" w:rsidR="00446F03" w:rsidRDefault="00446F03" w:rsidP="00446F03">
      <w:pPr>
        <w:pStyle w:val="Nidungvnbn"/>
      </w:pPr>
    </w:p>
    <w:p w14:paraId="3F25E421" w14:textId="2BADAAFE" w:rsidR="00446F03" w:rsidRDefault="00446F03" w:rsidP="00446F03">
      <w:pPr>
        <w:pStyle w:val="Nidungvnbn"/>
      </w:pPr>
    </w:p>
    <w:p w14:paraId="4085A66B" w14:textId="624E3009" w:rsidR="00446F03" w:rsidRDefault="00446F03" w:rsidP="00446F03">
      <w:pPr>
        <w:pStyle w:val="Nidungvnbn"/>
      </w:pPr>
    </w:p>
    <w:p w14:paraId="6C95A8F3" w14:textId="447F70C2" w:rsidR="00446F03" w:rsidRDefault="00446F03" w:rsidP="00446F03">
      <w:pPr>
        <w:pStyle w:val="Nidungvnbn"/>
      </w:pPr>
    </w:p>
    <w:p w14:paraId="68158D54" w14:textId="1DDBBAF7" w:rsidR="00446F03" w:rsidRDefault="00446F03" w:rsidP="00446F03">
      <w:pPr>
        <w:pStyle w:val="Nidungvnbn"/>
      </w:pPr>
    </w:p>
    <w:p w14:paraId="11A05B58" w14:textId="4FDCE8A1" w:rsidR="00446F03" w:rsidRDefault="00446F03" w:rsidP="00446F03">
      <w:pPr>
        <w:pStyle w:val="Nidungvnbn"/>
      </w:pPr>
    </w:p>
    <w:p w14:paraId="68D54207" w14:textId="5852E2B4" w:rsidR="00446F03" w:rsidRDefault="00446F03" w:rsidP="00446F03">
      <w:pPr>
        <w:pStyle w:val="Nidungvnbn"/>
      </w:pPr>
    </w:p>
    <w:p w14:paraId="7ECFFD43" w14:textId="0C33E66F" w:rsidR="00446F03" w:rsidRDefault="00446F03" w:rsidP="00446F03">
      <w:pPr>
        <w:pStyle w:val="Nidungvnbn"/>
      </w:pPr>
    </w:p>
    <w:p w14:paraId="3E1BE3CD" w14:textId="4EFF0125" w:rsidR="00446F03" w:rsidRDefault="00446F03" w:rsidP="00446F03">
      <w:pPr>
        <w:pStyle w:val="Nidungvnbn"/>
      </w:pPr>
    </w:p>
    <w:p w14:paraId="27DBC1D5" w14:textId="34A7D69B" w:rsidR="00446F03" w:rsidRDefault="00446F03" w:rsidP="00446F03">
      <w:pPr>
        <w:pStyle w:val="Nidungvnbn"/>
      </w:pPr>
    </w:p>
    <w:p w14:paraId="25E0C410" w14:textId="3ACE65CA" w:rsidR="00446F03" w:rsidRDefault="00446F03" w:rsidP="00446F03">
      <w:pPr>
        <w:pStyle w:val="Nidungvnbn"/>
      </w:pPr>
    </w:p>
    <w:p w14:paraId="1B23D745" w14:textId="49062039" w:rsidR="00446F03" w:rsidRDefault="00446F03" w:rsidP="00446F03">
      <w:pPr>
        <w:pStyle w:val="Nidungvnbn"/>
      </w:pPr>
    </w:p>
    <w:p w14:paraId="0B0F005B" w14:textId="598D47C6" w:rsidR="00446F03" w:rsidRDefault="00446F03" w:rsidP="00446F03">
      <w:pPr>
        <w:pStyle w:val="Nidungvnbn"/>
      </w:pPr>
    </w:p>
    <w:p w14:paraId="1C0750EC" w14:textId="5FB826FA" w:rsidR="00446F03" w:rsidRDefault="00446F03" w:rsidP="00446F03">
      <w:pPr>
        <w:pStyle w:val="Nidungvnbn"/>
      </w:pPr>
    </w:p>
    <w:p w14:paraId="36BC3C55" w14:textId="6E6357DA" w:rsidR="00446F03" w:rsidRDefault="00446F03" w:rsidP="00446F03">
      <w:pPr>
        <w:pStyle w:val="Nidungvnbn"/>
      </w:pPr>
    </w:p>
    <w:p w14:paraId="742E3144" w14:textId="5BD53FAC" w:rsidR="00446F03" w:rsidRDefault="00446F03" w:rsidP="00446F03">
      <w:pPr>
        <w:pStyle w:val="Chng"/>
        <w:jc w:val="center"/>
      </w:pPr>
      <w:bookmarkStart w:id="24" w:name="_Toc121753153"/>
      <w:r>
        <w:t xml:space="preserve">CHAPTER 3: </w:t>
      </w:r>
      <w:r w:rsidRPr="00446F03">
        <w:t>REQUIREMENT SPECIFICATIONS</w:t>
      </w:r>
      <w:bookmarkEnd w:id="24"/>
    </w:p>
    <w:p w14:paraId="1EF89143" w14:textId="77777777" w:rsidR="00446F03" w:rsidRDefault="00446F03" w:rsidP="00446F03">
      <w:pPr>
        <w:pStyle w:val="Chng"/>
        <w:jc w:val="center"/>
      </w:pPr>
    </w:p>
    <w:p w14:paraId="571E07FC" w14:textId="40E980C5" w:rsidR="00446F03" w:rsidRDefault="00446F03" w:rsidP="00446F03">
      <w:pPr>
        <w:pStyle w:val="Tiumccp1"/>
      </w:pPr>
      <w:bookmarkStart w:id="25" w:name="_Toc121753154"/>
      <w:r w:rsidRPr="00446F03">
        <w:t>3.1 Stakeholders for the system</w:t>
      </w:r>
      <w:bookmarkEnd w:id="25"/>
    </w:p>
    <w:p w14:paraId="58FDDFB4" w14:textId="5D3E9C28" w:rsidR="00446F03" w:rsidRDefault="00986EF4" w:rsidP="00986EF4">
      <w:pPr>
        <w:pStyle w:val="Nidungvnbn"/>
      </w:pPr>
      <w:r>
        <w:t>A</w:t>
      </w:r>
      <w:r w:rsidRPr="00986EF4">
        <w:t>ccountant</w:t>
      </w:r>
      <w:r>
        <w:t xml:space="preserve">: </w:t>
      </w:r>
      <w:r w:rsidR="00062AC8" w:rsidRPr="00062AC8">
        <w:t>Winform softwares will be used by people to produce Goods Received Note as well as see incoming and outgoing stock reports, the best-selling items, and monthly income reports.</w:t>
      </w:r>
    </w:p>
    <w:p w14:paraId="579918BC" w14:textId="6159E3BE" w:rsidR="00062AC8" w:rsidRDefault="00062AC8" w:rsidP="00986EF4">
      <w:pPr>
        <w:pStyle w:val="Nidungvnbn"/>
      </w:pPr>
      <w:r w:rsidRPr="00062AC8">
        <w:t>Agen</w:t>
      </w:r>
      <w:r>
        <w:t>cy</w:t>
      </w:r>
      <w:r w:rsidRPr="00062AC8">
        <w:t>: Agents can order items, choose a payment method and view order status</w:t>
      </w:r>
    </w:p>
    <w:p w14:paraId="5082D361" w14:textId="4C77ECAA" w:rsidR="00062AC8" w:rsidRDefault="00062AC8" w:rsidP="00986EF4">
      <w:pPr>
        <w:pStyle w:val="Nidungvnbn"/>
      </w:pPr>
      <w:r>
        <w:t>Customers:</w:t>
      </w:r>
      <w:r w:rsidRPr="00062AC8">
        <w:t xml:space="preserve"> Customers can select the ideal product to purchase.</w:t>
      </w:r>
    </w:p>
    <w:p w14:paraId="55DCE39F" w14:textId="5A17CAEC" w:rsidR="00062AC8" w:rsidRDefault="00062AC8" w:rsidP="005D27F6">
      <w:pPr>
        <w:pStyle w:val="Tiumccp1"/>
      </w:pPr>
      <w:bookmarkStart w:id="26" w:name="_Toc121753155"/>
      <w:r>
        <w:t xml:space="preserve">3.2 </w:t>
      </w:r>
      <w:r w:rsidRPr="00062AC8">
        <w:t>Use case model</w:t>
      </w:r>
      <w:bookmarkEnd w:id="26"/>
    </w:p>
    <w:p w14:paraId="41C168F7" w14:textId="2A6025C6" w:rsidR="006A7E09" w:rsidRDefault="006A7E09" w:rsidP="006A7E09">
      <w:pPr>
        <w:pStyle w:val="Tiumccp2"/>
      </w:pPr>
      <w:r>
        <w:t xml:space="preserve"> </w:t>
      </w:r>
      <w:bookmarkStart w:id="27" w:name="_Toc121753156"/>
      <w:r>
        <w:t xml:space="preserve">3.2.1 </w:t>
      </w:r>
      <w:r w:rsidR="00FD4552">
        <w:t>Goods Received Note</w:t>
      </w:r>
      <w:bookmarkEnd w:id="27"/>
    </w:p>
    <w:p w14:paraId="4EA0EA4A" w14:textId="0B526FB4" w:rsidR="00FD4552" w:rsidRDefault="005D27F6" w:rsidP="00FD4552">
      <w:pPr>
        <w:pStyle w:val="Nidungvnbn"/>
      </w:pPr>
      <w:r>
        <w:rPr>
          <w:noProof/>
        </w:rPr>
        <w:lastRenderedPageBreak/>
        <w:drawing>
          <wp:inline distT="0" distB="0" distL="0" distR="0" wp14:anchorId="3E4FED18" wp14:editId="0B4FDB1F">
            <wp:extent cx="4503410" cy="410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46" cy="4108946"/>
                    </a:xfrm>
                    <a:prstGeom prst="rect">
                      <a:avLst/>
                    </a:prstGeom>
                    <a:noFill/>
                    <a:ln>
                      <a:noFill/>
                    </a:ln>
                  </pic:spPr>
                </pic:pic>
              </a:graphicData>
            </a:graphic>
          </wp:inline>
        </w:drawing>
      </w:r>
    </w:p>
    <w:p w14:paraId="7110FCAF" w14:textId="4B9F1217" w:rsidR="006C5769" w:rsidRDefault="002E12DB" w:rsidP="00FD4552">
      <w:pPr>
        <w:pStyle w:val="Tiumccp3"/>
      </w:pPr>
      <w:r>
        <w:t xml:space="preserve">  </w:t>
      </w:r>
      <w:bookmarkStart w:id="28" w:name="_Toc121753157"/>
      <w:r w:rsidR="006A7E09">
        <w:t>3.2.</w:t>
      </w:r>
      <w:r w:rsidR="00FD4552">
        <w:t>1.1</w:t>
      </w:r>
      <w:r w:rsidR="006A7E09">
        <w:t xml:space="preserve"> </w:t>
      </w:r>
      <w:r w:rsidR="006A7E09" w:rsidRPr="006A7E09">
        <w:t xml:space="preserve">Textual Description for </w:t>
      </w:r>
      <w:r w:rsidR="00FD4552">
        <w:t>Goods Reveived Note</w:t>
      </w:r>
      <w:bookmarkEnd w:id="28"/>
    </w:p>
    <w:tbl>
      <w:tblPr>
        <w:tblStyle w:val="TableGrid"/>
        <w:tblW w:w="0" w:type="auto"/>
        <w:tblLook w:val="04A0" w:firstRow="1" w:lastRow="0" w:firstColumn="1" w:lastColumn="0" w:noHBand="0" w:noVBand="1"/>
      </w:tblPr>
      <w:tblGrid>
        <w:gridCol w:w="4668"/>
        <w:gridCol w:w="4669"/>
      </w:tblGrid>
      <w:tr w:rsidR="004930F6" w14:paraId="628FAC37" w14:textId="77777777" w:rsidTr="004930F6">
        <w:tc>
          <w:tcPr>
            <w:tcW w:w="4668" w:type="dxa"/>
          </w:tcPr>
          <w:p w14:paraId="4DB87650" w14:textId="19184980" w:rsidR="004930F6" w:rsidRDefault="004930F6" w:rsidP="006A7E09">
            <w:pPr>
              <w:pStyle w:val="Nidungvnbn"/>
              <w:ind w:firstLine="0"/>
            </w:pPr>
            <w:r w:rsidRPr="005D27F6">
              <w:rPr>
                <w:i/>
                <w:iCs/>
                <w:u w:val="single"/>
              </w:rPr>
              <w:t>Add items</w:t>
            </w:r>
          </w:p>
        </w:tc>
        <w:tc>
          <w:tcPr>
            <w:tcW w:w="4669" w:type="dxa"/>
          </w:tcPr>
          <w:p w14:paraId="658FB0E2" w14:textId="77777777" w:rsidR="004930F6" w:rsidRDefault="004930F6" w:rsidP="004930F6">
            <w:pPr>
              <w:pStyle w:val="Nidungvnbn"/>
              <w:ind w:firstLine="0"/>
            </w:pPr>
            <w:r w:rsidRPr="005D27F6">
              <w:t>The items will be added to the inventory by the accountant</w:t>
            </w:r>
            <w:r>
              <w:t xml:space="preserve"> through the sytem</w:t>
            </w:r>
          </w:p>
          <w:p w14:paraId="389FB92C" w14:textId="77777777" w:rsidR="004930F6" w:rsidRDefault="004930F6" w:rsidP="006A7E09">
            <w:pPr>
              <w:pStyle w:val="Nidungvnbn"/>
              <w:ind w:firstLine="0"/>
            </w:pPr>
          </w:p>
        </w:tc>
      </w:tr>
      <w:tr w:rsidR="004930F6" w14:paraId="4EAFE452" w14:textId="77777777" w:rsidTr="004930F6">
        <w:tc>
          <w:tcPr>
            <w:tcW w:w="4668" w:type="dxa"/>
          </w:tcPr>
          <w:p w14:paraId="3CCEB503" w14:textId="319F6B26" w:rsidR="004930F6" w:rsidRDefault="004930F6" w:rsidP="006A7E09">
            <w:pPr>
              <w:pStyle w:val="Nidungvnbn"/>
              <w:ind w:firstLine="0"/>
            </w:pPr>
            <w:r w:rsidRPr="005D27F6">
              <w:rPr>
                <w:i/>
                <w:iCs/>
                <w:u w:val="single"/>
              </w:rPr>
              <w:t>Remove items</w:t>
            </w:r>
          </w:p>
        </w:tc>
        <w:tc>
          <w:tcPr>
            <w:tcW w:w="4669" w:type="dxa"/>
          </w:tcPr>
          <w:p w14:paraId="102FC248" w14:textId="77777777" w:rsidR="004930F6" w:rsidRDefault="004930F6" w:rsidP="004930F6">
            <w:pPr>
              <w:pStyle w:val="Nidungvnbn"/>
              <w:ind w:firstLine="0"/>
            </w:pPr>
            <w:r w:rsidRPr="006C5769">
              <w:t>If there is a mistake after adding an item, ask the system to remove the incorrect products.</w:t>
            </w:r>
          </w:p>
          <w:p w14:paraId="610317AB" w14:textId="77777777" w:rsidR="004930F6" w:rsidRDefault="004930F6" w:rsidP="006A7E09">
            <w:pPr>
              <w:pStyle w:val="Nidungvnbn"/>
              <w:ind w:firstLine="0"/>
            </w:pPr>
          </w:p>
        </w:tc>
      </w:tr>
      <w:tr w:rsidR="004930F6" w14:paraId="70DACDF8" w14:textId="77777777" w:rsidTr="004930F6">
        <w:tc>
          <w:tcPr>
            <w:tcW w:w="4668" w:type="dxa"/>
          </w:tcPr>
          <w:p w14:paraId="4CD6F887" w14:textId="6D469ECA" w:rsidR="004930F6" w:rsidRDefault="004930F6" w:rsidP="006A7E09">
            <w:pPr>
              <w:pStyle w:val="Nidungvnbn"/>
              <w:ind w:firstLine="0"/>
            </w:pPr>
            <w:r w:rsidRPr="006C5769">
              <w:rPr>
                <w:i/>
                <w:iCs/>
                <w:u w:val="single"/>
              </w:rPr>
              <w:t>Search item</w:t>
            </w:r>
          </w:p>
        </w:tc>
        <w:tc>
          <w:tcPr>
            <w:tcW w:w="4669" w:type="dxa"/>
          </w:tcPr>
          <w:p w14:paraId="6E092B9B" w14:textId="7DF8E080" w:rsidR="004930F6" w:rsidRDefault="004930F6" w:rsidP="006A7E09">
            <w:pPr>
              <w:pStyle w:val="Nidungvnbn"/>
              <w:ind w:firstLine="0"/>
            </w:pPr>
            <w:r w:rsidRPr="006C5769">
              <w:t>Search the product through its id</w:t>
            </w:r>
          </w:p>
        </w:tc>
      </w:tr>
      <w:tr w:rsidR="004930F6" w14:paraId="61BBDDB1" w14:textId="77777777" w:rsidTr="004930F6">
        <w:tc>
          <w:tcPr>
            <w:tcW w:w="4668" w:type="dxa"/>
          </w:tcPr>
          <w:p w14:paraId="151C9C41" w14:textId="075ADAB8" w:rsidR="004930F6" w:rsidRDefault="004930F6" w:rsidP="006A7E09">
            <w:pPr>
              <w:pStyle w:val="Nidungvnbn"/>
              <w:ind w:firstLine="0"/>
            </w:pPr>
            <w:r w:rsidRPr="006C5769">
              <w:rPr>
                <w:i/>
                <w:iCs/>
                <w:u w:val="single"/>
              </w:rPr>
              <w:t>Cancel item</w:t>
            </w:r>
          </w:p>
        </w:tc>
        <w:tc>
          <w:tcPr>
            <w:tcW w:w="4669" w:type="dxa"/>
          </w:tcPr>
          <w:p w14:paraId="05A33884" w14:textId="1B75A0C0" w:rsidR="004930F6" w:rsidRDefault="004930F6" w:rsidP="006A7E09">
            <w:pPr>
              <w:pStyle w:val="Nidungvnbn"/>
              <w:ind w:firstLine="0"/>
            </w:pPr>
            <w:r w:rsidRPr="006C5769">
              <w:t xml:space="preserve">In the process of entering information, if there are too many errors, the accountant has the right to request the system to </w:t>
            </w:r>
            <w:r w:rsidRPr="006C5769">
              <w:lastRenderedPageBreak/>
              <w:t>delete all information and re-enter it</w:t>
            </w:r>
          </w:p>
        </w:tc>
      </w:tr>
      <w:tr w:rsidR="004930F6" w14:paraId="2B8738AE" w14:textId="77777777" w:rsidTr="004930F6">
        <w:tc>
          <w:tcPr>
            <w:tcW w:w="4668" w:type="dxa"/>
          </w:tcPr>
          <w:p w14:paraId="7F34C2E9" w14:textId="1FE5D6E1" w:rsidR="004930F6" w:rsidRDefault="004930F6" w:rsidP="006A7E09">
            <w:pPr>
              <w:pStyle w:val="Nidungvnbn"/>
              <w:ind w:firstLine="0"/>
            </w:pPr>
            <w:r w:rsidRPr="006C5769">
              <w:rPr>
                <w:i/>
                <w:iCs/>
                <w:u w:val="single"/>
              </w:rPr>
              <w:lastRenderedPageBreak/>
              <w:t>Add Invoice’s ID</w:t>
            </w:r>
          </w:p>
        </w:tc>
        <w:tc>
          <w:tcPr>
            <w:tcW w:w="4669" w:type="dxa"/>
          </w:tcPr>
          <w:p w14:paraId="26266F44" w14:textId="3A43CC17" w:rsidR="004930F6" w:rsidRDefault="004930F6" w:rsidP="006A7E09">
            <w:pPr>
              <w:pStyle w:val="Nidungvnbn"/>
              <w:ind w:firstLine="0"/>
            </w:pPr>
            <w:r w:rsidRPr="006C5769">
              <w:t>Add invoice's id for items and export</w:t>
            </w:r>
            <w:r>
              <w:t xml:space="preserve"> the Goods Received Note</w:t>
            </w:r>
          </w:p>
        </w:tc>
      </w:tr>
    </w:tbl>
    <w:p w14:paraId="7CB592F7" w14:textId="74940F86" w:rsidR="004930F6" w:rsidRDefault="004930F6" w:rsidP="006A7E09">
      <w:pPr>
        <w:pStyle w:val="Nidungvnbn"/>
      </w:pPr>
    </w:p>
    <w:p w14:paraId="6F247E4A" w14:textId="774C3A24" w:rsidR="00FD4552" w:rsidRDefault="00FB50F2" w:rsidP="00FB50F2">
      <w:pPr>
        <w:pStyle w:val="Tiumccp2"/>
      </w:pPr>
      <w:bookmarkStart w:id="29" w:name="_Toc121753158"/>
      <w:r>
        <w:t>3.2.2 Web Agency Order</w:t>
      </w:r>
      <w:bookmarkEnd w:id="29"/>
    </w:p>
    <w:p w14:paraId="425F7808" w14:textId="63E0F452" w:rsidR="00FB50F2" w:rsidRDefault="00B57D37" w:rsidP="00FB50F2">
      <w:pPr>
        <w:pStyle w:val="Nidungvnbn"/>
      </w:pPr>
      <w:r>
        <w:rPr>
          <w:noProof/>
        </w:rPr>
        <w:drawing>
          <wp:inline distT="0" distB="0" distL="0" distR="0" wp14:anchorId="18153D5F" wp14:editId="354E79D0">
            <wp:extent cx="5791835" cy="5791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5791835"/>
                    </a:xfrm>
                    <a:prstGeom prst="rect">
                      <a:avLst/>
                    </a:prstGeom>
                    <a:noFill/>
                    <a:ln>
                      <a:noFill/>
                    </a:ln>
                  </pic:spPr>
                </pic:pic>
              </a:graphicData>
            </a:graphic>
          </wp:inline>
        </w:drawing>
      </w:r>
    </w:p>
    <w:p w14:paraId="0C658F33" w14:textId="47E70640" w:rsidR="00FB50F2" w:rsidRDefault="00FB50F2" w:rsidP="00FB50F2">
      <w:pPr>
        <w:pStyle w:val="Tiumccp3"/>
      </w:pPr>
      <w:r>
        <w:t xml:space="preserve">  </w:t>
      </w:r>
      <w:r w:rsidR="002E12DB">
        <w:t xml:space="preserve">  </w:t>
      </w:r>
      <w:bookmarkStart w:id="30" w:name="_Toc121753159"/>
      <w:r>
        <w:t>3.2.2.1</w:t>
      </w:r>
      <w:r w:rsidRPr="00FB50F2">
        <w:t xml:space="preserve"> </w:t>
      </w:r>
      <w:r w:rsidRPr="006A7E09">
        <w:t xml:space="preserve">Textual Description for </w:t>
      </w:r>
      <w:r>
        <w:t>Web Agency Order</w:t>
      </w:r>
      <w:bookmarkEnd w:id="30"/>
    </w:p>
    <w:tbl>
      <w:tblPr>
        <w:tblStyle w:val="TableGrid"/>
        <w:tblW w:w="0" w:type="auto"/>
        <w:tblLook w:val="04A0" w:firstRow="1" w:lastRow="0" w:firstColumn="1" w:lastColumn="0" w:noHBand="0" w:noVBand="1"/>
      </w:tblPr>
      <w:tblGrid>
        <w:gridCol w:w="4668"/>
        <w:gridCol w:w="4669"/>
      </w:tblGrid>
      <w:tr w:rsidR="009F53E8" w:rsidRPr="00232C3A" w14:paraId="7B4C2F96" w14:textId="77777777" w:rsidTr="009F53E8">
        <w:trPr>
          <w:trHeight w:val="800"/>
        </w:trPr>
        <w:tc>
          <w:tcPr>
            <w:tcW w:w="4668" w:type="dxa"/>
          </w:tcPr>
          <w:p w14:paraId="2A3042A3" w14:textId="77777777" w:rsidR="009F53E8" w:rsidRPr="00334EBF" w:rsidRDefault="009F53E8" w:rsidP="009F53E8">
            <w:pPr>
              <w:pStyle w:val="Nidungvnbn"/>
              <w:rPr>
                <w:i/>
                <w:iCs/>
                <w:u w:val="single"/>
              </w:rPr>
            </w:pPr>
            <w:r w:rsidRPr="00334EBF">
              <w:rPr>
                <w:i/>
                <w:iCs/>
                <w:u w:val="single"/>
              </w:rPr>
              <w:lastRenderedPageBreak/>
              <w:t>View product</w:t>
            </w:r>
          </w:p>
        </w:tc>
        <w:tc>
          <w:tcPr>
            <w:tcW w:w="4669" w:type="dxa"/>
          </w:tcPr>
          <w:p w14:paraId="187929FB" w14:textId="7AF06514" w:rsidR="009F53E8" w:rsidRPr="00232C3A" w:rsidRDefault="009F53E8" w:rsidP="009F53E8">
            <w:pPr>
              <w:pStyle w:val="Nidungvnbn"/>
            </w:pPr>
            <w:r>
              <w:t>A list of products is displayed along with information such as quantity, price, product name and benefits of each product.</w:t>
            </w:r>
          </w:p>
        </w:tc>
      </w:tr>
      <w:tr w:rsidR="009F53E8" w:rsidRPr="00232C3A" w14:paraId="63BECF58" w14:textId="77777777" w:rsidTr="009F53E8">
        <w:trPr>
          <w:trHeight w:val="881"/>
        </w:trPr>
        <w:tc>
          <w:tcPr>
            <w:tcW w:w="4668" w:type="dxa"/>
          </w:tcPr>
          <w:p w14:paraId="34CA908B" w14:textId="77777777" w:rsidR="009F53E8" w:rsidRPr="00334EBF" w:rsidRDefault="009F53E8" w:rsidP="009F53E8">
            <w:pPr>
              <w:pStyle w:val="Nidungvnbn"/>
              <w:rPr>
                <w:i/>
                <w:iCs/>
                <w:u w:val="single"/>
              </w:rPr>
            </w:pPr>
            <w:r w:rsidRPr="00334EBF">
              <w:rPr>
                <w:i/>
                <w:iCs/>
                <w:u w:val="single"/>
              </w:rPr>
              <w:t>Add item to cart</w:t>
            </w:r>
          </w:p>
        </w:tc>
        <w:tc>
          <w:tcPr>
            <w:tcW w:w="4669" w:type="dxa"/>
          </w:tcPr>
          <w:p w14:paraId="5A17F27F" w14:textId="29D6F769" w:rsidR="009F53E8" w:rsidRPr="00232C3A" w:rsidRDefault="009F53E8" w:rsidP="009F53E8">
            <w:pPr>
              <w:pStyle w:val="Nidungvnbn"/>
            </w:pPr>
            <w:r>
              <w:t>Add the product which user want to buy and the product, the product information will be saved in the cart</w:t>
            </w:r>
          </w:p>
        </w:tc>
      </w:tr>
      <w:tr w:rsidR="009F53E8" w:rsidRPr="00232C3A" w14:paraId="43BAA09C" w14:textId="77777777" w:rsidTr="009F53E8">
        <w:trPr>
          <w:trHeight w:val="791"/>
        </w:trPr>
        <w:tc>
          <w:tcPr>
            <w:tcW w:w="4668" w:type="dxa"/>
          </w:tcPr>
          <w:p w14:paraId="2A2561AD" w14:textId="1EA402F2" w:rsidR="009F53E8" w:rsidRPr="00334EBF" w:rsidRDefault="009F53E8" w:rsidP="009F53E8">
            <w:pPr>
              <w:pStyle w:val="Nidungvnbn"/>
              <w:rPr>
                <w:i/>
                <w:iCs/>
                <w:u w:val="single"/>
              </w:rPr>
            </w:pPr>
            <w:r w:rsidRPr="00334EBF">
              <w:rPr>
                <w:i/>
                <w:iCs/>
                <w:u w:val="single"/>
              </w:rPr>
              <w:t>View cart</w:t>
            </w:r>
          </w:p>
        </w:tc>
        <w:tc>
          <w:tcPr>
            <w:tcW w:w="4669" w:type="dxa"/>
          </w:tcPr>
          <w:p w14:paraId="7720E33D" w14:textId="098528D8" w:rsidR="009F53E8" w:rsidRPr="00232C3A" w:rsidRDefault="009F53E8" w:rsidP="009F53E8">
            <w:pPr>
              <w:pStyle w:val="Nidungvnbn"/>
            </w:pPr>
            <w:r>
              <w:t>Information about the products that have been added to the cart will be displayed</w:t>
            </w:r>
          </w:p>
        </w:tc>
      </w:tr>
      <w:tr w:rsidR="009F53E8" w:rsidRPr="00232C3A" w14:paraId="30FE4481" w14:textId="77777777" w:rsidTr="009F53E8">
        <w:trPr>
          <w:trHeight w:val="674"/>
        </w:trPr>
        <w:tc>
          <w:tcPr>
            <w:tcW w:w="4668" w:type="dxa"/>
          </w:tcPr>
          <w:p w14:paraId="69B0477A" w14:textId="77777777" w:rsidR="009F53E8" w:rsidRPr="00334EBF" w:rsidRDefault="009F53E8" w:rsidP="009F53E8">
            <w:pPr>
              <w:pStyle w:val="Nidungvnbn"/>
              <w:rPr>
                <w:i/>
                <w:iCs/>
                <w:u w:val="single"/>
              </w:rPr>
            </w:pPr>
            <w:r w:rsidRPr="00334EBF">
              <w:rPr>
                <w:i/>
                <w:iCs/>
                <w:u w:val="single"/>
              </w:rPr>
              <w:t>Delete item</w:t>
            </w:r>
          </w:p>
        </w:tc>
        <w:tc>
          <w:tcPr>
            <w:tcW w:w="4669" w:type="dxa"/>
          </w:tcPr>
          <w:p w14:paraId="2AB3061D" w14:textId="4B24EAD8" w:rsidR="009F53E8" w:rsidRPr="00232C3A" w:rsidRDefault="009F53E8" w:rsidP="009F53E8">
            <w:pPr>
              <w:pStyle w:val="Nidungvnbn"/>
            </w:pPr>
            <w:r>
              <w:t>Delete the products user want to delete</w:t>
            </w:r>
          </w:p>
        </w:tc>
      </w:tr>
      <w:tr w:rsidR="009F53E8" w:rsidRPr="00232C3A" w14:paraId="2AAB920C" w14:textId="77777777" w:rsidTr="009F53E8">
        <w:trPr>
          <w:trHeight w:val="1340"/>
        </w:trPr>
        <w:tc>
          <w:tcPr>
            <w:tcW w:w="4668" w:type="dxa"/>
          </w:tcPr>
          <w:p w14:paraId="2596C4A8" w14:textId="77777777" w:rsidR="009F53E8" w:rsidRPr="00334EBF" w:rsidRDefault="009F53E8" w:rsidP="009F53E8">
            <w:pPr>
              <w:pStyle w:val="Nidungvnbn"/>
              <w:rPr>
                <w:i/>
                <w:iCs/>
                <w:u w:val="single"/>
              </w:rPr>
            </w:pPr>
            <w:r w:rsidRPr="00334EBF">
              <w:rPr>
                <w:i/>
                <w:iCs/>
                <w:u w:val="single"/>
              </w:rPr>
              <w:t>Update quantity</w:t>
            </w:r>
          </w:p>
        </w:tc>
        <w:tc>
          <w:tcPr>
            <w:tcW w:w="4669" w:type="dxa"/>
          </w:tcPr>
          <w:p w14:paraId="240338ED" w14:textId="08BEACED" w:rsidR="009F53E8" w:rsidRPr="00232C3A" w:rsidRDefault="009F53E8" w:rsidP="009F53E8">
            <w:pPr>
              <w:pStyle w:val="Nidungvnbn"/>
            </w:pPr>
            <w:r>
              <w:t xml:space="preserve">Update quantity for items which user want, agent can be increase or decrease the amount. </w:t>
            </w:r>
          </w:p>
        </w:tc>
      </w:tr>
      <w:tr w:rsidR="009F53E8" w:rsidRPr="00232C3A" w14:paraId="5AB13829" w14:textId="77777777" w:rsidTr="009F53E8">
        <w:trPr>
          <w:trHeight w:val="971"/>
        </w:trPr>
        <w:tc>
          <w:tcPr>
            <w:tcW w:w="4668" w:type="dxa"/>
          </w:tcPr>
          <w:p w14:paraId="130EA7CF" w14:textId="77777777" w:rsidR="009F53E8" w:rsidRPr="00334EBF" w:rsidRDefault="009F53E8" w:rsidP="009F53E8">
            <w:pPr>
              <w:pStyle w:val="Nidungvnbn"/>
              <w:rPr>
                <w:i/>
                <w:iCs/>
                <w:u w:val="single"/>
              </w:rPr>
            </w:pPr>
            <w:r w:rsidRPr="00334EBF">
              <w:rPr>
                <w:i/>
                <w:iCs/>
                <w:u w:val="single"/>
              </w:rPr>
              <w:t>Payment</w:t>
            </w:r>
          </w:p>
        </w:tc>
        <w:tc>
          <w:tcPr>
            <w:tcW w:w="4669" w:type="dxa"/>
          </w:tcPr>
          <w:p w14:paraId="344874AF" w14:textId="1973AC3C" w:rsidR="009F53E8" w:rsidRPr="00232C3A" w:rsidRDefault="009F53E8" w:rsidP="009F53E8">
            <w:pPr>
              <w:pStyle w:val="Nidungvnbn"/>
            </w:pPr>
            <w:r>
              <w:t>User can choose to pay by cash, momo or bank transfer</w:t>
            </w:r>
          </w:p>
        </w:tc>
      </w:tr>
      <w:tr w:rsidR="009F53E8" w:rsidRPr="00232C3A" w14:paraId="544742B2" w14:textId="77777777" w:rsidTr="009F53E8">
        <w:trPr>
          <w:trHeight w:val="1475"/>
        </w:trPr>
        <w:tc>
          <w:tcPr>
            <w:tcW w:w="4668" w:type="dxa"/>
          </w:tcPr>
          <w:p w14:paraId="5BC46DE3" w14:textId="77777777" w:rsidR="009F53E8" w:rsidRPr="00F052B7" w:rsidRDefault="009F53E8" w:rsidP="009F53E8">
            <w:pPr>
              <w:pStyle w:val="Nidungvnbn"/>
              <w:rPr>
                <w:i/>
                <w:iCs/>
                <w:u w:val="single"/>
              </w:rPr>
            </w:pPr>
            <w:r w:rsidRPr="00F052B7">
              <w:rPr>
                <w:i/>
                <w:iCs/>
                <w:u w:val="single"/>
              </w:rPr>
              <w:t>View orders</w:t>
            </w:r>
          </w:p>
        </w:tc>
        <w:tc>
          <w:tcPr>
            <w:tcW w:w="4669" w:type="dxa"/>
          </w:tcPr>
          <w:p w14:paraId="19B87402" w14:textId="608B2269" w:rsidR="009F53E8" w:rsidRPr="00232C3A" w:rsidRDefault="009F53E8" w:rsidP="009F53E8">
            <w:pPr>
              <w:pStyle w:val="Nidungvnbn"/>
            </w:pPr>
            <w:r>
              <w:t>Review all invoices that user have paid or are waiting to pay, each invoice of each user will have a different code, date and status</w:t>
            </w:r>
          </w:p>
        </w:tc>
      </w:tr>
      <w:tr w:rsidR="009F53E8" w:rsidRPr="00232C3A" w14:paraId="15091325" w14:textId="77777777" w:rsidTr="009F53E8">
        <w:trPr>
          <w:trHeight w:val="1475"/>
        </w:trPr>
        <w:tc>
          <w:tcPr>
            <w:tcW w:w="4668" w:type="dxa"/>
          </w:tcPr>
          <w:p w14:paraId="4CD69BED" w14:textId="77777777" w:rsidR="009F53E8" w:rsidRPr="00F052B7" w:rsidRDefault="009F53E8" w:rsidP="009F53E8">
            <w:pPr>
              <w:pStyle w:val="Nidungvnbn"/>
              <w:rPr>
                <w:i/>
                <w:iCs/>
                <w:u w:val="single"/>
              </w:rPr>
            </w:pPr>
            <w:r w:rsidRPr="00F052B7">
              <w:rPr>
                <w:i/>
                <w:iCs/>
                <w:u w:val="single"/>
              </w:rPr>
              <w:t>View details</w:t>
            </w:r>
          </w:p>
        </w:tc>
        <w:tc>
          <w:tcPr>
            <w:tcW w:w="4669" w:type="dxa"/>
          </w:tcPr>
          <w:p w14:paraId="6028B733" w14:textId="178B96E4" w:rsidR="009F53E8" w:rsidRPr="00502B84" w:rsidRDefault="009F53E8" w:rsidP="009F53E8">
            <w:pPr>
              <w:pStyle w:val="Nidungvnbn"/>
            </w:pPr>
            <w:r>
              <w:t>View details of each invoice, including the invoice code, product name, quantity and price</w:t>
            </w:r>
          </w:p>
        </w:tc>
      </w:tr>
    </w:tbl>
    <w:p w14:paraId="18303056" w14:textId="77777777" w:rsidR="00334EBF" w:rsidRPr="00232C3A" w:rsidRDefault="00334EBF" w:rsidP="00334EBF">
      <w:pPr>
        <w:rPr>
          <w:sz w:val="26"/>
          <w:szCs w:val="26"/>
        </w:rPr>
      </w:pPr>
    </w:p>
    <w:p w14:paraId="04E7B32C" w14:textId="77777777" w:rsidR="00334EBF" w:rsidRDefault="00334EBF" w:rsidP="00FB50F2">
      <w:pPr>
        <w:pStyle w:val="Tiumccp3"/>
      </w:pPr>
    </w:p>
    <w:p w14:paraId="3FB6D386" w14:textId="38DE1328" w:rsidR="00FB50F2" w:rsidRDefault="00FB50F2" w:rsidP="00FB50F2">
      <w:pPr>
        <w:pStyle w:val="Tiumccp2"/>
      </w:pPr>
      <w:bookmarkStart w:id="31" w:name="_Toc121753160"/>
      <w:r>
        <w:lastRenderedPageBreak/>
        <w:t xml:space="preserve">3.2.3 </w:t>
      </w:r>
      <w:r w:rsidR="002E12DB">
        <w:t>Goods Delivery Note</w:t>
      </w:r>
      <w:bookmarkEnd w:id="31"/>
    </w:p>
    <w:p w14:paraId="3A91C524" w14:textId="14766031" w:rsidR="002E12DB" w:rsidRDefault="002E12DB" w:rsidP="002E12DB">
      <w:pPr>
        <w:pStyle w:val="Nidungvnbn"/>
      </w:pPr>
      <w:r>
        <w:rPr>
          <w:noProof/>
        </w:rPr>
        <w:drawing>
          <wp:inline distT="0" distB="0" distL="0" distR="0" wp14:anchorId="17118BAC" wp14:editId="13208DBB">
            <wp:extent cx="5791835" cy="3919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919855"/>
                    </a:xfrm>
                    <a:prstGeom prst="rect">
                      <a:avLst/>
                    </a:prstGeom>
                    <a:noFill/>
                    <a:ln>
                      <a:noFill/>
                    </a:ln>
                  </pic:spPr>
                </pic:pic>
              </a:graphicData>
            </a:graphic>
          </wp:inline>
        </w:drawing>
      </w:r>
    </w:p>
    <w:p w14:paraId="1C5505F4" w14:textId="48D32C82" w:rsidR="002E12DB" w:rsidRDefault="002E12DB" w:rsidP="002E12DB">
      <w:pPr>
        <w:pStyle w:val="Tiumccp3"/>
      </w:pPr>
      <w:r>
        <w:t xml:space="preserve">    </w:t>
      </w:r>
      <w:bookmarkStart w:id="32" w:name="_Toc121753161"/>
      <w:r>
        <w:t xml:space="preserve">3.2.3.1 </w:t>
      </w:r>
      <w:r w:rsidRPr="006A7E09">
        <w:t>Textual Description for</w:t>
      </w:r>
      <w:r>
        <w:t xml:space="preserve"> Goods Delivery Note</w:t>
      </w:r>
      <w:bookmarkEnd w:id="32"/>
    </w:p>
    <w:tbl>
      <w:tblPr>
        <w:tblStyle w:val="TableGrid"/>
        <w:tblW w:w="0" w:type="auto"/>
        <w:tblLook w:val="04A0" w:firstRow="1" w:lastRow="0" w:firstColumn="1" w:lastColumn="0" w:noHBand="0" w:noVBand="1"/>
      </w:tblPr>
      <w:tblGrid>
        <w:gridCol w:w="4668"/>
        <w:gridCol w:w="4669"/>
      </w:tblGrid>
      <w:tr w:rsidR="002E12DB" w14:paraId="3DA539E9" w14:textId="77777777" w:rsidTr="002E12DB">
        <w:tc>
          <w:tcPr>
            <w:tcW w:w="4668" w:type="dxa"/>
          </w:tcPr>
          <w:p w14:paraId="59AC0C9D" w14:textId="2E0D60BA" w:rsidR="002E12DB" w:rsidRPr="002E12DB" w:rsidRDefault="002E12DB" w:rsidP="002E12DB">
            <w:pPr>
              <w:pStyle w:val="Nidungvnbn"/>
              <w:ind w:firstLine="0"/>
              <w:rPr>
                <w:i/>
                <w:iCs/>
                <w:u w:val="single"/>
              </w:rPr>
            </w:pPr>
            <w:r w:rsidRPr="002E12DB">
              <w:rPr>
                <w:i/>
                <w:iCs/>
                <w:u w:val="single"/>
              </w:rPr>
              <w:t>View Goods Delivery Note</w:t>
            </w:r>
          </w:p>
        </w:tc>
        <w:tc>
          <w:tcPr>
            <w:tcW w:w="4669" w:type="dxa"/>
          </w:tcPr>
          <w:p w14:paraId="386CB695" w14:textId="208D731E" w:rsidR="002E12DB" w:rsidRDefault="002E12DB" w:rsidP="002E12DB">
            <w:pPr>
              <w:pStyle w:val="Nidungvnbn"/>
              <w:ind w:firstLine="0"/>
            </w:pPr>
            <w:r w:rsidRPr="002E12DB">
              <w:t>View information of</w:t>
            </w:r>
            <w:r>
              <w:t xml:space="preserve"> Goods Delivery Note</w:t>
            </w:r>
          </w:p>
        </w:tc>
      </w:tr>
      <w:tr w:rsidR="002E12DB" w14:paraId="5051F694" w14:textId="77777777" w:rsidTr="002E12DB">
        <w:tc>
          <w:tcPr>
            <w:tcW w:w="4668" w:type="dxa"/>
          </w:tcPr>
          <w:p w14:paraId="06AB79F0" w14:textId="28C1F233" w:rsidR="002E12DB" w:rsidRPr="002E12DB" w:rsidRDefault="002E12DB" w:rsidP="002E12DB">
            <w:pPr>
              <w:pStyle w:val="Nidungvnbn"/>
              <w:ind w:firstLine="0"/>
              <w:rPr>
                <w:i/>
                <w:iCs/>
                <w:u w:val="single"/>
              </w:rPr>
            </w:pPr>
            <w:r w:rsidRPr="002E12DB">
              <w:rPr>
                <w:i/>
                <w:iCs/>
                <w:u w:val="single"/>
              </w:rPr>
              <w:t>Update Status</w:t>
            </w:r>
          </w:p>
        </w:tc>
        <w:tc>
          <w:tcPr>
            <w:tcW w:w="4669" w:type="dxa"/>
          </w:tcPr>
          <w:p w14:paraId="7B719AF1" w14:textId="1E06AF42" w:rsidR="002E12DB" w:rsidRDefault="002E12DB" w:rsidP="002E12DB">
            <w:pPr>
              <w:pStyle w:val="Nidungvnbn"/>
              <w:ind w:firstLine="0"/>
            </w:pPr>
            <w:r w:rsidRPr="002E12DB">
              <w:t>Update status when agents have completed payment</w:t>
            </w:r>
          </w:p>
        </w:tc>
      </w:tr>
      <w:tr w:rsidR="002E12DB" w14:paraId="2468CA17" w14:textId="77777777" w:rsidTr="002E12DB">
        <w:tc>
          <w:tcPr>
            <w:tcW w:w="4668" w:type="dxa"/>
          </w:tcPr>
          <w:p w14:paraId="0D6B45E4" w14:textId="0B9FB3BA" w:rsidR="002E12DB" w:rsidRPr="002E12DB" w:rsidRDefault="002E12DB" w:rsidP="002E12DB">
            <w:pPr>
              <w:pStyle w:val="Nidungvnbn"/>
              <w:ind w:firstLine="0"/>
              <w:rPr>
                <w:i/>
                <w:iCs/>
                <w:u w:val="single"/>
              </w:rPr>
            </w:pPr>
            <w:r>
              <w:rPr>
                <w:i/>
                <w:iCs/>
                <w:u w:val="single"/>
              </w:rPr>
              <w:t>View Order Detail</w:t>
            </w:r>
          </w:p>
        </w:tc>
        <w:tc>
          <w:tcPr>
            <w:tcW w:w="4669" w:type="dxa"/>
          </w:tcPr>
          <w:p w14:paraId="6764E317" w14:textId="334D4ACA" w:rsidR="002E12DB" w:rsidRPr="002E12DB" w:rsidRDefault="002E12DB" w:rsidP="002E12DB">
            <w:pPr>
              <w:pStyle w:val="Nidungvnbn"/>
              <w:ind w:firstLine="0"/>
            </w:pPr>
            <w:r w:rsidRPr="002E12DB">
              <w:t>View order details</w:t>
            </w:r>
          </w:p>
        </w:tc>
      </w:tr>
      <w:tr w:rsidR="002E12DB" w14:paraId="5F499ECD" w14:textId="77777777" w:rsidTr="002E12DB">
        <w:tc>
          <w:tcPr>
            <w:tcW w:w="4668" w:type="dxa"/>
          </w:tcPr>
          <w:p w14:paraId="7CFB92FF" w14:textId="1EA638CE" w:rsidR="002E12DB" w:rsidRDefault="002E12DB" w:rsidP="002E12DB">
            <w:pPr>
              <w:pStyle w:val="Nidungvnbn"/>
              <w:ind w:firstLine="0"/>
              <w:rPr>
                <w:i/>
                <w:iCs/>
                <w:u w:val="single"/>
              </w:rPr>
            </w:pPr>
            <w:r>
              <w:rPr>
                <w:i/>
                <w:iCs/>
                <w:u w:val="single"/>
              </w:rPr>
              <w:t xml:space="preserve">Payment Success </w:t>
            </w:r>
          </w:p>
        </w:tc>
        <w:tc>
          <w:tcPr>
            <w:tcW w:w="4669" w:type="dxa"/>
          </w:tcPr>
          <w:p w14:paraId="5A4334B3" w14:textId="0CEA85E7" w:rsidR="002E12DB" w:rsidRPr="002E12DB" w:rsidRDefault="002E12DB" w:rsidP="002E12DB">
            <w:pPr>
              <w:pStyle w:val="Nidungvnbn"/>
              <w:ind w:firstLine="0"/>
            </w:pPr>
            <w:r w:rsidRPr="002E12DB">
              <w:t>Notify accountant of completed orders and export to Excel file</w:t>
            </w:r>
          </w:p>
        </w:tc>
      </w:tr>
    </w:tbl>
    <w:p w14:paraId="685F5316" w14:textId="77777777" w:rsidR="002E12DB" w:rsidRDefault="002E12DB" w:rsidP="002E12DB">
      <w:pPr>
        <w:pStyle w:val="Nidungvnbn"/>
      </w:pPr>
    </w:p>
    <w:p w14:paraId="1F4E07CC" w14:textId="2343F97D" w:rsidR="00FB50F2" w:rsidRDefault="002E12DB" w:rsidP="002E12DB">
      <w:pPr>
        <w:pStyle w:val="Tiumccp2"/>
      </w:pPr>
      <w:r>
        <w:t xml:space="preserve"> </w:t>
      </w:r>
      <w:bookmarkStart w:id="33" w:name="_Toc121753162"/>
      <w:r>
        <w:t xml:space="preserve">3.2.4 </w:t>
      </w:r>
      <w:r w:rsidR="009D5ABE">
        <w:t>Statistics</w:t>
      </w:r>
      <w:bookmarkEnd w:id="33"/>
    </w:p>
    <w:p w14:paraId="01C6E6E3" w14:textId="6AB42193" w:rsidR="009D5ABE" w:rsidRDefault="009D5ABE" w:rsidP="009D5ABE">
      <w:pPr>
        <w:pStyle w:val="Nidungvnbn"/>
      </w:pPr>
      <w:r>
        <w:lastRenderedPageBreak/>
        <w:tab/>
      </w:r>
      <w:r>
        <w:rPr>
          <w:noProof/>
        </w:rPr>
        <w:drawing>
          <wp:inline distT="0" distB="0" distL="0" distR="0" wp14:anchorId="3F2273D5" wp14:editId="56D22AF1">
            <wp:extent cx="5013960" cy="394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3947160"/>
                    </a:xfrm>
                    <a:prstGeom prst="rect">
                      <a:avLst/>
                    </a:prstGeom>
                    <a:noFill/>
                    <a:ln>
                      <a:noFill/>
                    </a:ln>
                  </pic:spPr>
                </pic:pic>
              </a:graphicData>
            </a:graphic>
          </wp:inline>
        </w:drawing>
      </w:r>
    </w:p>
    <w:p w14:paraId="1B78FD30" w14:textId="1C76AFE7" w:rsidR="009D5ABE" w:rsidRDefault="005D3D15" w:rsidP="005D3D15">
      <w:pPr>
        <w:pStyle w:val="Tiumccp3"/>
      </w:pPr>
      <w:r>
        <w:t xml:space="preserve">    </w:t>
      </w:r>
      <w:bookmarkStart w:id="34" w:name="_Toc121753163"/>
      <w:r>
        <w:t xml:space="preserve">3.2.4.1 </w:t>
      </w:r>
      <w:r w:rsidRPr="006A7E09">
        <w:t>Textual Description for</w:t>
      </w:r>
      <w:r>
        <w:t xml:space="preserve"> Statistics</w:t>
      </w:r>
      <w:bookmarkEnd w:id="34"/>
    </w:p>
    <w:tbl>
      <w:tblPr>
        <w:tblStyle w:val="TableGrid"/>
        <w:tblW w:w="0" w:type="auto"/>
        <w:tblLook w:val="04A0" w:firstRow="1" w:lastRow="0" w:firstColumn="1" w:lastColumn="0" w:noHBand="0" w:noVBand="1"/>
      </w:tblPr>
      <w:tblGrid>
        <w:gridCol w:w="4668"/>
        <w:gridCol w:w="4669"/>
      </w:tblGrid>
      <w:tr w:rsidR="005D3D15" w14:paraId="2A647857" w14:textId="77777777" w:rsidTr="005D3D15">
        <w:tc>
          <w:tcPr>
            <w:tcW w:w="4668" w:type="dxa"/>
          </w:tcPr>
          <w:p w14:paraId="102DFF40" w14:textId="534A2D9D" w:rsidR="005D3D15" w:rsidRPr="005D3D15" w:rsidRDefault="005D3D15" w:rsidP="005D3D15">
            <w:pPr>
              <w:pStyle w:val="Nidungvnbn"/>
              <w:ind w:firstLine="0"/>
              <w:jc w:val="left"/>
              <w:rPr>
                <w:i/>
                <w:iCs/>
                <w:u w:val="single"/>
              </w:rPr>
            </w:pPr>
            <w:r>
              <w:rPr>
                <w:i/>
                <w:iCs/>
                <w:u w:val="single"/>
              </w:rPr>
              <w:t>View Incoming and OutComing Items</w:t>
            </w:r>
          </w:p>
        </w:tc>
        <w:tc>
          <w:tcPr>
            <w:tcW w:w="4669" w:type="dxa"/>
          </w:tcPr>
          <w:p w14:paraId="4FA5E58F" w14:textId="56CFFD32" w:rsidR="005D3D15" w:rsidRDefault="005D3D15" w:rsidP="005D3D15">
            <w:pPr>
              <w:pStyle w:val="Nidungvnbn"/>
              <w:ind w:firstLine="0"/>
              <w:jc w:val="left"/>
            </w:pPr>
            <w:r w:rsidRPr="005D3D15">
              <w:t>Statistics of goods coming in and out of the company</w:t>
            </w:r>
          </w:p>
        </w:tc>
      </w:tr>
      <w:tr w:rsidR="005D3D15" w14:paraId="1B358668" w14:textId="77777777" w:rsidTr="005D3D15">
        <w:tc>
          <w:tcPr>
            <w:tcW w:w="4668" w:type="dxa"/>
          </w:tcPr>
          <w:p w14:paraId="6B696FD4" w14:textId="616EAC5D" w:rsidR="005D3D15" w:rsidRPr="005D3D15" w:rsidRDefault="005D3D15" w:rsidP="005D3D15">
            <w:pPr>
              <w:pStyle w:val="Nidungvnbn"/>
              <w:ind w:firstLine="0"/>
              <w:jc w:val="left"/>
              <w:rPr>
                <w:i/>
                <w:iCs/>
                <w:u w:val="single"/>
              </w:rPr>
            </w:pPr>
            <w:r w:rsidRPr="005D3D15">
              <w:rPr>
                <w:i/>
                <w:iCs/>
                <w:u w:val="single"/>
              </w:rPr>
              <w:t>View Best Selling Item</w:t>
            </w:r>
          </w:p>
        </w:tc>
        <w:tc>
          <w:tcPr>
            <w:tcW w:w="4669" w:type="dxa"/>
          </w:tcPr>
          <w:p w14:paraId="46F40A22" w14:textId="2D5AEC7B" w:rsidR="005D3D15" w:rsidRDefault="005D3D15" w:rsidP="005D3D15">
            <w:pPr>
              <w:pStyle w:val="Nidungvnbn"/>
              <w:ind w:firstLine="0"/>
              <w:jc w:val="left"/>
            </w:pPr>
            <w:r w:rsidRPr="005D3D15">
              <w:t>Show best selling items</w:t>
            </w:r>
          </w:p>
        </w:tc>
      </w:tr>
      <w:tr w:rsidR="005D3D15" w14:paraId="4B88C353" w14:textId="77777777" w:rsidTr="005D3D15">
        <w:tc>
          <w:tcPr>
            <w:tcW w:w="4668" w:type="dxa"/>
          </w:tcPr>
          <w:p w14:paraId="6F720544" w14:textId="06E59EB2" w:rsidR="005D3D15" w:rsidRPr="005D3D15" w:rsidRDefault="005D3D15" w:rsidP="005D3D15">
            <w:pPr>
              <w:pStyle w:val="Nidungvnbn"/>
              <w:ind w:firstLine="0"/>
              <w:jc w:val="left"/>
              <w:rPr>
                <w:i/>
                <w:iCs/>
                <w:u w:val="single"/>
              </w:rPr>
            </w:pPr>
            <w:r w:rsidRPr="005D3D15">
              <w:rPr>
                <w:i/>
                <w:iCs/>
                <w:u w:val="single"/>
              </w:rPr>
              <w:t>View monthly revenue</w:t>
            </w:r>
          </w:p>
        </w:tc>
        <w:tc>
          <w:tcPr>
            <w:tcW w:w="4669" w:type="dxa"/>
          </w:tcPr>
          <w:p w14:paraId="0440F878" w14:textId="669ACF13" w:rsidR="005D3D15" w:rsidRDefault="005D3D15" w:rsidP="005D3D15">
            <w:pPr>
              <w:pStyle w:val="Nidungvnbn"/>
              <w:ind w:firstLine="0"/>
              <w:jc w:val="left"/>
            </w:pPr>
            <w:r w:rsidRPr="005D3D15">
              <w:t>Show monthly revenue</w:t>
            </w:r>
          </w:p>
        </w:tc>
      </w:tr>
    </w:tbl>
    <w:p w14:paraId="104703B8" w14:textId="63705778" w:rsidR="005D3D15" w:rsidRPr="002E12DB" w:rsidRDefault="005D3D15" w:rsidP="005D3D15">
      <w:pPr>
        <w:pStyle w:val="Tiumccp3"/>
      </w:pPr>
    </w:p>
    <w:p w14:paraId="2FB38CC1" w14:textId="66FEA0AA" w:rsidR="005A0B99" w:rsidRDefault="005A0B99" w:rsidP="005A0B99">
      <w:pPr>
        <w:pStyle w:val="Tiumccp1"/>
      </w:pPr>
      <w:bookmarkStart w:id="35" w:name="_Toc121753164"/>
      <w:r w:rsidRPr="005A0B99">
        <w:t>3.3 Functional requirements</w:t>
      </w:r>
      <w:bookmarkEnd w:id="35"/>
    </w:p>
    <w:p w14:paraId="5166935E" w14:textId="2F04B6B8" w:rsidR="00342E02" w:rsidRDefault="00342E02" w:rsidP="00342E02">
      <w:pPr>
        <w:pStyle w:val="Tiumccp2"/>
      </w:pPr>
      <w:r>
        <w:t xml:space="preserve"> </w:t>
      </w:r>
      <w:bookmarkStart w:id="36" w:name="_Toc121753165"/>
      <w:r>
        <w:t>3.3.1 Goods Received Note</w:t>
      </w:r>
      <w:bookmarkEnd w:id="36"/>
    </w:p>
    <w:p w14:paraId="62E28284" w14:textId="64576035" w:rsidR="00342E02" w:rsidRDefault="006C0803" w:rsidP="006C0803">
      <w:pPr>
        <w:pStyle w:val="Nidungvnbn"/>
        <w:numPr>
          <w:ilvl w:val="0"/>
          <w:numId w:val="28"/>
        </w:numPr>
      </w:pPr>
      <w:r w:rsidRPr="006C0803">
        <w:t>Allow input of product information</w:t>
      </w:r>
    </w:p>
    <w:p w14:paraId="0712C000" w14:textId="51B35D51" w:rsidR="006C0803" w:rsidRDefault="006C0803" w:rsidP="006C0803">
      <w:pPr>
        <w:pStyle w:val="Nidungvnbn"/>
        <w:numPr>
          <w:ilvl w:val="0"/>
          <w:numId w:val="28"/>
        </w:numPr>
      </w:pPr>
      <w:r w:rsidRPr="006C0803">
        <w:t>Click the Add item button to be able to add products to the system</w:t>
      </w:r>
    </w:p>
    <w:p w14:paraId="690FC4FD" w14:textId="2D41FF66" w:rsidR="006C0803" w:rsidRDefault="006C0803" w:rsidP="006C0803">
      <w:pPr>
        <w:pStyle w:val="Nidungvnbn"/>
        <w:numPr>
          <w:ilvl w:val="0"/>
          <w:numId w:val="28"/>
        </w:numPr>
      </w:pPr>
      <w:r w:rsidRPr="006C0803">
        <w:lastRenderedPageBreak/>
        <w:t>During the input process, if there are too many mistakes, the user can click the cancel button to delete the input again</w:t>
      </w:r>
      <w:r>
        <w:t>.</w:t>
      </w:r>
    </w:p>
    <w:p w14:paraId="57EFB82E" w14:textId="4DDA0D21" w:rsidR="006C0803" w:rsidRDefault="006C0803" w:rsidP="006C0803">
      <w:pPr>
        <w:pStyle w:val="Nidungvnbn"/>
        <w:numPr>
          <w:ilvl w:val="0"/>
          <w:numId w:val="28"/>
        </w:numPr>
      </w:pPr>
      <w:r w:rsidRPr="006C0803">
        <w:t>We can remove the item if the item list has an error through the remove item button</w:t>
      </w:r>
    </w:p>
    <w:p w14:paraId="41368221" w14:textId="4329C27E" w:rsidR="006C0803" w:rsidRDefault="006C0803" w:rsidP="006C0803">
      <w:pPr>
        <w:pStyle w:val="Nidungvnbn"/>
        <w:numPr>
          <w:ilvl w:val="0"/>
          <w:numId w:val="28"/>
        </w:numPr>
      </w:pPr>
      <w:r w:rsidRPr="006C0803">
        <w:t>Find product information through ID</w:t>
      </w:r>
    </w:p>
    <w:p w14:paraId="341734A4" w14:textId="61CE4F13" w:rsidR="006C0803" w:rsidRDefault="006C0803" w:rsidP="006C0803">
      <w:pPr>
        <w:pStyle w:val="Nidungvnbn"/>
        <w:numPr>
          <w:ilvl w:val="0"/>
          <w:numId w:val="28"/>
        </w:numPr>
      </w:pPr>
      <w:r w:rsidRPr="006C0803">
        <w:t>When adding an invoice successfully, a notification will be sent to the user, otherwise, an alert dialog will be displayed for the user</w:t>
      </w:r>
    </w:p>
    <w:p w14:paraId="42BC7D92" w14:textId="382E9604" w:rsidR="006C0803" w:rsidRDefault="00DB0E14" w:rsidP="006C0803">
      <w:pPr>
        <w:pStyle w:val="Nidungvnbn"/>
        <w:numPr>
          <w:ilvl w:val="0"/>
          <w:numId w:val="28"/>
        </w:numPr>
      </w:pPr>
      <w:r>
        <w:t xml:space="preserve">The </w:t>
      </w:r>
      <w:r w:rsidRPr="00DB0E14">
        <w:t>other buttons will be locked, apart from the add item button, if there is no product on the receipt view</w:t>
      </w:r>
    </w:p>
    <w:p w14:paraId="6E3DF423" w14:textId="50D111E0" w:rsidR="00334EBF" w:rsidRDefault="00334EBF" w:rsidP="00334EBF">
      <w:pPr>
        <w:pStyle w:val="Tiumccp2"/>
      </w:pPr>
      <w:r>
        <w:t xml:space="preserve">   </w:t>
      </w:r>
      <w:bookmarkStart w:id="37" w:name="_Toc121753166"/>
      <w:r>
        <w:t>3.3.2 Web Agency Order</w:t>
      </w:r>
      <w:bookmarkEnd w:id="37"/>
    </w:p>
    <w:p w14:paraId="10E61E3E" w14:textId="5AA3DE95" w:rsidR="009F53E8" w:rsidRDefault="009F53E8" w:rsidP="009F53E8">
      <w:pPr>
        <w:pStyle w:val="Nidungvnbn"/>
        <w:numPr>
          <w:ilvl w:val="0"/>
          <w:numId w:val="35"/>
        </w:numPr>
      </w:pPr>
      <w:r>
        <w:t>User can view list products in Homepage by click on Shop now.</w:t>
      </w:r>
    </w:p>
    <w:p w14:paraId="3FE24D90" w14:textId="31AC2650" w:rsidR="009F53E8" w:rsidRDefault="009F53E8" w:rsidP="009F53E8">
      <w:pPr>
        <w:pStyle w:val="Nidungvnbn"/>
        <w:numPr>
          <w:ilvl w:val="0"/>
          <w:numId w:val="35"/>
        </w:numPr>
      </w:pPr>
      <w:r w:rsidRPr="009F53E8">
        <w:t>The user has access to the products' information.</w:t>
      </w:r>
    </w:p>
    <w:p w14:paraId="67C6558B" w14:textId="77777777" w:rsidR="009F53E8" w:rsidRDefault="009F53E8" w:rsidP="009F53E8">
      <w:pPr>
        <w:pStyle w:val="Nidungvnbn"/>
        <w:numPr>
          <w:ilvl w:val="0"/>
          <w:numId w:val="35"/>
        </w:numPr>
      </w:pPr>
      <w:r>
        <w:t>User can view the orders.</w:t>
      </w:r>
    </w:p>
    <w:p w14:paraId="3ECC933B" w14:textId="77777777" w:rsidR="009F53E8" w:rsidRDefault="009F53E8" w:rsidP="009F53E8">
      <w:pPr>
        <w:pStyle w:val="Nidungvnbn"/>
        <w:numPr>
          <w:ilvl w:val="0"/>
          <w:numId w:val="35"/>
        </w:numPr>
      </w:pPr>
      <w:r>
        <w:t>User can choose their agent.</w:t>
      </w:r>
    </w:p>
    <w:p w14:paraId="49392130" w14:textId="73941EA9" w:rsidR="009F53E8" w:rsidRDefault="009F53E8" w:rsidP="009F53E8">
      <w:pPr>
        <w:pStyle w:val="Nidungvnbn"/>
        <w:numPr>
          <w:ilvl w:val="0"/>
          <w:numId w:val="35"/>
        </w:numPr>
      </w:pPr>
      <w:r w:rsidRPr="009F53E8">
        <w:t>The goods' quantities can be updated by the user.</w:t>
      </w:r>
    </w:p>
    <w:p w14:paraId="2FBB17B7" w14:textId="77777777" w:rsidR="009F53E8" w:rsidRDefault="009F53E8" w:rsidP="009F53E8">
      <w:pPr>
        <w:pStyle w:val="Nidungvnbn"/>
        <w:numPr>
          <w:ilvl w:val="0"/>
          <w:numId w:val="35"/>
        </w:numPr>
      </w:pPr>
      <w:r>
        <w:t>User can delete product.</w:t>
      </w:r>
    </w:p>
    <w:p w14:paraId="1CB804FB" w14:textId="77777777" w:rsidR="00DE5423" w:rsidRDefault="00DE5423" w:rsidP="009F53E8">
      <w:pPr>
        <w:pStyle w:val="Nidungvnbn"/>
        <w:numPr>
          <w:ilvl w:val="0"/>
          <w:numId w:val="35"/>
        </w:numPr>
      </w:pPr>
      <w:r w:rsidRPr="00DE5423">
        <w:t>The user has the option of paying for their receipt.</w:t>
      </w:r>
    </w:p>
    <w:p w14:paraId="7FA7A2A0" w14:textId="29F12E5D" w:rsidR="00334EBF" w:rsidRDefault="009F53E8" w:rsidP="009F53E8">
      <w:pPr>
        <w:pStyle w:val="Nidungvnbn"/>
        <w:numPr>
          <w:ilvl w:val="0"/>
          <w:numId w:val="35"/>
        </w:numPr>
      </w:pPr>
      <w:r>
        <w:t>User can view detail the order.</w:t>
      </w:r>
    </w:p>
    <w:p w14:paraId="248C8120" w14:textId="42C14BD7" w:rsidR="00CF0492" w:rsidRDefault="00CF0492" w:rsidP="00CF0492">
      <w:pPr>
        <w:pStyle w:val="Tiumccp2"/>
      </w:pPr>
      <w:bookmarkStart w:id="38" w:name="_Toc121753167"/>
      <w:r>
        <w:t>3.3.3 Goods Delivery Note</w:t>
      </w:r>
      <w:bookmarkEnd w:id="38"/>
    </w:p>
    <w:p w14:paraId="0C875E23" w14:textId="772AD243" w:rsidR="00CF0492" w:rsidRDefault="0033387B" w:rsidP="00CF0492">
      <w:pPr>
        <w:pStyle w:val="Nidungvnbn"/>
        <w:numPr>
          <w:ilvl w:val="0"/>
          <w:numId w:val="36"/>
        </w:numPr>
      </w:pPr>
      <w:r>
        <w:t>U</w:t>
      </w:r>
      <w:r w:rsidRPr="0033387B">
        <w:t>sers can view products</w:t>
      </w:r>
    </w:p>
    <w:p w14:paraId="40D13F1D" w14:textId="3EB9F5D9" w:rsidR="0033387B" w:rsidRDefault="0033387B" w:rsidP="00CF0492">
      <w:pPr>
        <w:pStyle w:val="Nidungvnbn"/>
        <w:numPr>
          <w:ilvl w:val="0"/>
          <w:numId w:val="36"/>
        </w:numPr>
      </w:pPr>
      <w:r w:rsidRPr="0033387B">
        <w:t>User can view product details</w:t>
      </w:r>
    </w:p>
    <w:p w14:paraId="7F1965D0" w14:textId="741E5268" w:rsidR="0033387B" w:rsidRDefault="0033387B" w:rsidP="00CF0492">
      <w:pPr>
        <w:pStyle w:val="Nidungvnbn"/>
        <w:numPr>
          <w:ilvl w:val="0"/>
          <w:numId w:val="36"/>
        </w:numPr>
      </w:pPr>
      <w:r>
        <w:t xml:space="preserve">User </w:t>
      </w:r>
      <w:r w:rsidRPr="0033387B">
        <w:t>can alter the status of the product.</w:t>
      </w:r>
    </w:p>
    <w:p w14:paraId="4A4C42D6" w14:textId="14E61CF5" w:rsidR="0033387B" w:rsidRDefault="0033387B" w:rsidP="00CF0492">
      <w:pPr>
        <w:pStyle w:val="Nidungvnbn"/>
        <w:numPr>
          <w:ilvl w:val="0"/>
          <w:numId w:val="36"/>
        </w:numPr>
      </w:pPr>
      <w:r w:rsidRPr="0033387B">
        <w:t>User can confirm the order is completed</w:t>
      </w:r>
      <w:r>
        <w:t xml:space="preserve"> and export to Excel file.</w:t>
      </w:r>
    </w:p>
    <w:p w14:paraId="5AF1A697" w14:textId="788630A9" w:rsidR="009F158A" w:rsidRDefault="009F158A" w:rsidP="009F158A">
      <w:pPr>
        <w:pStyle w:val="Tiumccp2"/>
      </w:pPr>
      <w:bookmarkStart w:id="39" w:name="_Toc121753168"/>
      <w:r>
        <w:t>3.3.4 Statistic</w:t>
      </w:r>
      <w:bookmarkEnd w:id="39"/>
    </w:p>
    <w:p w14:paraId="4F05CA7D" w14:textId="7091A8DF" w:rsidR="009F158A" w:rsidRDefault="002E1F44" w:rsidP="009F158A">
      <w:pPr>
        <w:pStyle w:val="Nidungvnbn"/>
        <w:numPr>
          <w:ilvl w:val="0"/>
          <w:numId w:val="37"/>
        </w:numPr>
      </w:pPr>
      <w:r w:rsidRPr="002E1F44">
        <w:t xml:space="preserve">By selecting the View Incoming Good button, users </w:t>
      </w:r>
      <w:r>
        <w:t>can</w:t>
      </w:r>
      <w:r w:rsidRPr="002E1F44">
        <w:t xml:space="preserve"> see the </w:t>
      </w:r>
      <w:r>
        <w:t>incoming</w:t>
      </w:r>
      <w:r w:rsidRPr="002E1F44">
        <w:t xml:space="preserve"> items.</w:t>
      </w:r>
    </w:p>
    <w:p w14:paraId="55E61C17" w14:textId="4C25EC7B" w:rsidR="002E1F44" w:rsidRDefault="002E1F44" w:rsidP="002E1F44">
      <w:pPr>
        <w:pStyle w:val="Nidungvnbn"/>
        <w:numPr>
          <w:ilvl w:val="0"/>
          <w:numId w:val="37"/>
        </w:numPr>
      </w:pPr>
      <w:r w:rsidRPr="002E1F44">
        <w:lastRenderedPageBreak/>
        <w:t xml:space="preserve">By selecting the View </w:t>
      </w:r>
      <w:r>
        <w:t>Out</w:t>
      </w:r>
      <w:r w:rsidRPr="002E1F44">
        <w:t xml:space="preserve">coming Good button, users </w:t>
      </w:r>
      <w:r>
        <w:t>can</w:t>
      </w:r>
      <w:r w:rsidRPr="002E1F44">
        <w:t xml:space="preserve"> see the </w:t>
      </w:r>
      <w:r>
        <w:t>outcoming</w:t>
      </w:r>
      <w:r w:rsidRPr="002E1F44">
        <w:t xml:space="preserve"> items.</w:t>
      </w:r>
    </w:p>
    <w:p w14:paraId="1F085625" w14:textId="63E2263B" w:rsidR="002E1F44" w:rsidRDefault="00955A89" w:rsidP="009F158A">
      <w:pPr>
        <w:pStyle w:val="Nidungvnbn"/>
        <w:numPr>
          <w:ilvl w:val="0"/>
          <w:numId w:val="37"/>
        </w:numPr>
      </w:pPr>
      <w:r>
        <w:t>User can see the Best-Selling Goods.</w:t>
      </w:r>
    </w:p>
    <w:p w14:paraId="3C38339A" w14:textId="1E6982A2" w:rsidR="00955A89" w:rsidRDefault="00955A89" w:rsidP="00955A89">
      <w:pPr>
        <w:pStyle w:val="Nidungvnbn"/>
        <w:numPr>
          <w:ilvl w:val="0"/>
          <w:numId w:val="37"/>
        </w:numPr>
      </w:pPr>
      <w:r w:rsidRPr="0033387B">
        <w:t xml:space="preserve">User can view </w:t>
      </w:r>
      <w:r>
        <w:t>Monthly Revenue.</w:t>
      </w:r>
    </w:p>
    <w:p w14:paraId="50B088F5" w14:textId="0CF70376" w:rsidR="005A0B99" w:rsidRDefault="00177250" w:rsidP="00177250">
      <w:pPr>
        <w:pStyle w:val="Tiumccp1"/>
      </w:pPr>
      <w:bookmarkStart w:id="40" w:name="_Toc121753169"/>
      <w:r>
        <w:t xml:space="preserve">3.4 </w:t>
      </w:r>
      <w:r w:rsidRPr="00177250">
        <w:t>Non-functional requirements</w:t>
      </w:r>
      <w:bookmarkEnd w:id="40"/>
    </w:p>
    <w:p w14:paraId="7B4C90DE" w14:textId="4099144F" w:rsidR="00177250" w:rsidRDefault="00177250" w:rsidP="00177250">
      <w:pPr>
        <w:pStyle w:val="Tiumccp2"/>
      </w:pPr>
      <w:r>
        <w:t xml:space="preserve"> </w:t>
      </w:r>
      <w:bookmarkStart w:id="41" w:name="_Toc121753170"/>
      <w:r>
        <w:t xml:space="preserve">3.4.1 </w:t>
      </w:r>
      <w:r w:rsidR="00D436F0">
        <w:t>Goods Received Note</w:t>
      </w:r>
      <w:bookmarkEnd w:id="41"/>
    </w:p>
    <w:tbl>
      <w:tblPr>
        <w:tblStyle w:val="TableGrid"/>
        <w:tblW w:w="0" w:type="auto"/>
        <w:tblLook w:val="04A0" w:firstRow="1" w:lastRow="0" w:firstColumn="1" w:lastColumn="0" w:noHBand="0" w:noVBand="1"/>
      </w:tblPr>
      <w:tblGrid>
        <w:gridCol w:w="4668"/>
        <w:gridCol w:w="4669"/>
      </w:tblGrid>
      <w:tr w:rsidR="00D436F0" w14:paraId="78DF910C" w14:textId="77777777" w:rsidTr="00DF6CBB">
        <w:tc>
          <w:tcPr>
            <w:tcW w:w="4668" w:type="dxa"/>
            <w:shd w:val="clear" w:color="auto" w:fill="C6D9F1" w:themeFill="text2" w:themeFillTint="33"/>
          </w:tcPr>
          <w:p w14:paraId="11D9F0E6" w14:textId="615042AB" w:rsidR="00D436F0" w:rsidRPr="00D436F0" w:rsidRDefault="00D436F0" w:rsidP="006A7E09">
            <w:pPr>
              <w:pStyle w:val="Nidungvnbn"/>
              <w:ind w:firstLine="0"/>
            </w:pPr>
            <w:r>
              <w:t>Performance</w:t>
            </w:r>
          </w:p>
        </w:tc>
        <w:tc>
          <w:tcPr>
            <w:tcW w:w="4669" w:type="dxa"/>
          </w:tcPr>
          <w:p w14:paraId="70FB6F09" w14:textId="57B37FBB" w:rsidR="00D436F0" w:rsidRPr="00D436F0" w:rsidRDefault="00D436F0" w:rsidP="006A7E09">
            <w:pPr>
              <w:pStyle w:val="Nidungvnbn"/>
              <w:ind w:firstLine="0"/>
            </w:pPr>
            <w:r w:rsidRPr="00D436F0">
              <w:t xml:space="preserve">Users shouldn't have to wait more than a second for the </w:t>
            </w:r>
            <w:r>
              <w:t>Winform</w:t>
            </w:r>
            <w:r w:rsidRPr="00D436F0">
              <w:t xml:space="preserve"> to load.</w:t>
            </w:r>
          </w:p>
        </w:tc>
      </w:tr>
      <w:tr w:rsidR="00D436F0" w14:paraId="33355584" w14:textId="77777777" w:rsidTr="00DF6CBB">
        <w:tc>
          <w:tcPr>
            <w:tcW w:w="4668" w:type="dxa"/>
            <w:shd w:val="clear" w:color="auto" w:fill="C6D9F1" w:themeFill="text2" w:themeFillTint="33"/>
          </w:tcPr>
          <w:p w14:paraId="5CDE0C5B" w14:textId="5884F42D" w:rsidR="00D436F0" w:rsidRDefault="00D436F0" w:rsidP="006A7E09">
            <w:pPr>
              <w:pStyle w:val="Nidungvnbn"/>
              <w:ind w:firstLine="0"/>
            </w:pPr>
            <w:r>
              <w:t>Reliability</w:t>
            </w:r>
          </w:p>
        </w:tc>
        <w:tc>
          <w:tcPr>
            <w:tcW w:w="4669" w:type="dxa"/>
          </w:tcPr>
          <w:p w14:paraId="4D8CF239" w14:textId="0C384448" w:rsidR="00D436F0" w:rsidRPr="00D436F0" w:rsidRDefault="00D436F0" w:rsidP="006A7E09">
            <w:pPr>
              <w:pStyle w:val="Nidungvnbn"/>
              <w:ind w:firstLine="0"/>
            </w:pPr>
            <w:r w:rsidRPr="00D436F0">
              <w:t>Can access products without errors</w:t>
            </w:r>
          </w:p>
        </w:tc>
      </w:tr>
      <w:tr w:rsidR="00D436F0" w14:paraId="5515204D" w14:textId="77777777" w:rsidTr="00DF6CBB">
        <w:tc>
          <w:tcPr>
            <w:tcW w:w="4668" w:type="dxa"/>
            <w:shd w:val="clear" w:color="auto" w:fill="C6D9F1" w:themeFill="text2" w:themeFillTint="33"/>
          </w:tcPr>
          <w:p w14:paraId="14F0F0A1" w14:textId="72E13711" w:rsidR="00D436F0" w:rsidRDefault="00D436F0" w:rsidP="006A7E09">
            <w:pPr>
              <w:pStyle w:val="Nidungvnbn"/>
              <w:ind w:firstLine="0"/>
            </w:pPr>
            <w:r w:rsidRPr="00D436F0">
              <w:t>Availability</w:t>
            </w:r>
          </w:p>
        </w:tc>
        <w:tc>
          <w:tcPr>
            <w:tcW w:w="4669" w:type="dxa"/>
          </w:tcPr>
          <w:p w14:paraId="7A4C1D83" w14:textId="7CE02596" w:rsidR="00D436F0" w:rsidRPr="00D436F0" w:rsidRDefault="00D436F0" w:rsidP="006A7E09">
            <w:pPr>
              <w:pStyle w:val="Nidungvnbn"/>
              <w:ind w:firstLine="0"/>
            </w:pPr>
            <w:r>
              <w:t>A</w:t>
            </w:r>
            <w:r w:rsidRPr="00D436F0">
              <w:t xml:space="preserve">ccountant has the right to add products on </w:t>
            </w:r>
            <w:r>
              <w:t>M</w:t>
            </w:r>
            <w:r w:rsidRPr="00D436F0">
              <w:t xml:space="preserve">onday to </w:t>
            </w:r>
            <w:r>
              <w:t>S</w:t>
            </w:r>
            <w:r w:rsidRPr="00D436F0">
              <w:t>aturday</w:t>
            </w:r>
            <w:r>
              <w:t xml:space="preserve">. </w:t>
            </w:r>
            <w:r w:rsidRPr="00D436F0">
              <w:t>In the case of unplanned system downtime, all features will be available again after one working day.</w:t>
            </w:r>
          </w:p>
        </w:tc>
      </w:tr>
      <w:tr w:rsidR="00D436F0" w14:paraId="49113D25" w14:textId="77777777" w:rsidTr="00DF6CBB">
        <w:tc>
          <w:tcPr>
            <w:tcW w:w="4668" w:type="dxa"/>
            <w:shd w:val="clear" w:color="auto" w:fill="C6D9F1" w:themeFill="text2" w:themeFillTint="33"/>
          </w:tcPr>
          <w:p w14:paraId="0F935AA9" w14:textId="3F42789C" w:rsidR="00D436F0" w:rsidRPr="00D436F0" w:rsidRDefault="00D436F0" w:rsidP="006A7E09">
            <w:pPr>
              <w:pStyle w:val="Nidungvnbn"/>
              <w:ind w:firstLine="0"/>
            </w:pPr>
            <w:r>
              <w:t>Capacity</w:t>
            </w:r>
          </w:p>
        </w:tc>
        <w:tc>
          <w:tcPr>
            <w:tcW w:w="4669" w:type="dxa"/>
          </w:tcPr>
          <w:p w14:paraId="2309C682" w14:textId="6C10E0A2" w:rsidR="00D436F0" w:rsidRDefault="00D436F0" w:rsidP="006A7E09">
            <w:pPr>
              <w:pStyle w:val="Nidungvnbn"/>
              <w:ind w:firstLine="0"/>
            </w:pPr>
            <w:r w:rsidRPr="00D436F0">
              <w:t>Up to 1,000,000 items can be stored.</w:t>
            </w:r>
          </w:p>
        </w:tc>
      </w:tr>
      <w:tr w:rsidR="00D436F0" w14:paraId="2BCA2099" w14:textId="77777777" w:rsidTr="00DF6CBB">
        <w:tc>
          <w:tcPr>
            <w:tcW w:w="4668" w:type="dxa"/>
            <w:shd w:val="clear" w:color="auto" w:fill="C6D9F1" w:themeFill="text2" w:themeFillTint="33"/>
          </w:tcPr>
          <w:p w14:paraId="5C193B53" w14:textId="0AB53053" w:rsidR="00D436F0" w:rsidRDefault="00D436F0" w:rsidP="006A7E09">
            <w:pPr>
              <w:pStyle w:val="Nidungvnbn"/>
              <w:ind w:firstLine="0"/>
            </w:pPr>
            <w:r w:rsidRPr="00D436F0">
              <w:t>Usability</w:t>
            </w:r>
          </w:p>
        </w:tc>
        <w:tc>
          <w:tcPr>
            <w:tcW w:w="4669" w:type="dxa"/>
          </w:tcPr>
          <w:p w14:paraId="4F05C7AD" w14:textId="1FA48A88" w:rsidR="00D436F0" w:rsidRPr="00D436F0" w:rsidRDefault="00D436F0" w:rsidP="006A7E09">
            <w:pPr>
              <w:pStyle w:val="Nidungvnbn"/>
              <w:ind w:firstLine="0"/>
            </w:pPr>
            <w:r w:rsidRPr="00D436F0">
              <w:t xml:space="preserve">The </w:t>
            </w:r>
            <w:r>
              <w:t>Winform</w:t>
            </w:r>
            <w:r w:rsidRPr="00D436F0">
              <w:t>’s interface has to be user-friendly and easy to use.</w:t>
            </w:r>
          </w:p>
        </w:tc>
      </w:tr>
      <w:tr w:rsidR="00056A23" w14:paraId="708ECD1E" w14:textId="77777777" w:rsidTr="00DF6CBB">
        <w:tc>
          <w:tcPr>
            <w:tcW w:w="4668" w:type="dxa"/>
            <w:shd w:val="clear" w:color="auto" w:fill="C6D9F1" w:themeFill="text2" w:themeFillTint="33"/>
          </w:tcPr>
          <w:p w14:paraId="480C284C" w14:textId="788C61E6" w:rsidR="00056A23" w:rsidRPr="00D436F0" w:rsidRDefault="00056A23" w:rsidP="006A7E09">
            <w:pPr>
              <w:pStyle w:val="Nidungvnbn"/>
              <w:ind w:firstLine="0"/>
            </w:pPr>
            <w:r w:rsidRPr="00056A23">
              <w:t>Manageability</w:t>
            </w:r>
          </w:p>
        </w:tc>
        <w:tc>
          <w:tcPr>
            <w:tcW w:w="4669" w:type="dxa"/>
          </w:tcPr>
          <w:p w14:paraId="1572CF7E" w14:textId="7CA117C6" w:rsidR="00056A23" w:rsidRPr="00D436F0" w:rsidRDefault="00056A23" w:rsidP="006A7E09">
            <w:pPr>
              <w:pStyle w:val="Nidungvnbn"/>
              <w:ind w:firstLine="0"/>
            </w:pPr>
            <w:r w:rsidRPr="00056A23">
              <w:t>Only people with relevant positions can view product information</w:t>
            </w:r>
          </w:p>
        </w:tc>
      </w:tr>
      <w:tr w:rsidR="00056A23" w14:paraId="6375470E" w14:textId="77777777" w:rsidTr="00DF6CBB">
        <w:tc>
          <w:tcPr>
            <w:tcW w:w="4668" w:type="dxa"/>
            <w:shd w:val="clear" w:color="auto" w:fill="C6D9F1" w:themeFill="text2" w:themeFillTint="33"/>
          </w:tcPr>
          <w:p w14:paraId="61FE6AFD" w14:textId="62018DA6" w:rsidR="00056A23" w:rsidRPr="00056A23" w:rsidRDefault="00056A23" w:rsidP="006A7E09">
            <w:pPr>
              <w:pStyle w:val="Nidungvnbn"/>
              <w:ind w:firstLine="0"/>
            </w:pPr>
            <w:r w:rsidRPr="00056A23">
              <w:t>Recoverability</w:t>
            </w:r>
          </w:p>
        </w:tc>
        <w:tc>
          <w:tcPr>
            <w:tcW w:w="4669" w:type="dxa"/>
          </w:tcPr>
          <w:p w14:paraId="785B5914" w14:textId="29BF6C65" w:rsidR="00056A23" w:rsidRPr="00056A23" w:rsidRDefault="00056A23" w:rsidP="006A7E09">
            <w:pPr>
              <w:pStyle w:val="Nidungvnbn"/>
              <w:ind w:firstLine="0"/>
            </w:pPr>
            <w:r w:rsidRPr="00056A23">
              <w:t>If a major incident happens on the Winform and company must take measures to go back to being fully operational within three days.</w:t>
            </w:r>
          </w:p>
        </w:tc>
      </w:tr>
      <w:tr w:rsidR="00056A23" w14:paraId="245717D0" w14:textId="77777777" w:rsidTr="00DF6CBB">
        <w:tc>
          <w:tcPr>
            <w:tcW w:w="4668" w:type="dxa"/>
            <w:shd w:val="clear" w:color="auto" w:fill="C6D9F1" w:themeFill="text2" w:themeFillTint="33"/>
          </w:tcPr>
          <w:p w14:paraId="0C542A61" w14:textId="26A18304" w:rsidR="00056A23" w:rsidRPr="00056A23" w:rsidRDefault="00056A23" w:rsidP="006A7E09">
            <w:pPr>
              <w:pStyle w:val="Nidungvnbn"/>
              <w:ind w:firstLine="0"/>
            </w:pPr>
            <w:r w:rsidRPr="00056A23">
              <w:t>Environmental</w:t>
            </w:r>
          </w:p>
        </w:tc>
        <w:tc>
          <w:tcPr>
            <w:tcW w:w="4669" w:type="dxa"/>
          </w:tcPr>
          <w:p w14:paraId="13EA7354" w14:textId="60BEC8FF" w:rsidR="00056A23" w:rsidRPr="00056A23" w:rsidRDefault="00056A23" w:rsidP="006A7E09">
            <w:pPr>
              <w:pStyle w:val="Nidungvnbn"/>
              <w:ind w:firstLine="0"/>
            </w:pPr>
            <w:r w:rsidRPr="00056A23">
              <w:t>Goods Received Note are exported Monday through Friday from 9 AM to 6 PM.</w:t>
            </w:r>
          </w:p>
        </w:tc>
      </w:tr>
      <w:tr w:rsidR="00B471B5" w14:paraId="1894A0DA" w14:textId="77777777" w:rsidTr="00DF6CBB">
        <w:tc>
          <w:tcPr>
            <w:tcW w:w="4668" w:type="dxa"/>
            <w:shd w:val="clear" w:color="auto" w:fill="C6D9F1" w:themeFill="text2" w:themeFillTint="33"/>
          </w:tcPr>
          <w:p w14:paraId="5C26DE9F" w14:textId="158F1402" w:rsidR="00B471B5" w:rsidRPr="00056A23" w:rsidRDefault="00B471B5" w:rsidP="006A7E09">
            <w:pPr>
              <w:pStyle w:val="Nidungvnbn"/>
              <w:ind w:firstLine="0"/>
            </w:pPr>
            <w:r w:rsidRPr="00B471B5">
              <w:lastRenderedPageBreak/>
              <w:t>Portability</w:t>
            </w:r>
          </w:p>
        </w:tc>
        <w:tc>
          <w:tcPr>
            <w:tcW w:w="4669" w:type="dxa"/>
          </w:tcPr>
          <w:p w14:paraId="5A375A6B" w14:textId="61EBFF7D" w:rsidR="00B471B5" w:rsidRPr="00056A23" w:rsidRDefault="00B471B5" w:rsidP="006A7E09">
            <w:pPr>
              <w:pStyle w:val="Nidungvnbn"/>
              <w:ind w:firstLine="0"/>
            </w:pPr>
            <w:r>
              <w:t>W</w:t>
            </w:r>
            <w:r w:rsidRPr="00B471B5">
              <w:t>orks very well on windows operating system</w:t>
            </w:r>
          </w:p>
        </w:tc>
      </w:tr>
    </w:tbl>
    <w:p w14:paraId="39809EEB" w14:textId="63CE5B02" w:rsidR="006C5769" w:rsidRDefault="006C5769" w:rsidP="006A7E09">
      <w:pPr>
        <w:pStyle w:val="Nidungvnbn"/>
      </w:pPr>
    </w:p>
    <w:p w14:paraId="7E86388F" w14:textId="7E34C82C" w:rsidR="00FC5B46" w:rsidRDefault="00FC5B46" w:rsidP="006A7E09">
      <w:pPr>
        <w:pStyle w:val="Nidungvnbn"/>
      </w:pPr>
    </w:p>
    <w:p w14:paraId="49F0347F" w14:textId="0717E459" w:rsidR="00FC5B46" w:rsidRDefault="00B57D37" w:rsidP="009F53E8">
      <w:pPr>
        <w:pStyle w:val="Tiumccp2"/>
      </w:pPr>
      <w:r>
        <w:t xml:space="preserve">  </w:t>
      </w:r>
      <w:bookmarkStart w:id="42" w:name="_Toc121753171"/>
      <w:r>
        <w:t xml:space="preserve">3.4.2 </w:t>
      </w:r>
      <w:r w:rsidR="009F53E8">
        <w:t>Web Agency Order</w:t>
      </w:r>
      <w:bookmarkEnd w:id="42"/>
    </w:p>
    <w:tbl>
      <w:tblPr>
        <w:tblStyle w:val="TableGrid"/>
        <w:tblW w:w="0" w:type="auto"/>
        <w:tblLook w:val="04A0" w:firstRow="1" w:lastRow="0" w:firstColumn="1" w:lastColumn="0" w:noHBand="0" w:noVBand="1"/>
      </w:tblPr>
      <w:tblGrid>
        <w:gridCol w:w="4668"/>
        <w:gridCol w:w="4669"/>
      </w:tblGrid>
      <w:tr w:rsidR="009F53E8" w14:paraId="30358598" w14:textId="77777777" w:rsidTr="00DF6CBB">
        <w:tc>
          <w:tcPr>
            <w:tcW w:w="4668" w:type="dxa"/>
            <w:shd w:val="clear" w:color="auto" w:fill="C6D9F1" w:themeFill="text2" w:themeFillTint="33"/>
          </w:tcPr>
          <w:p w14:paraId="12083D1B" w14:textId="58717CBD" w:rsidR="009F53E8" w:rsidRDefault="009F53E8" w:rsidP="009F53E8">
            <w:pPr>
              <w:pStyle w:val="Nidungvnbn"/>
              <w:ind w:firstLine="0"/>
            </w:pPr>
            <w:r>
              <w:t>Usability</w:t>
            </w:r>
          </w:p>
        </w:tc>
        <w:tc>
          <w:tcPr>
            <w:tcW w:w="4669" w:type="dxa"/>
          </w:tcPr>
          <w:p w14:paraId="73B9AA5C" w14:textId="77777777" w:rsidR="009F53E8" w:rsidRDefault="009F53E8" w:rsidP="009F53E8">
            <w:pPr>
              <w:pStyle w:val="Nidungvnbn"/>
              <w:ind w:firstLine="0"/>
            </w:pPr>
            <w:r w:rsidRPr="009F53E8">
              <w:t>The system must be intuitive and simple in the way it displays all relevant data and relationships.</w:t>
            </w:r>
          </w:p>
          <w:p w14:paraId="611CFD7D" w14:textId="57410069" w:rsidR="009F53E8" w:rsidRDefault="009F53E8" w:rsidP="009F53E8">
            <w:pPr>
              <w:pStyle w:val="Nidungvnbn"/>
              <w:ind w:firstLine="0"/>
            </w:pPr>
          </w:p>
        </w:tc>
      </w:tr>
      <w:tr w:rsidR="009F53E8" w14:paraId="63D166B8" w14:textId="77777777" w:rsidTr="00DF6CBB">
        <w:tc>
          <w:tcPr>
            <w:tcW w:w="4668" w:type="dxa"/>
            <w:shd w:val="clear" w:color="auto" w:fill="C6D9F1" w:themeFill="text2" w:themeFillTint="33"/>
          </w:tcPr>
          <w:p w14:paraId="1052E240" w14:textId="48E67FF9" w:rsidR="009F53E8" w:rsidRDefault="009F53E8" w:rsidP="009F53E8">
            <w:pPr>
              <w:pStyle w:val="Nidungvnbn"/>
              <w:ind w:firstLine="0"/>
            </w:pPr>
            <w:r>
              <w:t>Reliability</w:t>
            </w:r>
          </w:p>
        </w:tc>
        <w:tc>
          <w:tcPr>
            <w:tcW w:w="4669" w:type="dxa"/>
          </w:tcPr>
          <w:p w14:paraId="56BE7668" w14:textId="2B3A857C" w:rsidR="009F53E8" w:rsidRDefault="009F53E8" w:rsidP="009F53E8">
            <w:pPr>
              <w:pStyle w:val="Nidungvnbn"/>
              <w:ind w:firstLine="0"/>
            </w:pPr>
            <w:r w:rsidRPr="009F53E8">
              <w:t>The System must successfully add product, update product by the user and provide estimations and inventory status in relevance with the newly updated entities</w:t>
            </w:r>
          </w:p>
        </w:tc>
      </w:tr>
      <w:tr w:rsidR="009F53E8" w14:paraId="0CD1EBA3" w14:textId="77777777" w:rsidTr="00DF6CBB">
        <w:tc>
          <w:tcPr>
            <w:tcW w:w="4668" w:type="dxa"/>
            <w:shd w:val="clear" w:color="auto" w:fill="C6D9F1" w:themeFill="text2" w:themeFillTint="33"/>
          </w:tcPr>
          <w:p w14:paraId="735E931B" w14:textId="76E0A53C" w:rsidR="009F53E8" w:rsidRDefault="009F53E8" w:rsidP="009F53E8">
            <w:pPr>
              <w:pStyle w:val="Nidungvnbn"/>
              <w:ind w:firstLine="0"/>
            </w:pPr>
            <w:r>
              <w:t>Performance</w:t>
            </w:r>
          </w:p>
        </w:tc>
        <w:tc>
          <w:tcPr>
            <w:tcW w:w="4669" w:type="dxa"/>
          </w:tcPr>
          <w:p w14:paraId="0E3E7317" w14:textId="65DCB988" w:rsidR="009F53E8" w:rsidRDefault="009F53E8" w:rsidP="009F53E8">
            <w:pPr>
              <w:pStyle w:val="Nidungvnbn"/>
              <w:ind w:firstLine="0"/>
            </w:pPr>
            <w:r>
              <w:t>All the functions of the system must be available to the user every time the system is turned on.</w:t>
            </w:r>
          </w:p>
        </w:tc>
      </w:tr>
      <w:tr w:rsidR="009F53E8" w14:paraId="12174098" w14:textId="77777777" w:rsidTr="00DF6CBB">
        <w:tc>
          <w:tcPr>
            <w:tcW w:w="4668" w:type="dxa"/>
            <w:shd w:val="clear" w:color="auto" w:fill="C6D9F1" w:themeFill="text2" w:themeFillTint="33"/>
          </w:tcPr>
          <w:p w14:paraId="6C497B1E" w14:textId="27D49A99" w:rsidR="009F53E8" w:rsidRDefault="00E06985" w:rsidP="009F53E8">
            <w:pPr>
              <w:pStyle w:val="Nidungvnbn"/>
              <w:ind w:firstLine="0"/>
            </w:pPr>
            <w:r>
              <w:t>Supportability</w:t>
            </w:r>
          </w:p>
        </w:tc>
        <w:tc>
          <w:tcPr>
            <w:tcW w:w="4669" w:type="dxa"/>
          </w:tcPr>
          <w:p w14:paraId="5A0522DC" w14:textId="62D39BBC" w:rsidR="009F53E8" w:rsidRDefault="00E06985" w:rsidP="009F53E8">
            <w:pPr>
              <w:pStyle w:val="Nidungvnbn"/>
              <w:ind w:firstLine="0"/>
            </w:pPr>
            <w:r w:rsidRPr="00E06985">
              <w:t>The software is designed such that it works even on systems having the minimum configuration.</w:t>
            </w:r>
          </w:p>
        </w:tc>
      </w:tr>
      <w:tr w:rsidR="009F53E8" w14:paraId="156986C8" w14:textId="77777777" w:rsidTr="00DF6CBB">
        <w:tc>
          <w:tcPr>
            <w:tcW w:w="4668" w:type="dxa"/>
            <w:shd w:val="clear" w:color="auto" w:fill="C6D9F1" w:themeFill="text2" w:themeFillTint="33"/>
          </w:tcPr>
          <w:p w14:paraId="2115C590" w14:textId="09E41957" w:rsidR="009F53E8" w:rsidRDefault="00E06985" w:rsidP="009F53E8">
            <w:pPr>
              <w:pStyle w:val="Nidungvnbn"/>
              <w:ind w:firstLine="0"/>
            </w:pPr>
            <w:r>
              <w:t>Packaging</w:t>
            </w:r>
          </w:p>
        </w:tc>
        <w:tc>
          <w:tcPr>
            <w:tcW w:w="4669" w:type="dxa"/>
          </w:tcPr>
          <w:p w14:paraId="5B48DD95" w14:textId="67DCE116" w:rsidR="009F53E8" w:rsidRDefault="00E06985" w:rsidP="009F53E8">
            <w:pPr>
              <w:pStyle w:val="Nidungvnbn"/>
              <w:ind w:firstLine="0"/>
            </w:pPr>
            <w:r w:rsidRPr="00E06985">
              <w:t>The system must be able to run on the Windows operating systems beginning with Windows XP, and must be able to run on future releases</w:t>
            </w:r>
            <w:r>
              <w:t>.</w:t>
            </w:r>
          </w:p>
        </w:tc>
      </w:tr>
    </w:tbl>
    <w:p w14:paraId="3A9FD125" w14:textId="77777777" w:rsidR="009F53E8" w:rsidRPr="009F53E8" w:rsidRDefault="009F53E8" w:rsidP="009F53E8">
      <w:pPr>
        <w:pStyle w:val="Nidungvnbn"/>
      </w:pPr>
    </w:p>
    <w:p w14:paraId="63C4BB7D" w14:textId="0D5986CD" w:rsidR="00FC5B46" w:rsidRDefault="00FC5B46" w:rsidP="006A7E09">
      <w:pPr>
        <w:pStyle w:val="Nidungvnbn"/>
      </w:pPr>
    </w:p>
    <w:p w14:paraId="3E951886" w14:textId="78DAB367" w:rsidR="00FC5B46" w:rsidRDefault="00FC5B46" w:rsidP="006A7E09">
      <w:pPr>
        <w:pStyle w:val="Nidungvnbn"/>
      </w:pPr>
    </w:p>
    <w:p w14:paraId="792177BE" w14:textId="5B1BDE2A" w:rsidR="00FC5B46" w:rsidRDefault="00E504F4" w:rsidP="00E504F4">
      <w:pPr>
        <w:pStyle w:val="Tiumccp2"/>
      </w:pPr>
      <w:r>
        <w:lastRenderedPageBreak/>
        <w:t xml:space="preserve">  </w:t>
      </w:r>
      <w:bookmarkStart w:id="43" w:name="_Toc121753172"/>
      <w:r>
        <w:t>3.4.3 Goods Delivery Note</w:t>
      </w:r>
      <w:bookmarkEnd w:id="43"/>
    </w:p>
    <w:tbl>
      <w:tblPr>
        <w:tblStyle w:val="TableGrid"/>
        <w:tblW w:w="0" w:type="auto"/>
        <w:tblLook w:val="04A0" w:firstRow="1" w:lastRow="0" w:firstColumn="1" w:lastColumn="0" w:noHBand="0" w:noVBand="1"/>
      </w:tblPr>
      <w:tblGrid>
        <w:gridCol w:w="4668"/>
        <w:gridCol w:w="4669"/>
      </w:tblGrid>
      <w:tr w:rsidR="00E504F4" w14:paraId="17938094" w14:textId="77777777" w:rsidTr="00DF6CBB">
        <w:tc>
          <w:tcPr>
            <w:tcW w:w="4668" w:type="dxa"/>
            <w:shd w:val="clear" w:color="auto" w:fill="C6D9F1" w:themeFill="text2" w:themeFillTint="33"/>
          </w:tcPr>
          <w:p w14:paraId="3EA632B5" w14:textId="1228CD15" w:rsidR="00E504F4" w:rsidRDefault="00E504F4" w:rsidP="00E504F4">
            <w:pPr>
              <w:pStyle w:val="Nidungvnbn"/>
              <w:ind w:firstLine="0"/>
            </w:pPr>
            <w:r>
              <w:t>Usability</w:t>
            </w:r>
          </w:p>
        </w:tc>
        <w:tc>
          <w:tcPr>
            <w:tcW w:w="4669" w:type="dxa"/>
          </w:tcPr>
          <w:p w14:paraId="08F419EE" w14:textId="27F25D33" w:rsidR="00E504F4" w:rsidRDefault="00E504F4" w:rsidP="00E504F4">
            <w:pPr>
              <w:pStyle w:val="Nidungvnbn"/>
              <w:ind w:firstLine="0"/>
            </w:pPr>
            <w:r w:rsidRPr="00E504F4">
              <w:t>The list of</w:t>
            </w:r>
            <w:r>
              <w:t xml:space="preserve"> </w:t>
            </w:r>
            <w:r w:rsidRPr="00E504F4">
              <w:t>product must be easily navigable by the users with buttons that are easy to understand</w:t>
            </w:r>
          </w:p>
        </w:tc>
      </w:tr>
      <w:tr w:rsidR="00E504F4" w14:paraId="51EAFF31" w14:textId="77777777" w:rsidTr="00DF6CBB">
        <w:tc>
          <w:tcPr>
            <w:tcW w:w="4668" w:type="dxa"/>
            <w:shd w:val="clear" w:color="auto" w:fill="C6D9F1" w:themeFill="text2" w:themeFillTint="33"/>
          </w:tcPr>
          <w:p w14:paraId="10B85B53" w14:textId="2ABE1FA1" w:rsidR="00E504F4" w:rsidRDefault="00E504F4" w:rsidP="00E504F4">
            <w:pPr>
              <w:pStyle w:val="Nidungvnbn"/>
              <w:ind w:firstLine="0"/>
            </w:pPr>
            <w:r>
              <w:t>Reliability</w:t>
            </w:r>
          </w:p>
        </w:tc>
        <w:tc>
          <w:tcPr>
            <w:tcW w:w="4669" w:type="dxa"/>
          </w:tcPr>
          <w:p w14:paraId="0B94436A" w14:textId="0B677BE8" w:rsidR="00E504F4" w:rsidRDefault="00E504F4" w:rsidP="00E504F4">
            <w:pPr>
              <w:pStyle w:val="Nidungvnbn"/>
              <w:ind w:firstLine="0"/>
            </w:pPr>
            <w:r w:rsidRPr="00E504F4">
              <w:t>The system should not update the data in any database for any failed processes.</w:t>
            </w:r>
          </w:p>
        </w:tc>
      </w:tr>
      <w:tr w:rsidR="00E504F4" w14:paraId="3E0CDDCB" w14:textId="77777777" w:rsidTr="00DF6CBB">
        <w:tc>
          <w:tcPr>
            <w:tcW w:w="4668" w:type="dxa"/>
            <w:shd w:val="clear" w:color="auto" w:fill="C6D9F1" w:themeFill="text2" w:themeFillTint="33"/>
          </w:tcPr>
          <w:p w14:paraId="3F4CD1CB" w14:textId="06B1B0BA" w:rsidR="00E504F4" w:rsidRDefault="00E504F4" w:rsidP="00E504F4">
            <w:pPr>
              <w:pStyle w:val="Nidungvnbn"/>
              <w:ind w:firstLine="0"/>
            </w:pPr>
            <w:r>
              <w:t>Performance</w:t>
            </w:r>
          </w:p>
        </w:tc>
        <w:tc>
          <w:tcPr>
            <w:tcW w:w="4669" w:type="dxa"/>
          </w:tcPr>
          <w:p w14:paraId="01192E2B" w14:textId="291EEE45" w:rsidR="00E504F4" w:rsidRDefault="00E504F4" w:rsidP="00E504F4">
            <w:pPr>
              <w:pStyle w:val="Nidungvnbn"/>
              <w:ind w:firstLine="0"/>
            </w:pPr>
            <w:r w:rsidRPr="00E504F4">
              <w:t>The system must not lag, because users using it don’t have down-time to wait for it to complete an action.</w:t>
            </w:r>
          </w:p>
        </w:tc>
      </w:tr>
      <w:tr w:rsidR="00E504F4" w14:paraId="51A71E9A" w14:textId="77777777" w:rsidTr="00DF6CBB">
        <w:tc>
          <w:tcPr>
            <w:tcW w:w="4668" w:type="dxa"/>
            <w:shd w:val="clear" w:color="auto" w:fill="C6D9F1" w:themeFill="text2" w:themeFillTint="33"/>
          </w:tcPr>
          <w:p w14:paraId="0EA59B1A" w14:textId="7F8A50EA" w:rsidR="00E504F4" w:rsidRDefault="00E504F4" w:rsidP="00E504F4">
            <w:pPr>
              <w:pStyle w:val="Nidungvnbn"/>
              <w:ind w:firstLine="0"/>
            </w:pPr>
            <w:r>
              <w:t>Supportability</w:t>
            </w:r>
          </w:p>
        </w:tc>
        <w:tc>
          <w:tcPr>
            <w:tcW w:w="4669" w:type="dxa"/>
          </w:tcPr>
          <w:p w14:paraId="023BF809" w14:textId="2995F358" w:rsidR="00E504F4" w:rsidRDefault="00DF6CBB" w:rsidP="00E504F4">
            <w:pPr>
              <w:pStyle w:val="Nidungvnbn"/>
              <w:ind w:firstLine="0"/>
            </w:pPr>
            <w:r>
              <w:t>The software is designed such that it works even on systems having the minimum configuration.</w:t>
            </w:r>
          </w:p>
        </w:tc>
      </w:tr>
      <w:tr w:rsidR="00E504F4" w14:paraId="3593F300" w14:textId="77777777" w:rsidTr="00DF6CBB">
        <w:tc>
          <w:tcPr>
            <w:tcW w:w="4668" w:type="dxa"/>
            <w:shd w:val="clear" w:color="auto" w:fill="C6D9F1" w:themeFill="text2" w:themeFillTint="33"/>
          </w:tcPr>
          <w:p w14:paraId="134DCFAB" w14:textId="7453DD36" w:rsidR="00E504F4" w:rsidRDefault="00DF6CBB" w:rsidP="00E504F4">
            <w:pPr>
              <w:pStyle w:val="Nidungvnbn"/>
              <w:ind w:firstLine="0"/>
            </w:pPr>
            <w:r>
              <w:t>Packaging</w:t>
            </w:r>
          </w:p>
        </w:tc>
        <w:tc>
          <w:tcPr>
            <w:tcW w:w="4669" w:type="dxa"/>
          </w:tcPr>
          <w:p w14:paraId="2B2495CF" w14:textId="5FBBB6F9" w:rsidR="00E504F4" w:rsidRDefault="00DF6CBB" w:rsidP="00E504F4">
            <w:pPr>
              <w:pStyle w:val="Nidungvnbn"/>
              <w:ind w:firstLine="0"/>
            </w:pPr>
            <w:r w:rsidRPr="00E06985">
              <w:t>The system must be able to run on the Windows operating systems beginning with Windows XP, and must be able to run on future releases</w:t>
            </w:r>
            <w:r>
              <w:t>.</w:t>
            </w:r>
          </w:p>
        </w:tc>
      </w:tr>
    </w:tbl>
    <w:p w14:paraId="5726E5EC" w14:textId="748EE241" w:rsidR="00E504F4" w:rsidRDefault="00E504F4" w:rsidP="00DF6CBB">
      <w:pPr>
        <w:pStyle w:val="Tiumccp2"/>
      </w:pPr>
    </w:p>
    <w:p w14:paraId="288AD99E" w14:textId="038D8E2C" w:rsidR="00DF6CBB" w:rsidRDefault="00DF6CBB" w:rsidP="00DF6CBB">
      <w:pPr>
        <w:pStyle w:val="Tiumccp2"/>
      </w:pPr>
      <w:r>
        <w:t xml:space="preserve">  </w:t>
      </w:r>
      <w:bookmarkStart w:id="44" w:name="_Toc121753173"/>
      <w:r>
        <w:t>3.4.4 Statistics</w:t>
      </w:r>
      <w:bookmarkEnd w:id="44"/>
    </w:p>
    <w:tbl>
      <w:tblPr>
        <w:tblStyle w:val="TableGrid"/>
        <w:tblW w:w="0" w:type="auto"/>
        <w:tblLook w:val="04A0" w:firstRow="1" w:lastRow="0" w:firstColumn="1" w:lastColumn="0" w:noHBand="0" w:noVBand="1"/>
      </w:tblPr>
      <w:tblGrid>
        <w:gridCol w:w="4668"/>
        <w:gridCol w:w="4669"/>
      </w:tblGrid>
      <w:tr w:rsidR="00DF6CBB" w14:paraId="7F1C9869" w14:textId="77777777" w:rsidTr="00DF6CBB">
        <w:tc>
          <w:tcPr>
            <w:tcW w:w="4668" w:type="dxa"/>
            <w:shd w:val="clear" w:color="auto" w:fill="C6D9F1" w:themeFill="text2" w:themeFillTint="33"/>
          </w:tcPr>
          <w:p w14:paraId="3C897AFA" w14:textId="67EA0DD5" w:rsidR="00DF6CBB" w:rsidRDefault="00DF6CBB" w:rsidP="00DF6CBB">
            <w:pPr>
              <w:pStyle w:val="Nidungvnbn"/>
              <w:ind w:firstLine="0"/>
            </w:pPr>
            <w:r>
              <w:t>Usability</w:t>
            </w:r>
          </w:p>
        </w:tc>
        <w:tc>
          <w:tcPr>
            <w:tcW w:w="4669" w:type="dxa"/>
          </w:tcPr>
          <w:p w14:paraId="013F93FA" w14:textId="6947B6B5" w:rsidR="00DF6CBB" w:rsidRDefault="00DF6CBB" w:rsidP="00DF6CBB">
            <w:pPr>
              <w:pStyle w:val="Nidungvnbn"/>
              <w:ind w:firstLine="0"/>
            </w:pPr>
            <w:r w:rsidRPr="00D436F0">
              <w:t xml:space="preserve">The </w:t>
            </w:r>
            <w:r>
              <w:t>Winform</w:t>
            </w:r>
            <w:r w:rsidRPr="00D436F0">
              <w:t>’s interface has to be user-friendly and easy to use.</w:t>
            </w:r>
          </w:p>
        </w:tc>
      </w:tr>
      <w:tr w:rsidR="00DF6CBB" w14:paraId="2FF2C14E" w14:textId="77777777" w:rsidTr="00DF6CBB">
        <w:tc>
          <w:tcPr>
            <w:tcW w:w="4668" w:type="dxa"/>
            <w:shd w:val="clear" w:color="auto" w:fill="C6D9F1" w:themeFill="text2" w:themeFillTint="33"/>
          </w:tcPr>
          <w:p w14:paraId="070FF600" w14:textId="66DC0A01" w:rsidR="00DF6CBB" w:rsidRDefault="00216252" w:rsidP="00DF6CBB">
            <w:pPr>
              <w:pStyle w:val="Nidungvnbn"/>
              <w:ind w:firstLine="0"/>
            </w:pPr>
            <w:r>
              <w:t>Reliability</w:t>
            </w:r>
          </w:p>
        </w:tc>
        <w:tc>
          <w:tcPr>
            <w:tcW w:w="4669" w:type="dxa"/>
          </w:tcPr>
          <w:p w14:paraId="0A5D14C7" w14:textId="53AC37E8" w:rsidR="00DF6CBB" w:rsidRDefault="00216252" w:rsidP="00DF6CBB">
            <w:pPr>
              <w:pStyle w:val="Nidungvnbn"/>
              <w:ind w:firstLine="0"/>
            </w:pPr>
            <w:r w:rsidRPr="00216252">
              <w:t>The System must give accurate inventory status to the user continuously. Any inaccuracies are taken care by the regular confirming of the actual levels with the levels displayed in the system</w:t>
            </w:r>
          </w:p>
        </w:tc>
      </w:tr>
      <w:tr w:rsidR="00DF6CBB" w14:paraId="083CAD8A" w14:textId="77777777" w:rsidTr="00DF6CBB">
        <w:tc>
          <w:tcPr>
            <w:tcW w:w="4668" w:type="dxa"/>
            <w:shd w:val="clear" w:color="auto" w:fill="C6D9F1" w:themeFill="text2" w:themeFillTint="33"/>
          </w:tcPr>
          <w:p w14:paraId="0EEE8ADB" w14:textId="4EAC2930" w:rsidR="00DF6CBB" w:rsidRDefault="00216252" w:rsidP="00DF6CBB">
            <w:pPr>
              <w:pStyle w:val="Nidungvnbn"/>
              <w:ind w:firstLine="0"/>
            </w:pPr>
            <w:r>
              <w:t>Performance</w:t>
            </w:r>
          </w:p>
        </w:tc>
        <w:tc>
          <w:tcPr>
            <w:tcW w:w="4669" w:type="dxa"/>
          </w:tcPr>
          <w:p w14:paraId="7051ABE7" w14:textId="4788F347" w:rsidR="00DF6CBB" w:rsidRDefault="00E7223D" w:rsidP="00DF6CBB">
            <w:pPr>
              <w:pStyle w:val="Nidungvnbn"/>
              <w:ind w:firstLine="0"/>
            </w:pPr>
            <w:r w:rsidRPr="00D436F0">
              <w:t xml:space="preserve">Users shouldn't have to wait more than a </w:t>
            </w:r>
            <w:r w:rsidRPr="00D436F0">
              <w:lastRenderedPageBreak/>
              <w:t xml:space="preserve">second for the </w:t>
            </w:r>
            <w:r>
              <w:t>Winform</w:t>
            </w:r>
            <w:r w:rsidRPr="00D436F0">
              <w:t xml:space="preserve"> to load.</w:t>
            </w:r>
          </w:p>
        </w:tc>
      </w:tr>
      <w:tr w:rsidR="00DF6CBB" w14:paraId="07EF64ED" w14:textId="77777777" w:rsidTr="00DF6CBB">
        <w:tc>
          <w:tcPr>
            <w:tcW w:w="4668" w:type="dxa"/>
            <w:shd w:val="clear" w:color="auto" w:fill="C6D9F1" w:themeFill="text2" w:themeFillTint="33"/>
          </w:tcPr>
          <w:p w14:paraId="1ADA3AE9" w14:textId="341AA5CF" w:rsidR="00DF6CBB" w:rsidRDefault="00E7223D" w:rsidP="00DF6CBB">
            <w:pPr>
              <w:pStyle w:val="Nidungvnbn"/>
              <w:ind w:firstLine="0"/>
            </w:pPr>
            <w:r>
              <w:lastRenderedPageBreak/>
              <w:t>Supportability</w:t>
            </w:r>
          </w:p>
        </w:tc>
        <w:tc>
          <w:tcPr>
            <w:tcW w:w="4669" w:type="dxa"/>
          </w:tcPr>
          <w:p w14:paraId="4112C3D4" w14:textId="068BE915" w:rsidR="00DF6CBB" w:rsidRDefault="00E7223D" w:rsidP="00DF6CBB">
            <w:pPr>
              <w:pStyle w:val="Nidungvnbn"/>
              <w:ind w:firstLine="0"/>
            </w:pPr>
            <w:r>
              <w:t>The software is designed such that it works even on systems having the minimum configuration.</w:t>
            </w:r>
          </w:p>
        </w:tc>
      </w:tr>
      <w:tr w:rsidR="00E7223D" w14:paraId="4802E54D" w14:textId="77777777" w:rsidTr="00DF6CBB">
        <w:tc>
          <w:tcPr>
            <w:tcW w:w="4668" w:type="dxa"/>
            <w:shd w:val="clear" w:color="auto" w:fill="C6D9F1" w:themeFill="text2" w:themeFillTint="33"/>
          </w:tcPr>
          <w:p w14:paraId="21527FB8" w14:textId="5454F422" w:rsidR="00E7223D" w:rsidRDefault="00E7223D" w:rsidP="00DF6CBB">
            <w:pPr>
              <w:pStyle w:val="Nidungvnbn"/>
              <w:ind w:firstLine="0"/>
            </w:pPr>
            <w:r>
              <w:t>Packaging</w:t>
            </w:r>
          </w:p>
        </w:tc>
        <w:tc>
          <w:tcPr>
            <w:tcW w:w="4669" w:type="dxa"/>
          </w:tcPr>
          <w:p w14:paraId="53A5D87A" w14:textId="77777777" w:rsidR="00E7223D" w:rsidRDefault="00E7223D" w:rsidP="00DF6CBB">
            <w:pPr>
              <w:pStyle w:val="Nidungvnbn"/>
              <w:ind w:firstLine="0"/>
            </w:pPr>
            <w:r>
              <w:t>The software must incorporate a license key authentication process.</w:t>
            </w:r>
          </w:p>
          <w:p w14:paraId="74FA790D" w14:textId="2E429D7C" w:rsidR="00E7223D" w:rsidRDefault="00E7223D" w:rsidP="00DF6CBB">
            <w:pPr>
              <w:pStyle w:val="Nidungvnbn"/>
              <w:ind w:firstLine="0"/>
            </w:pPr>
            <w:r>
              <w:t>The system must be able to run on the Windows operating systems beginning with Windows XP, and must be able to run on future releases.</w:t>
            </w:r>
          </w:p>
        </w:tc>
      </w:tr>
    </w:tbl>
    <w:p w14:paraId="6893EECC" w14:textId="77777777" w:rsidR="00DF6CBB" w:rsidRDefault="00DF6CBB" w:rsidP="00DF6CBB">
      <w:pPr>
        <w:pStyle w:val="Nidungvnbn"/>
      </w:pPr>
    </w:p>
    <w:p w14:paraId="377506E4" w14:textId="1F962B67" w:rsidR="00FC5B46" w:rsidRDefault="00FC5B46" w:rsidP="006A7E09">
      <w:pPr>
        <w:pStyle w:val="Nidungvnbn"/>
      </w:pPr>
    </w:p>
    <w:p w14:paraId="5F0BC856" w14:textId="621174BD" w:rsidR="00FC5B46" w:rsidRDefault="00FC5B46" w:rsidP="006A7E09">
      <w:pPr>
        <w:pStyle w:val="Nidungvnbn"/>
      </w:pPr>
    </w:p>
    <w:p w14:paraId="52B86D45" w14:textId="0844DE84" w:rsidR="00FC5B46" w:rsidRDefault="00FC5B46" w:rsidP="006A7E09">
      <w:pPr>
        <w:pStyle w:val="Nidungvnbn"/>
      </w:pPr>
    </w:p>
    <w:p w14:paraId="55191763" w14:textId="62C60FBC" w:rsidR="00FC5B46" w:rsidRDefault="004930F6" w:rsidP="004930F6">
      <w:pPr>
        <w:pStyle w:val="Chng"/>
        <w:jc w:val="center"/>
      </w:pPr>
      <w:bookmarkStart w:id="45" w:name="_Toc121753174"/>
      <w:r>
        <w:t xml:space="preserve">CHAPTER 4: </w:t>
      </w:r>
      <w:r w:rsidRPr="004930F6">
        <w:t>ARCHITECTURE</w:t>
      </w:r>
      <w:bookmarkEnd w:id="45"/>
    </w:p>
    <w:p w14:paraId="63569BC0" w14:textId="4726A57A" w:rsidR="004930F6" w:rsidRDefault="004930F6" w:rsidP="004930F6">
      <w:pPr>
        <w:pStyle w:val="Tiumccp1"/>
      </w:pPr>
      <w:bookmarkStart w:id="46" w:name="_Toc121753175"/>
      <w:r w:rsidRPr="004930F6">
        <w:t>4.1 Architectural style(s) used</w:t>
      </w:r>
      <w:bookmarkEnd w:id="46"/>
    </w:p>
    <w:p w14:paraId="558A928F" w14:textId="32CD8175" w:rsidR="00512DF9" w:rsidRDefault="00085524" w:rsidP="00094D17">
      <w:pPr>
        <w:pStyle w:val="Nidungvnbn"/>
        <w:rPr>
          <w:rStyle w:val="fontstyle01"/>
          <w:rFonts w:ascii="Times New Roman" w:hAnsi="Times New Roman"/>
          <w:color w:val="auto"/>
          <w:sz w:val="26"/>
          <w:szCs w:val="26"/>
        </w:rPr>
      </w:pPr>
      <w:r w:rsidRPr="00085524">
        <w:rPr>
          <w:rStyle w:val="fontstyle01"/>
          <w:rFonts w:ascii="Times New Roman" w:hAnsi="Times New Roman"/>
          <w:color w:val="auto"/>
          <w:sz w:val="26"/>
          <w:szCs w:val="26"/>
        </w:rPr>
        <w:t>This desktop based application is based on 3-tier architecture of .Net Framework</w:t>
      </w:r>
      <w:r w:rsidR="00512DF9" w:rsidRPr="00512DF9">
        <w:rPr>
          <w:rStyle w:val="fontstyle01"/>
          <w:rFonts w:ascii="Times New Roman" w:hAnsi="Times New Roman"/>
          <w:color w:val="auto"/>
          <w:sz w:val="26"/>
          <w:szCs w:val="26"/>
        </w:rPr>
        <w:t xml:space="preserve">. </w:t>
      </w:r>
      <w:r w:rsidR="004A1D9E" w:rsidRPr="004A1D9E">
        <w:rPr>
          <w:rStyle w:val="fontstyle01"/>
          <w:rFonts w:ascii="Times New Roman" w:hAnsi="Times New Roman"/>
          <w:color w:val="auto"/>
          <w:sz w:val="26"/>
          <w:szCs w:val="26"/>
        </w:rPr>
        <w:t xml:space="preserve">The </w:t>
      </w:r>
      <w:r w:rsidR="004A1D9E">
        <w:rPr>
          <w:rStyle w:val="fontstyle01"/>
          <w:rFonts w:ascii="Times New Roman" w:hAnsi="Times New Roman"/>
          <w:color w:val="auto"/>
          <w:sz w:val="26"/>
          <w:szCs w:val="26"/>
        </w:rPr>
        <w:t>3</w:t>
      </w:r>
      <w:r w:rsidR="004A1D9E" w:rsidRPr="004A1D9E">
        <w:rPr>
          <w:rStyle w:val="fontstyle01"/>
          <w:rFonts w:ascii="Times New Roman" w:hAnsi="Times New Roman"/>
          <w:color w:val="auto"/>
          <w:sz w:val="26"/>
          <w:szCs w:val="26"/>
        </w:rPr>
        <w:t>-tier architecture provides three hierarchies for the programming logic flow from user interface to database and back from database to user interface with the clients' required information.</w:t>
      </w:r>
      <w:r w:rsidR="00512DF9" w:rsidRPr="00512DF9">
        <w:rPr>
          <w:rStyle w:val="fontstyle01"/>
          <w:rFonts w:ascii="Times New Roman" w:hAnsi="Times New Roman"/>
          <w:color w:val="auto"/>
          <w:sz w:val="26"/>
          <w:szCs w:val="26"/>
        </w:rPr>
        <w:t xml:space="preserve"> In between there involves the logic layer for effectively and</w:t>
      </w:r>
      <w:r w:rsidR="004A1D9E">
        <w:rPr>
          <w:rStyle w:val="fontstyle01"/>
          <w:rFonts w:ascii="Times New Roman" w:hAnsi="Times New Roman"/>
          <w:color w:val="auto"/>
          <w:sz w:val="26"/>
          <w:szCs w:val="26"/>
        </w:rPr>
        <w:t xml:space="preserve"> </w:t>
      </w:r>
      <w:r w:rsidR="00512DF9" w:rsidRPr="00512DF9">
        <w:rPr>
          <w:rStyle w:val="fontstyle01"/>
          <w:rFonts w:ascii="Times New Roman" w:hAnsi="Times New Roman"/>
          <w:color w:val="auto"/>
          <w:sz w:val="26"/>
          <w:szCs w:val="26"/>
        </w:rPr>
        <w:t>correctly manipulating the request. The 3-tier includes the following:</w:t>
      </w:r>
    </w:p>
    <w:p w14:paraId="10EC2293" w14:textId="77777777" w:rsidR="009B24C4" w:rsidRDefault="009B24C4" w:rsidP="00094D17">
      <w:pPr>
        <w:pStyle w:val="Nidungvnbn"/>
        <w:rPr>
          <w:rStyle w:val="fontstyle01"/>
          <w:rFonts w:ascii="Times New Roman" w:hAnsi="Times New Roman"/>
          <w:color w:val="auto"/>
          <w:sz w:val="26"/>
          <w:szCs w:val="26"/>
        </w:rPr>
      </w:pPr>
    </w:p>
    <w:tbl>
      <w:tblPr>
        <w:tblStyle w:val="TableGrid"/>
        <w:tblW w:w="0" w:type="auto"/>
        <w:tblLook w:val="04A0" w:firstRow="1" w:lastRow="0" w:firstColumn="1" w:lastColumn="0" w:noHBand="0" w:noVBand="1"/>
      </w:tblPr>
      <w:tblGrid>
        <w:gridCol w:w="4668"/>
        <w:gridCol w:w="4669"/>
      </w:tblGrid>
      <w:tr w:rsidR="00647530" w14:paraId="66524E0C" w14:textId="77777777" w:rsidTr="00085524">
        <w:tc>
          <w:tcPr>
            <w:tcW w:w="4668" w:type="dxa"/>
            <w:shd w:val="clear" w:color="auto" w:fill="EEECE1" w:themeFill="background2"/>
          </w:tcPr>
          <w:p w14:paraId="25DFDB8D" w14:textId="13DF9B7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Client Tier</w:t>
            </w:r>
          </w:p>
        </w:tc>
        <w:tc>
          <w:tcPr>
            <w:tcW w:w="4669" w:type="dxa"/>
          </w:tcPr>
          <w:p w14:paraId="17F67E27" w14:textId="508863E4"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The visual part, which does not perform database calls, is implemented using a variety of swing components. This tier's primary purpose is to respond to user </w:t>
            </w:r>
            <w:r w:rsidRPr="00647530">
              <w:rPr>
                <w:rStyle w:val="fontstyle01"/>
                <w:rFonts w:ascii="Times New Roman" w:hAnsi="Times New Roman"/>
                <w:color w:val="auto"/>
                <w:sz w:val="26"/>
                <w:szCs w:val="26"/>
              </w:rPr>
              <w:lastRenderedPageBreak/>
              <w:t>requests for information that are initiated by user inputs such button presses. If a user wishes to see a list of the organization's remaining stock, for instance, he or she might click the "display" button.</w:t>
            </w:r>
          </w:p>
        </w:tc>
      </w:tr>
      <w:tr w:rsidR="00647530" w14:paraId="0E41B22B" w14:textId="77777777" w:rsidTr="00085524">
        <w:tc>
          <w:tcPr>
            <w:tcW w:w="4668" w:type="dxa"/>
            <w:shd w:val="clear" w:color="auto" w:fill="EEECE1" w:themeFill="background2"/>
          </w:tcPr>
          <w:p w14:paraId="7E88FED1" w14:textId="2B3A5595"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lastRenderedPageBreak/>
              <w:t>Business Tier</w:t>
            </w:r>
          </w:p>
        </w:tc>
        <w:tc>
          <w:tcPr>
            <w:tcW w:w="4669" w:type="dxa"/>
          </w:tcPr>
          <w:p w14:paraId="68A49DAC" w14:textId="0DF96A70"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 xml:space="preserve">For database queries, the client uses the </w:t>
            </w:r>
            <w:r w:rsidRPr="00647530">
              <w:rPr>
                <w:rStyle w:val="fontstyle01"/>
                <w:rFonts w:ascii="Times New Roman" w:hAnsi="Times New Roman"/>
                <w:i/>
                <w:iCs/>
                <w:color w:val="auto"/>
                <w:sz w:val="26"/>
                <w:szCs w:val="26"/>
                <w:u w:val="single"/>
              </w:rPr>
              <w:t>business logic</w:t>
            </w:r>
            <w:r w:rsidRPr="00647530">
              <w:rPr>
                <w:rStyle w:val="fontstyle01"/>
                <w:rFonts w:ascii="Times New Roman" w:hAnsi="Times New Roman"/>
                <w:color w:val="auto"/>
                <w:sz w:val="26"/>
                <w:szCs w:val="26"/>
              </w:rPr>
              <w:t xml:space="preserve"> intermediate layer. It offers the system's essential features and connectivity to the data tier, which makes it easier for the </w:t>
            </w:r>
            <w:r w:rsidR="00B2702D">
              <w:rPr>
                <w:rStyle w:val="fontstyle01"/>
                <w:rFonts w:ascii="Times New Roman" w:hAnsi="Times New Roman"/>
                <w:color w:val="auto"/>
                <w:sz w:val="26"/>
                <w:szCs w:val="26"/>
              </w:rPr>
              <w:t>C</w:t>
            </w:r>
            <w:r w:rsidRPr="00647530">
              <w:rPr>
                <w:rStyle w:val="fontstyle01"/>
                <w:rFonts w:ascii="Times New Roman" w:hAnsi="Times New Roman"/>
                <w:color w:val="auto"/>
                <w:sz w:val="26"/>
                <w:szCs w:val="26"/>
              </w:rPr>
              <w:t>lient</w:t>
            </w:r>
            <w:r>
              <w:rPr>
                <w:rStyle w:val="fontstyle01"/>
                <w:rFonts w:ascii="Times New Roman" w:hAnsi="Times New Roman"/>
                <w:color w:val="auto"/>
                <w:sz w:val="26"/>
                <w:szCs w:val="26"/>
              </w:rPr>
              <w:t xml:space="preserve"> </w:t>
            </w:r>
            <w:r w:rsidR="00B2702D">
              <w:rPr>
                <w:rStyle w:val="fontstyle01"/>
                <w:rFonts w:ascii="Times New Roman" w:hAnsi="Times New Roman"/>
                <w:color w:val="auto"/>
                <w:sz w:val="26"/>
                <w:szCs w:val="26"/>
              </w:rPr>
              <w:t>T</w:t>
            </w:r>
            <w:r w:rsidRPr="00647530">
              <w:rPr>
                <w:rStyle w:val="fontstyle01"/>
                <w:rFonts w:ascii="Times New Roman" w:hAnsi="Times New Roman"/>
                <w:color w:val="auto"/>
                <w:sz w:val="26"/>
                <w:szCs w:val="26"/>
              </w:rPr>
              <w:t>ier to do tasks.</w:t>
            </w:r>
          </w:p>
        </w:tc>
      </w:tr>
      <w:tr w:rsidR="00647530" w14:paraId="62545A25" w14:textId="77777777" w:rsidTr="00085524">
        <w:tc>
          <w:tcPr>
            <w:tcW w:w="4668" w:type="dxa"/>
            <w:shd w:val="clear" w:color="auto" w:fill="EEECE1" w:themeFill="background2"/>
          </w:tcPr>
          <w:p w14:paraId="095CD791" w14:textId="27AEA5EE" w:rsidR="00647530" w:rsidRDefault="00647530" w:rsidP="00647530">
            <w:pPr>
              <w:pStyle w:val="Nidungvnbn"/>
              <w:ind w:firstLine="0"/>
              <w:jc w:val="center"/>
              <w:rPr>
                <w:rStyle w:val="fontstyle01"/>
                <w:rFonts w:ascii="Times New Roman" w:hAnsi="Times New Roman"/>
                <w:color w:val="auto"/>
                <w:sz w:val="26"/>
                <w:szCs w:val="26"/>
              </w:rPr>
            </w:pPr>
            <w:r>
              <w:rPr>
                <w:rStyle w:val="fontstyle01"/>
                <w:rFonts w:ascii="Times New Roman" w:hAnsi="Times New Roman"/>
                <w:color w:val="auto"/>
                <w:sz w:val="26"/>
                <w:szCs w:val="26"/>
              </w:rPr>
              <w:t>Data Tier</w:t>
            </w:r>
          </w:p>
        </w:tc>
        <w:tc>
          <w:tcPr>
            <w:tcW w:w="4669" w:type="dxa"/>
          </w:tcPr>
          <w:p w14:paraId="49C69524" w14:textId="2CF7CDA9" w:rsidR="00647530" w:rsidRDefault="00647530" w:rsidP="00094D17">
            <w:pPr>
              <w:pStyle w:val="Nidungvnbn"/>
              <w:ind w:firstLine="0"/>
              <w:rPr>
                <w:rStyle w:val="fontstyle01"/>
                <w:rFonts w:ascii="Times New Roman" w:hAnsi="Times New Roman"/>
                <w:color w:val="auto"/>
                <w:sz w:val="26"/>
                <w:szCs w:val="26"/>
              </w:rPr>
            </w:pPr>
            <w:r w:rsidRPr="00647530">
              <w:rPr>
                <w:rStyle w:val="fontstyle01"/>
                <w:rFonts w:ascii="Times New Roman" w:hAnsi="Times New Roman"/>
                <w:color w:val="auto"/>
                <w:sz w:val="26"/>
                <w:szCs w:val="26"/>
              </w:rPr>
              <w:t>Data layer is also the class which gets the data from the business tier and sends it to the database or gets the data from the database and sends it to business tier.</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This is the actual DBMS</w:t>
            </w:r>
            <w:r w:rsidR="00B2702D">
              <w:rPr>
                <w:rStyle w:val="fontstyle01"/>
                <w:rFonts w:ascii="Times New Roman" w:hAnsi="Times New Roman"/>
                <w:color w:val="auto"/>
                <w:sz w:val="26"/>
                <w:szCs w:val="26"/>
              </w:rPr>
              <w:t xml:space="preserve"> (</w:t>
            </w:r>
            <w:r w:rsidR="00B2702D" w:rsidRPr="00B2702D">
              <w:rPr>
                <w:rStyle w:val="fontstyle01"/>
                <w:rFonts w:ascii="Times New Roman" w:hAnsi="Times New Roman"/>
                <w:color w:val="auto"/>
                <w:sz w:val="26"/>
                <w:szCs w:val="26"/>
              </w:rPr>
              <w:t>database management system</w:t>
            </w:r>
            <w:r w:rsidR="00B2702D">
              <w:rPr>
                <w:rStyle w:val="fontstyle01"/>
                <w:rFonts w:ascii="Times New Roman" w:hAnsi="Times New Roman"/>
                <w:color w:val="auto"/>
                <w:sz w:val="26"/>
                <w:szCs w:val="26"/>
              </w:rPr>
              <w:t>)</w:t>
            </w:r>
            <w:r w:rsidR="00B2702D" w:rsidRPr="00B2702D">
              <w:rPr>
                <w:rStyle w:val="fontstyle01"/>
                <w:rFonts w:ascii="Times New Roman" w:hAnsi="Times New Roman"/>
                <w:color w:val="auto"/>
                <w:sz w:val="26"/>
                <w:szCs w:val="26"/>
              </w:rPr>
              <w:t xml:space="preserve"> access layer or object layer also called the business object</w:t>
            </w:r>
            <w:r w:rsidR="00B2702D">
              <w:rPr>
                <w:rStyle w:val="fontstyle01"/>
                <w:rFonts w:ascii="Times New Roman" w:hAnsi="Times New Roman"/>
                <w:color w:val="auto"/>
                <w:sz w:val="26"/>
                <w:szCs w:val="26"/>
              </w:rPr>
              <w:t>.</w:t>
            </w:r>
            <w:r w:rsidR="00085524">
              <w:t xml:space="preserve"> </w:t>
            </w:r>
            <w:r w:rsidR="00085524" w:rsidRPr="00085524">
              <w:rPr>
                <w:rStyle w:val="fontstyle01"/>
                <w:rFonts w:ascii="Times New Roman" w:hAnsi="Times New Roman"/>
                <w:color w:val="auto"/>
                <w:sz w:val="26"/>
                <w:szCs w:val="26"/>
              </w:rPr>
              <w:t>Information that can be obtained via MySql database Connectivity is stored in the database backend. By sending intricate database queries, mysql database connection is utilized to manage the communication between the middle tier and the backend database.</w:t>
            </w:r>
          </w:p>
        </w:tc>
      </w:tr>
    </w:tbl>
    <w:p w14:paraId="4BF9E432" w14:textId="5CEA882A" w:rsidR="00647530" w:rsidRDefault="00647530" w:rsidP="00094D17">
      <w:pPr>
        <w:pStyle w:val="Nidungvnbn"/>
        <w:rPr>
          <w:rStyle w:val="fontstyle01"/>
          <w:rFonts w:ascii="Times New Roman" w:hAnsi="Times New Roman"/>
          <w:color w:val="auto"/>
          <w:sz w:val="26"/>
          <w:szCs w:val="26"/>
        </w:rPr>
      </w:pPr>
    </w:p>
    <w:p w14:paraId="2C769BC9" w14:textId="27778986" w:rsidR="001102A6" w:rsidRPr="004A1D9E" w:rsidRDefault="001102A6" w:rsidP="00094D17">
      <w:pPr>
        <w:pStyle w:val="Nidungvnbn"/>
        <w:rPr>
          <w:rStyle w:val="fontstyle01"/>
          <w:rFonts w:ascii="Times New Roman" w:hAnsi="Times New Roman"/>
          <w:color w:val="auto"/>
          <w:sz w:val="26"/>
          <w:szCs w:val="26"/>
        </w:rPr>
      </w:pPr>
      <w:r w:rsidRPr="001102A6">
        <w:rPr>
          <w:rStyle w:val="fontstyle01"/>
          <w:rFonts w:ascii="Times New Roman" w:hAnsi="Times New Roman"/>
          <w:noProof/>
          <w:color w:val="auto"/>
          <w:sz w:val="26"/>
          <w:szCs w:val="26"/>
        </w:rPr>
        <w:lastRenderedPageBreak/>
        <w:drawing>
          <wp:inline distT="0" distB="0" distL="0" distR="0" wp14:anchorId="2FE39F11" wp14:editId="700EB59E">
            <wp:extent cx="5791835"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4042410"/>
                    </a:xfrm>
                    <a:prstGeom prst="rect">
                      <a:avLst/>
                    </a:prstGeom>
                  </pic:spPr>
                </pic:pic>
              </a:graphicData>
            </a:graphic>
          </wp:inline>
        </w:drawing>
      </w:r>
    </w:p>
    <w:p w14:paraId="2E14F83A" w14:textId="40255A55" w:rsidR="00EE3D77" w:rsidRDefault="00EE3D77" w:rsidP="00512DF9">
      <w:pPr>
        <w:pStyle w:val="Tiumccp1"/>
      </w:pPr>
      <w:bookmarkStart w:id="47" w:name="_Toc121753176"/>
      <w:r w:rsidRPr="00EE3D77">
        <w:t>4.2 Architectural model</w:t>
      </w:r>
      <w:bookmarkEnd w:id="47"/>
    </w:p>
    <w:p w14:paraId="5B2ADE43" w14:textId="100DBB58" w:rsidR="00846A75" w:rsidRDefault="00846A75" w:rsidP="001D1F22">
      <w:pPr>
        <w:pStyle w:val="Nidungvnbn"/>
      </w:pPr>
      <w:r>
        <w:t xml:space="preserve">- </w:t>
      </w:r>
      <w:r w:rsidRPr="00846A75">
        <w:t>Designing a website with order-taking functionality for agents using the MVC</w:t>
      </w:r>
      <w:r w:rsidR="001D1F22">
        <w:t xml:space="preserve"> </w:t>
      </w:r>
      <w:r>
        <w:t xml:space="preserve">(Model – View – Controller) </w:t>
      </w:r>
      <w:r w:rsidRPr="00846A75">
        <w:t>model</w:t>
      </w:r>
      <w:r>
        <w:t xml:space="preserve"> </w:t>
      </w:r>
    </w:p>
    <w:p w14:paraId="169D8589" w14:textId="0F0BC1D4" w:rsidR="00846A75" w:rsidRDefault="00846A75" w:rsidP="001D1F22">
      <w:pPr>
        <w:pStyle w:val="Nidungvnbn"/>
      </w:pPr>
      <w:r>
        <w:t xml:space="preserve">-  </w:t>
      </w:r>
      <w:r w:rsidRPr="00846A75">
        <w:t>Create three sections for the interactive application, including:</w:t>
      </w:r>
    </w:p>
    <w:p w14:paraId="3418A067" w14:textId="12FF3F8C" w:rsidR="00846A75" w:rsidRDefault="00846A75" w:rsidP="001D1F22">
      <w:pPr>
        <w:pStyle w:val="Nidungvnbn"/>
      </w:pPr>
      <w:r>
        <w:tab/>
        <w:t xml:space="preserve">+ Model – </w:t>
      </w:r>
      <w:r w:rsidRPr="00846A75">
        <w:t>includes functions and error information</w:t>
      </w:r>
    </w:p>
    <w:p w14:paraId="2FCE5BC5" w14:textId="52D0F1F8" w:rsidR="00846A75" w:rsidRDefault="00846A75" w:rsidP="001D1F22">
      <w:pPr>
        <w:pStyle w:val="Nidungvnbn"/>
      </w:pPr>
      <w:r>
        <w:tab/>
        <w:t xml:space="preserve">+ View – </w:t>
      </w:r>
      <w:r w:rsidRPr="00846A75">
        <w:t>show data for the user (Can define mult</w:t>
      </w:r>
      <w:r>
        <w:t>i</w:t>
      </w:r>
      <w:r w:rsidRPr="00846A75">
        <w:t>ple views)</w:t>
      </w:r>
    </w:p>
    <w:p w14:paraId="1AA371EE" w14:textId="77777777" w:rsidR="00846A75" w:rsidRDefault="00846A75" w:rsidP="001D1F22">
      <w:pPr>
        <w:pStyle w:val="Nidungvnbn"/>
      </w:pPr>
      <w:r>
        <w:tab/>
        <w:t>+ Controller – handle input from the user</w:t>
      </w:r>
    </w:p>
    <w:p w14:paraId="0B567761" w14:textId="4528F30D" w:rsidR="00846A75" w:rsidRDefault="001D1F22" w:rsidP="00846A75">
      <w:pPr>
        <w:spacing w:line="360" w:lineRule="auto"/>
        <w:ind w:firstLine="710"/>
        <w:jc w:val="center"/>
      </w:pPr>
      <w:r>
        <w:rPr>
          <w:noProof/>
        </w:rPr>
        <w:lastRenderedPageBreak/>
        <w:drawing>
          <wp:inline distT="0" distB="0" distL="0" distR="0" wp14:anchorId="158DB5F8" wp14:editId="41256C2E">
            <wp:extent cx="5791835" cy="434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127494E5" w14:textId="5F80DC10" w:rsidR="00FC5B46" w:rsidRDefault="00846A75" w:rsidP="00846A75">
      <w:pPr>
        <w:pStyle w:val="Nidungvnbn"/>
      </w:pPr>
      <w:r>
        <w:t xml:space="preserve">- </w:t>
      </w:r>
      <w:r w:rsidR="001D1F22" w:rsidRPr="001D1F22">
        <w:t xml:space="preserve">This </w:t>
      </w:r>
      <w:r w:rsidR="001D1F22">
        <w:t>model</w:t>
      </w:r>
      <w:r w:rsidR="001D1F22" w:rsidRPr="001D1F22">
        <w:t xml:space="preserve"> makes it easier to distinguish between the layers that offer internal information and the information that users are presented with and accept. Code may be written more effectively since it separates component dependencies.</w:t>
      </w:r>
    </w:p>
    <w:p w14:paraId="72DB200E" w14:textId="5B69AA60" w:rsidR="00FC5B46" w:rsidRDefault="00FC5B46" w:rsidP="006A7E09">
      <w:pPr>
        <w:pStyle w:val="Nidungvnbn"/>
      </w:pPr>
    </w:p>
    <w:p w14:paraId="7FBA1749" w14:textId="211C59BC" w:rsidR="00FC5B46" w:rsidRDefault="00FC5B46" w:rsidP="006A7E09">
      <w:pPr>
        <w:pStyle w:val="Nidungvnbn"/>
      </w:pPr>
    </w:p>
    <w:p w14:paraId="57AB51D8" w14:textId="716C2EBB" w:rsidR="00FC5B46" w:rsidRDefault="00207415" w:rsidP="00207415">
      <w:pPr>
        <w:pStyle w:val="Tiumccp1"/>
      </w:pPr>
      <w:bookmarkStart w:id="48" w:name="_Toc121753177"/>
      <w:r w:rsidRPr="00207415">
        <w:t>4.3. Technology, software used</w:t>
      </w:r>
      <w:bookmarkEnd w:id="48"/>
    </w:p>
    <w:p w14:paraId="737EA7B3" w14:textId="77777777" w:rsidR="004930F6" w:rsidRDefault="004930F6" w:rsidP="00A25B6E">
      <w:pPr>
        <w:pStyle w:val="Nidungvnbn"/>
      </w:pPr>
    </w:p>
    <w:tbl>
      <w:tblPr>
        <w:tblStyle w:val="TableGrid"/>
        <w:tblW w:w="0" w:type="auto"/>
        <w:tblLook w:val="04A0" w:firstRow="1" w:lastRow="0" w:firstColumn="1" w:lastColumn="0" w:noHBand="0" w:noVBand="1"/>
      </w:tblPr>
      <w:tblGrid>
        <w:gridCol w:w="4668"/>
        <w:gridCol w:w="4669"/>
      </w:tblGrid>
      <w:tr w:rsidR="00A25B6E" w14:paraId="64C151EC" w14:textId="77777777" w:rsidTr="00086126">
        <w:tc>
          <w:tcPr>
            <w:tcW w:w="9337" w:type="dxa"/>
            <w:gridSpan w:val="2"/>
            <w:shd w:val="clear" w:color="auto" w:fill="A6A6A6" w:themeFill="background1" w:themeFillShade="A6"/>
          </w:tcPr>
          <w:p w14:paraId="5E61B09D" w14:textId="488A3406" w:rsidR="00A25B6E" w:rsidRDefault="00A25B6E" w:rsidP="00A25B6E">
            <w:pPr>
              <w:pStyle w:val="Nidungvnbn"/>
              <w:ind w:firstLine="0"/>
            </w:pPr>
            <w:r>
              <w:t>Application Server</w:t>
            </w:r>
          </w:p>
        </w:tc>
      </w:tr>
      <w:tr w:rsidR="00A25B6E" w14:paraId="2BEF32D1" w14:textId="77777777" w:rsidTr="00A25B6E">
        <w:tc>
          <w:tcPr>
            <w:tcW w:w="4668" w:type="dxa"/>
          </w:tcPr>
          <w:p w14:paraId="6770B13C" w14:textId="2C653CC9" w:rsidR="00A25B6E" w:rsidRDefault="00A25B6E" w:rsidP="00A25B6E">
            <w:pPr>
              <w:pStyle w:val="Nidungvnbn"/>
              <w:ind w:firstLine="0"/>
            </w:pPr>
            <w:r>
              <w:t>Winform Application</w:t>
            </w:r>
          </w:p>
        </w:tc>
        <w:tc>
          <w:tcPr>
            <w:tcW w:w="4669" w:type="dxa"/>
          </w:tcPr>
          <w:p w14:paraId="694C3737" w14:textId="0376BCB0" w:rsidR="00A25B6E" w:rsidRDefault="00A25B6E" w:rsidP="00A25B6E">
            <w:pPr>
              <w:pStyle w:val="Nidungvnbn"/>
              <w:ind w:firstLine="0"/>
            </w:pPr>
            <w:r>
              <w:t>Visual Studio 2022</w:t>
            </w:r>
          </w:p>
        </w:tc>
      </w:tr>
      <w:tr w:rsidR="00A25B6E" w14:paraId="53EC7048" w14:textId="77777777" w:rsidTr="00A25B6E">
        <w:tc>
          <w:tcPr>
            <w:tcW w:w="4668" w:type="dxa"/>
          </w:tcPr>
          <w:p w14:paraId="127D3CBE" w14:textId="1BC13A56" w:rsidR="00A25B6E" w:rsidRDefault="00086126" w:rsidP="00A25B6E">
            <w:pPr>
              <w:pStyle w:val="Nidungvnbn"/>
              <w:ind w:firstLine="0"/>
            </w:pPr>
            <w:r w:rsidRPr="00086126">
              <w:t>Operating Systems</w:t>
            </w:r>
          </w:p>
        </w:tc>
        <w:tc>
          <w:tcPr>
            <w:tcW w:w="4669" w:type="dxa"/>
          </w:tcPr>
          <w:p w14:paraId="698FFD11" w14:textId="7E03098F" w:rsidR="00A25B6E" w:rsidRDefault="00086126" w:rsidP="00A25B6E">
            <w:pPr>
              <w:pStyle w:val="Nidungvnbn"/>
              <w:ind w:firstLine="0"/>
            </w:pPr>
            <w:r w:rsidRPr="00086126">
              <w:t>Windows Server</w:t>
            </w:r>
          </w:p>
        </w:tc>
      </w:tr>
      <w:tr w:rsidR="00086126" w14:paraId="202D00B5" w14:textId="77777777" w:rsidTr="00086126">
        <w:tc>
          <w:tcPr>
            <w:tcW w:w="9337" w:type="dxa"/>
            <w:gridSpan w:val="2"/>
            <w:shd w:val="clear" w:color="auto" w:fill="A6A6A6" w:themeFill="background1" w:themeFillShade="A6"/>
          </w:tcPr>
          <w:p w14:paraId="7AD03277" w14:textId="55B2C0C7" w:rsidR="00086126" w:rsidRDefault="00086126" w:rsidP="00A25B6E">
            <w:pPr>
              <w:pStyle w:val="Nidungvnbn"/>
              <w:ind w:firstLine="0"/>
            </w:pPr>
            <w:r w:rsidRPr="00086126">
              <w:t>HTTP Server</w:t>
            </w:r>
          </w:p>
        </w:tc>
      </w:tr>
      <w:tr w:rsidR="00A25B6E" w14:paraId="132B445E" w14:textId="77777777" w:rsidTr="00A25B6E">
        <w:tc>
          <w:tcPr>
            <w:tcW w:w="4668" w:type="dxa"/>
          </w:tcPr>
          <w:p w14:paraId="7980F4CB" w14:textId="4F91E160" w:rsidR="00A25B6E" w:rsidRDefault="00086126" w:rsidP="00A25B6E">
            <w:pPr>
              <w:pStyle w:val="Nidungvnbn"/>
              <w:ind w:firstLine="0"/>
            </w:pPr>
            <w:r w:rsidRPr="00086126">
              <w:lastRenderedPageBreak/>
              <w:t>Web Server</w:t>
            </w:r>
          </w:p>
        </w:tc>
        <w:tc>
          <w:tcPr>
            <w:tcW w:w="4669" w:type="dxa"/>
          </w:tcPr>
          <w:p w14:paraId="633C162A" w14:textId="0AF50DF0" w:rsidR="00A25B6E" w:rsidRDefault="00086126" w:rsidP="00A25B6E">
            <w:pPr>
              <w:pStyle w:val="Nidungvnbn"/>
              <w:ind w:firstLine="0"/>
            </w:pPr>
            <w:r w:rsidRPr="00086126">
              <w:t>IIS EXPRESS</w:t>
            </w:r>
          </w:p>
        </w:tc>
      </w:tr>
      <w:tr w:rsidR="00A25B6E" w14:paraId="3B668D31" w14:textId="77777777" w:rsidTr="00A25B6E">
        <w:tc>
          <w:tcPr>
            <w:tcW w:w="4668" w:type="dxa"/>
          </w:tcPr>
          <w:p w14:paraId="7DEA8E54" w14:textId="20038760" w:rsidR="00A25B6E" w:rsidRDefault="00086126" w:rsidP="00A25B6E">
            <w:pPr>
              <w:pStyle w:val="Nidungvnbn"/>
              <w:ind w:firstLine="0"/>
            </w:pPr>
            <w:r w:rsidRPr="00086126">
              <w:t>Operating Systems</w:t>
            </w:r>
          </w:p>
        </w:tc>
        <w:tc>
          <w:tcPr>
            <w:tcW w:w="4669" w:type="dxa"/>
          </w:tcPr>
          <w:p w14:paraId="2A6337F5" w14:textId="75E54A6B" w:rsidR="00A25B6E" w:rsidRDefault="00086126" w:rsidP="00A25B6E">
            <w:pPr>
              <w:pStyle w:val="Nidungvnbn"/>
              <w:ind w:firstLine="0"/>
            </w:pPr>
            <w:r w:rsidRPr="00086126">
              <w:t>Windows Server</w:t>
            </w:r>
          </w:p>
        </w:tc>
      </w:tr>
      <w:tr w:rsidR="00086126" w14:paraId="3AD45A78" w14:textId="77777777" w:rsidTr="00086126">
        <w:tc>
          <w:tcPr>
            <w:tcW w:w="9337" w:type="dxa"/>
            <w:gridSpan w:val="2"/>
            <w:shd w:val="clear" w:color="auto" w:fill="A6A6A6" w:themeFill="background1" w:themeFillShade="A6"/>
          </w:tcPr>
          <w:p w14:paraId="7DB2437F" w14:textId="75A9DFAC" w:rsidR="00086126" w:rsidRDefault="00086126" w:rsidP="00A25B6E">
            <w:pPr>
              <w:pStyle w:val="Nidungvnbn"/>
              <w:ind w:firstLine="0"/>
            </w:pPr>
            <w:r w:rsidRPr="00086126">
              <w:t>Database Server</w:t>
            </w:r>
          </w:p>
        </w:tc>
      </w:tr>
      <w:tr w:rsidR="00A25B6E" w14:paraId="15B0870E" w14:textId="77777777" w:rsidTr="00A25B6E">
        <w:tc>
          <w:tcPr>
            <w:tcW w:w="4668" w:type="dxa"/>
          </w:tcPr>
          <w:p w14:paraId="7F9F86D4" w14:textId="4C90452A" w:rsidR="00A25B6E" w:rsidRDefault="00086126" w:rsidP="00A25B6E">
            <w:pPr>
              <w:pStyle w:val="Nidungvnbn"/>
              <w:ind w:firstLine="0"/>
            </w:pPr>
            <w:r w:rsidRPr="00086126">
              <w:t>Operating Systems</w:t>
            </w:r>
          </w:p>
        </w:tc>
        <w:tc>
          <w:tcPr>
            <w:tcW w:w="4669" w:type="dxa"/>
          </w:tcPr>
          <w:p w14:paraId="26048008" w14:textId="78624149" w:rsidR="00A25B6E" w:rsidRDefault="00086126" w:rsidP="00A25B6E">
            <w:pPr>
              <w:pStyle w:val="Nidungvnbn"/>
              <w:ind w:firstLine="0"/>
            </w:pPr>
            <w:r w:rsidRPr="00086126">
              <w:t>Windows Server</w:t>
            </w:r>
          </w:p>
        </w:tc>
      </w:tr>
      <w:tr w:rsidR="00086126" w14:paraId="793D2EC1" w14:textId="77777777" w:rsidTr="00A25B6E">
        <w:tc>
          <w:tcPr>
            <w:tcW w:w="4668" w:type="dxa"/>
          </w:tcPr>
          <w:p w14:paraId="5C6C1FCD" w14:textId="6BD82C1A" w:rsidR="00086126" w:rsidRPr="00086126" w:rsidRDefault="00086126" w:rsidP="00A25B6E">
            <w:pPr>
              <w:pStyle w:val="Nidungvnbn"/>
              <w:ind w:firstLine="0"/>
            </w:pPr>
            <w:r w:rsidRPr="00086126">
              <w:t>Windows Server</w:t>
            </w:r>
          </w:p>
        </w:tc>
        <w:tc>
          <w:tcPr>
            <w:tcW w:w="4669" w:type="dxa"/>
          </w:tcPr>
          <w:p w14:paraId="3B0CE86B" w14:textId="2CAD5AF2" w:rsidR="00086126" w:rsidRPr="00086126" w:rsidRDefault="00086126" w:rsidP="00A25B6E">
            <w:pPr>
              <w:pStyle w:val="Nidungvnbn"/>
              <w:ind w:firstLine="0"/>
            </w:pPr>
            <w:r w:rsidRPr="00086126">
              <w:t>Microsoft SQL Server</w:t>
            </w:r>
            <w:r>
              <w:t xml:space="preserve"> Management Studio 2018</w:t>
            </w:r>
          </w:p>
        </w:tc>
      </w:tr>
    </w:tbl>
    <w:p w14:paraId="2AF48B3F" w14:textId="77777777" w:rsidR="004930F6" w:rsidRDefault="004930F6" w:rsidP="00A25B6E">
      <w:pPr>
        <w:pStyle w:val="Nidungvnbn"/>
      </w:pPr>
    </w:p>
    <w:p w14:paraId="3AFD54D2" w14:textId="77777777" w:rsidR="004930F6" w:rsidRDefault="004930F6" w:rsidP="00FC5B46">
      <w:pPr>
        <w:pStyle w:val="Chng"/>
        <w:jc w:val="center"/>
      </w:pPr>
    </w:p>
    <w:p w14:paraId="11260578" w14:textId="551FA9C6" w:rsidR="004930F6" w:rsidRDefault="00086126" w:rsidP="00086126">
      <w:pPr>
        <w:pStyle w:val="Tiumccp1"/>
      </w:pPr>
      <w:bookmarkStart w:id="49" w:name="_Toc121753178"/>
      <w:r w:rsidRPr="00086126">
        <w:t>4.4. Rationale for your architectural style and model</w:t>
      </w:r>
      <w:bookmarkEnd w:id="49"/>
    </w:p>
    <w:p w14:paraId="3AC0FF86" w14:textId="23183E2D" w:rsidR="00086126" w:rsidRDefault="009B39ED" w:rsidP="009B39ED">
      <w:pPr>
        <w:pStyle w:val="Nidungvnbn"/>
        <w:rPr>
          <w:lang w:bidi="th-TH"/>
        </w:rPr>
      </w:pPr>
      <w:r w:rsidRPr="009B39ED">
        <w:rPr>
          <w:rFonts w:eastAsiaTheme="minorEastAsia"/>
        </w:rPr>
        <w:t xml:space="preserve">- </w:t>
      </w:r>
      <w:r w:rsidRPr="009B39ED">
        <w:rPr>
          <w:lang w:bidi="th-TH"/>
        </w:rPr>
        <w:t>An architectural design called microservices organizes an application as a group of tiny, loosely linked services that cooperate to complete a single task. They may be added, deleted, or upgraded without affecting other programs because they operate separately.</w:t>
      </w:r>
    </w:p>
    <w:p w14:paraId="74161A5D" w14:textId="1D4F00F5" w:rsidR="009B39ED" w:rsidRDefault="009B39ED" w:rsidP="009B39ED">
      <w:pPr>
        <w:pStyle w:val="Nidungvnbn"/>
        <w:rPr>
          <w:lang w:bidi="th-TH"/>
        </w:rPr>
      </w:pPr>
      <w:r>
        <w:rPr>
          <w:lang w:bidi="th-TH"/>
        </w:rPr>
        <w:t xml:space="preserve">- </w:t>
      </w:r>
      <w:r w:rsidRPr="009B39ED">
        <w:rPr>
          <w:lang w:bidi="th-TH"/>
        </w:rPr>
        <w:t>There are several advantages to using a microservices architecture, including simpler deployment and testing, increased productivity, flexibility, and scalability. They do have certain drawbacks, though, as independent microservices need a flawless mechanism of communication to operate as a bigger program.</w:t>
      </w:r>
    </w:p>
    <w:p w14:paraId="7AE48B25" w14:textId="1C7B6AEA" w:rsidR="009B39ED" w:rsidRDefault="009B39ED" w:rsidP="009B39ED">
      <w:pPr>
        <w:pStyle w:val="Nidungvnbn"/>
        <w:rPr>
          <w:lang w:bidi="th-TH"/>
        </w:rPr>
      </w:pPr>
      <w:r>
        <w:rPr>
          <w:lang w:bidi="th-TH"/>
        </w:rPr>
        <w:t xml:space="preserve">- </w:t>
      </w:r>
      <w:r w:rsidRPr="009B39ED">
        <w:rPr>
          <w:lang w:bidi="th-TH"/>
        </w:rPr>
        <w:t>Real-time communication between microservices is made possible by event-driven microservices, allowing data to be consumed in the form of events before it is even necessary.</w:t>
      </w:r>
    </w:p>
    <w:p w14:paraId="0905C1E5" w14:textId="2F68A919" w:rsidR="003D3453" w:rsidRDefault="009B39ED" w:rsidP="003D3453">
      <w:pPr>
        <w:pStyle w:val="Nidungvnbn"/>
      </w:pPr>
      <w:r>
        <w:rPr>
          <w:lang w:bidi="th-TH"/>
        </w:rPr>
        <w:t xml:space="preserve">- </w:t>
      </w:r>
      <w:r w:rsidR="003D3453" w:rsidRPr="001B1514">
        <w:t>When at the data center, we primarily concentrate on the present state of the data.</w:t>
      </w:r>
    </w:p>
    <w:p w14:paraId="77272D0A" w14:textId="6762CBE7" w:rsidR="003D3453" w:rsidRDefault="003D3453" w:rsidP="003D3453">
      <w:pPr>
        <w:pStyle w:val="Nidungvnbn"/>
      </w:pPr>
      <w:r>
        <w:t xml:space="preserve">- </w:t>
      </w:r>
      <w:r w:rsidRPr="001B1514">
        <w:t>When employing an event-driven architecture, event producers create and deliver event notifications, and one or more event information receivers may be present. Event information receivers may then initiate handling logic.</w:t>
      </w:r>
    </w:p>
    <w:p w14:paraId="5D2BDF6C" w14:textId="0AB98832" w:rsidR="003D3453" w:rsidRDefault="003D3453" w:rsidP="003D3453">
      <w:pPr>
        <w:pStyle w:val="Nidungvnbn"/>
      </w:pPr>
      <w:r>
        <w:lastRenderedPageBreak/>
        <w:t xml:space="preserve">- Example: </w:t>
      </w:r>
      <w:r w:rsidRPr="003D3453">
        <w:t>The Accounting application may be waiting and listening for the notice of the new order that Web Example just got before activating their own internal system to communicate information about the event to their users.</w:t>
      </w:r>
    </w:p>
    <w:p w14:paraId="45C145E2" w14:textId="3CEC1C1F" w:rsidR="009B39ED" w:rsidRPr="009B39ED" w:rsidRDefault="009B39ED" w:rsidP="009B39ED">
      <w:pPr>
        <w:pStyle w:val="Nidungvnbn"/>
      </w:pPr>
    </w:p>
    <w:p w14:paraId="48F32A9B" w14:textId="77777777" w:rsidR="004930F6" w:rsidRDefault="004930F6" w:rsidP="00FC5B46">
      <w:pPr>
        <w:pStyle w:val="Chng"/>
        <w:jc w:val="center"/>
      </w:pPr>
    </w:p>
    <w:p w14:paraId="7375D419" w14:textId="77777777" w:rsidR="004930F6" w:rsidRDefault="004930F6" w:rsidP="00FC5B46">
      <w:pPr>
        <w:pStyle w:val="Chng"/>
        <w:jc w:val="center"/>
      </w:pPr>
    </w:p>
    <w:p w14:paraId="3A6F7D38" w14:textId="77777777" w:rsidR="004930F6" w:rsidRDefault="004930F6" w:rsidP="00FC5B46">
      <w:pPr>
        <w:pStyle w:val="Chng"/>
        <w:jc w:val="center"/>
      </w:pPr>
    </w:p>
    <w:p w14:paraId="0D02658D" w14:textId="77777777" w:rsidR="004930F6" w:rsidRDefault="004930F6" w:rsidP="00FC5B46">
      <w:pPr>
        <w:pStyle w:val="Chng"/>
        <w:jc w:val="center"/>
      </w:pPr>
    </w:p>
    <w:p w14:paraId="534A8AF7" w14:textId="77777777" w:rsidR="004930F6" w:rsidRDefault="004930F6" w:rsidP="00FC5B46">
      <w:pPr>
        <w:pStyle w:val="Chng"/>
        <w:jc w:val="center"/>
      </w:pPr>
    </w:p>
    <w:p w14:paraId="46E0B0ED" w14:textId="77777777" w:rsidR="004930F6" w:rsidRDefault="004930F6" w:rsidP="00FC5B46">
      <w:pPr>
        <w:pStyle w:val="Chng"/>
        <w:jc w:val="center"/>
      </w:pPr>
    </w:p>
    <w:p w14:paraId="0201C0D4" w14:textId="77777777" w:rsidR="004930F6" w:rsidRDefault="004930F6" w:rsidP="00FC5B46">
      <w:pPr>
        <w:pStyle w:val="Chng"/>
        <w:jc w:val="center"/>
      </w:pPr>
    </w:p>
    <w:p w14:paraId="32F4C2EA" w14:textId="77777777" w:rsidR="004930F6" w:rsidRDefault="004930F6" w:rsidP="00FC5B46">
      <w:pPr>
        <w:pStyle w:val="Chng"/>
        <w:jc w:val="center"/>
      </w:pPr>
    </w:p>
    <w:p w14:paraId="08D4EBBF" w14:textId="77777777" w:rsidR="004930F6" w:rsidRDefault="004930F6" w:rsidP="00FC5B46">
      <w:pPr>
        <w:pStyle w:val="Chng"/>
        <w:jc w:val="center"/>
      </w:pPr>
    </w:p>
    <w:p w14:paraId="0EB8179A" w14:textId="77777777" w:rsidR="004930F6" w:rsidRDefault="004930F6" w:rsidP="00FC5B46">
      <w:pPr>
        <w:pStyle w:val="Chng"/>
        <w:jc w:val="center"/>
      </w:pPr>
    </w:p>
    <w:p w14:paraId="67D7D325" w14:textId="77777777" w:rsidR="004930F6" w:rsidRDefault="004930F6" w:rsidP="00FC5B46">
      <w:pPr>
        <w:pStyle w:val="Chng"/>
        <w:jc w:val="center"/>
      </w:pPr>
    </w:p>
    <w:p w14:paraId="7B1F13DF" w14:textId="77777777" w:rsidR="004930F6" w:rsidRDefault="004930F6" w:rsidP="00FC5B46">
      <w:pPr>
        <w:pStyle w:val="Chng"/>
        <w:jc w:val="center"/>
      </w:pPr>
    </w:p>
    <w:p w14:paraId="28F8D174" w14:textId="77777777" w:rsidR="004930F6" w:rsidRDefault="004930F6" w:rsidP="00FC5B46">
      <w:pPr>
        <w:pStyle w:val="Chng"/>
        <w:jc w:val="center"/>
      </w:pPr>
    </w:p>
    <w:p w14:paraId="3A8E256A" w14:textId="77777777" w:rsidR="004930F6" w:rsidRDefault="004930F6" w:rsidP="00FC5B46">
      <w:pPr>
        <w:pStyle w:val="Chng"/>
        <w:jc w:val="center"/>
      </w:pPr>
    </w:p>
    <w:p w14:paraId="3C701740" w14:textId="77777777" w:rsidR="004930F6" w:rsidRDefault="004930F6" w:rsidP="00FC5B46">
      <w:pPr>
        <w:pStyle w:val="Chng"/>
        <w:jc w:val="center"/>
      </w:pPr>
    </w:p>
    <w:p w14:paraId="21EC8335" w14:textId="77777777" w:rsidR="004930F6" w:rsidRDefault="004930F6" w:rsidP="00FC5B46">
      <w:pPr>
        <w:pStyle w:val="Chng"/>
        <w:jc w:val="center"/>
      </w:pPr>
    </w:p>
    <w:p w14:paraId="7F9AF8E5" w14:textId="77777777" w:rsidR="004930F6" w:rsidRDefault="004930F6" w:rsidP="00FC5B46">
      <w:pPr>
        <w:pStyle w:val="Chng"/>
        <w:jc w:val="center"/>
      </w:pPr>
    </w:p>
    <w:p w14:paraId="20CCB3D3" w14:textId="77777777" w:rsidR="004930F6" w:rsidRDefault="004930F6" w:rsidP="00FC5B46">
      <w:pPr>
        <w:pStyle w:val="Chng"/>
        <w:jc w:val="center"/>
      </w:pPr>
    </w:p>
    <w:p w14:paraId="52523E27" w14:textId="77777777" w:rsidR="004A7D0F" w:rsidRDefault="004A7D0F" w:rsidP="00FC5B46">
      <w:pPr>
        <w:pStyle w:val="Chng"/>
        <w:jc w:val="center"/>
      </w:pPr>
    </w:p>
    <w:p w14:paraId="71A9A7E9" w14:textId="43CAB36D" w:rsidR="00FC5B46" w:rsidRDefault="00FC5B46" w:rsidP="00FC5B46">
      <w:pPr>
        <w:pStyle w:val="Chng"/>
        <w:jc w:val="center"/>
      </w:pPr>
      <w:bookmarkStart w:id="50" w:name="_Toc121753179"/>
      <w:r>
        <w:lastRenderedPageBreak/>
        <w:t>CHAPTER 5: DESIGN</w:t>
      </w:r>
      <w:bookmarkEnd w:id="50"/>
    </w:p>
    <w:p w14:paraId="4364F667" w14:textId="5DCDE8B6" w:rsidR="00FC5B46" w:rsidRDefault="00FC5B46" w:rsidP="00FC5B46">
      <w:pPr>
        <w:pStyle w:val="Tiumccp1"/>
      </w:pPr>
      <w:bookmarkStart w:id="51" w:name="_Toc121753180"/>
      <w:r w:rsidRPr="00FC5B46">
        <w:t>5.1 Database design</w:t>
      </w:r>
      <w:bookmarkEnd w:id="51"/>
    </w:p>
    <w:p w14:paraId="3F658494" w14:textId="24EE98EC" w:rsidR="00FC5B46" w:rsidRDefault="009A65A2" w:rsidP="009A65A2">
      <w:pPr>
        <w:pStyle w:val="Nidungvnbn"/>
        <w:jc w:val="left"/>
      </w:pPr>
      <w:r>
        <w:rPr>
          <w:noProof/>
        </w:rPr>
        <w:drawing>
          <wp:inline distT="0" distB="0" distL="0" distR="0" wp14:anchorId="4AB8D280" wp14:editId="5AE52CA5">
            <wp:extent cx="5685155" cy="321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2163" cy="3230916"/>
                    </a:xfrm>
                    <a:prstGeom prst="rect">
                      <a:avLst/>
                    </a:prstGeom>
                    <a:noFill/>
                    <a:ln>
                      <a:noFill/>
                    </a:ln>
                  </pic:spPr>
                </pic:pic>
              </a:graphicData>
            </a:graphic>
          </wp:inline>
        </w:drawing>
      </w:r>
    </w:p>
    <w:p w14:paraId="706D6D8C" w14:textId="3E4C131C" w:rsidR="009A65A2" w:rsidRDefault="009A65A2" w:rsidP="009A65A2">
      <w:pPr>
        <w:pStyle w:val="Tiumccp1"/>
      </w:pPr>
      <w:bookmarkStart w:id="52" w:name="_Toc121753181"/>
      <w:r w:rsidRPr="009A65A2">
        <w:t>5.2 Static model – class diagrams</w:t>
      </w:r>
      <w:bookmarkEnd w:id="52"/>
    </w:p>
    <w:p w14:paraId="0785F03E" w14:textId="10873616" w:rsidR="003158C1" w:rsidRDefault="00DB6439" w:rsidP="003158C1">
      <w:pPr>
        <w:pStyle w:val="Nidungvnbn"/>
      </w:pPr>
      <w:r>
        <w:rPr>
          <w:noProof/>
        </w:rPr>
        <w:lastRenderedPageBreak/>
        <w:drawing>
          <wp:inline distT="0" distB="0" distL="0" distR="0" wp14:anchorId="23011960" wp14:editId="206D3EB4">
            <wp:extent cx="5791835" cy="6455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6455410"/>
                    </a:xfrm>
                    <a:prstGeom prst="rect">
                      <a:avLst/>
                    </a:prstGeom>
                    <a:noFill/>
                    <a:ln>
                      <a:noFill/>
                    </a:ln>
                  </pic:spPr>
                </pic:pic>
              </a:graphicData>
            </a:graphic>
          </wp:inline>
        </w:drawing>
      </w:r>
    </w:p>
    <w:p w14:paraId="07904C21" w14:textId="160EE730" w:rsidR="009A65A2" w:rsidRDefault="009A65A2" w:rsidP="009A65A2">
      <w:pPr>
        <w:pStyle w:val="Tiumccp1"/>
      </w:pPr>
      <w:bookmarkStart w:id="53" w:name="_Toc121753182"/>
      <w:r w:rsidRPr="009A65A2">
        <w:t>5.3 Dynamic model – sequence diagrams</w:t>
      </w:r>
      <w:bookmarkEnd w:id="53"/>
    </w:p>
    <w:p w14:paraId="54C7CE0A" w14:textId="793E8223" w:rsidR="00694A96" w:rsidRDefault="00694A96" w:rsidP="00694A96">
      <w:pPr>
        <w:pStyle w:val="Tiumccp2"/>
      </w:pPr>
      <w:r>
        <w:t xml:space="preserve"> </w:t>
      </w:r>
      <w:bookmarkStart w:id="54" w:name="_Toc121753183"/>
      <w:r>
        <w:t>5.3.1 Goods Received Note</w:t>
      </w:r>
      <w:bookmarkEnd w:id="54"/>
    </w:p>
    <w:p w14:paraId="6E137205" w14:textId="35F27650" w:rsidR="00694A96" w:rsidRDefault="00694A96" w:rsidP="00694A96">
      <w:pPr>
        <w:pStyle w:val="Nidungvnbn"/>
      </w:pPr>
      <w:r w:rsidRPr="00694A96">
        <w:rPr>
          <w:noProof/>
        </w:rPr>
        <w:lastRenderedPageBreak/>
        <w:drawing>
          <wp:inline distT="0" distB="0" distL="0" distR="0" wp14:anchorId="0303FD26" wp14:editId="6DACE854">
            <wp:extent cx="5791835" cy="562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5628005"/>
                    </a:xfrm>
                    <a:prstGeom prst="rect">
                      <a:avLst/>
                    </a:prstGeom>
                    <a:noFill/>
                    <a:ln>
                      <a:noFill/>
                    </a:ln>
                  </pic:spPr>
                </pic:pic>
              </a:graphicData>
            </a:graphic>
          </wp:inline>
        </w:drawing>
      </w:r>
    </w:p>
    <w:p w14:paraId="31B1B37B" w14:textId="2B027E17" w:rsidR="00E9160B" w:rsidRDefault="009E27BC" w:rsidP="009E27BC">
      <w:pPr>
        <w:pStyle w:val="Tiumccp2"/>
      </w:pPr>
      <w:r>
        <w:t xml:space="preserve">  </w:t>
      </w:r>
      <w:bookmarkStart w:id="55" w:name="_Toc121753184"/>
      <w:r>
        <w:t>5.3.2 Web Agency Order</w:t>
      </w:r>
      <w:bookmarkEnd w:id="55"/>
    </w:p>
    <w:p w14:paraId="19ABF2F4" w14:textId="5AC4E6A1" w:rsidR="009E27BC" w:rsidRDefault="009E27BC" w:rsidP="009E27BC">
      <w:pPr>
        <w:pStyle w:val="Nidungvnbn"/>
      </w:pPr>
      <w:r>
        <w:rPr>
          <w:noProof/>
        </w:rPr>
        <w:lastRenderedPageBreak/>
        <w:drawing>
          <wp:inline distT="0" distB="0" distL="0" distR="0" wp14:anchorId="480EF652" wp14:editId="07E3BBBB">
            <wp:extent cx="515112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120" cy="4389120"/>
                    </a:xfrm>
                    <a:prstGeom prst="rect">
                      <a:avLst/>
                    </a:prstGeom>
                    <a:noFill/>
                    <a:ln>
                      <a:noFill/>
                    </a:ln>
                  </pic:spPr>
                </pic:pic>
              </a:graphicData>
            </a:graphic>
          </wp:inline>
        </w:drawing>
      </w:r>
    </w:p>
    <w:p w14:paraId="4ED08687" w14:textId="75060D67" w:rsidR="009E27BC" w:rsidRDefault="009E27BC" w:rsidP="009E27BC">
      <w:pPr>
        <w:pStyle w:val="Tiumccp2"/>
      </w:pPr>
      <w:r>
        <w:t xml:space="preserve">  </w:t>
      </w:r>
      <w:bookmarkStart w:id="56" w:name="_Toc121753185"/>
      <w:r>
        <w:t>5.3.3 Goods Delivery Note</w:t>
      </w:r>
      <w:bookmarkEnd w:id="56"/>
    </w:p>
    <w:p w14:paraId="043D1D16" w14:textId="3167A7AB" w:rsidR="009E27BC" w:rsidRDefault="009E27BC" w:rsidP="009E27BC">
      <w:pPr>
        <w:pStyle w:val="Tiumccp3"/>
      </w:pPr>
      <w:r>
        <w:t xml:space="preserve">        </w:t>
      </w:r>
      <w:bookmarkStart w:id="57" w:name="_Toc121753186"/>
      <w:r>
        <w:t>5.3.3.1 View Order and Order Detail</w:t>
      </w:r>
      <w:bookmarkEnd w:id="57"/>
    </w:p>
    <w:p w14:paraId="70980723" w14:textId="1FB6DD95" w:rsidR="009E27BC" w:rsidRDefault="009E27BC" w:rsidP="009E27BC">
      <w:pPr>
        <w:pStyle w:val="Nidungvnbn"/>
      </w:pPr>
      <w:r>
        <w:lastRenderedPageBreak/>
        <w:tab/>
      </w:r>
      <w:r>
        <w:rPr>
          <w:noProof/>
        </w:rPr>
        <w:drawing>
          <wp:inline distT="0" distB="0" distL="0" distR="0" wp14:anchorId="250A582C" wp14:editId="7EE41F82">
            <wp:extent cx="5791835" cy="3858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858895"/>
                    </a:xfrm>
                    <a:prstGeom prst="rect">
                      <a:avLst/>
                    </a:prstGeom>
                    <a:noFill/>
                    <a:ln>
                      <a:noFill/>
                    </a:ln>
                  </pic:spPr>
                </pic:pic>
              </a:graphicData>
            </a:graphic>
          </wp:inline>
        </w:drawing>
      </w:r>
    </w:p>
    <w:p w14:paraId="00AD2888" w14:textId="3ADDB339" w:rsidR="009E27BC" w:rsidRDefault="009E27BC" w:rsidP="009E27BC">
      <w:pPr>
        <w:pStyle w:val="Tiumccp3"/>
      </w:pPr>
      <w:r>
        <w:t xml:space="preserve">       </w:t>
      </w:r>
      <w:bookmarkStart w:id="58" w:name="_Toc121753187"/>
      <w:r>
        <w:t>5.3.3.2 Update Status</w:t>
      </w:r>
      <w:bookmarkEnd w:id="58"/>
    </w:p>
    <w:p w14:paraId="663160AE" w14:textId="27A36DEF" w:rsidR="009E27BC" w:rsidRDefault="009E27BC" w:rsidP="009E27BC">
      <w:pPr>
        <w:pStyle w:val="Nidungvnbn"/>
      </w:pPr>
      <w:r>
        <w:rPr>
          <w:noProof/>
        </w:rPr>
        <w:lastRenderedPageBreak/>
        <w:drawing>
          <wp:inline distT="0" distB="0" distL="0" distR="0" wp14:anchorId="77943E29" wp14:editId="790F286E">
            <wp:extent cx="5791835" cy="3959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3959860"/>
                    </a:xfrm>
                    <a:prstGeom prst="rect">
                      <a:avLst/>
                    </a:prstGeom>
                    <a:noFill/>
                    <a:ln>
                      <a:noFill/>
                    </a:ln>
                  </pic:spPr>
                </pic:pic>
              </a:graphicData>
            </a:graphic>
          </wp:inline>
        </w:drawing>
      </w:r>
    </w:p>
    <w:p w14:paraId="55E3700B" w14:textId="2AF38290" w:rsidR="009E27BC" w:rsidRDefault="009E27BC" w:rsidP="009E27BC">
      <w:pPr>
        <w:pStyle w:val="Tiumccp3"/>
      </w:pPr>
      <w:r>
        <w:t xml:space="preserve">        </w:t>
      </w:r>
      <w:bookmarkStart w:id="59" w:name="_Toc121753188"/>
      <w:r>
        <w:t>5.3.3.3 Payment Success</w:t>
      </w:r>
      <w:bookmarkEnd w:id="59"/>
    </w:p>
    <w:p w14:paraId="5AE49D96" w14:textId="0D568142" w:rsidR="009E27BC" w:rsidRDefault="009E27BC" w:rsidP="009E27BC">
      <w:pPr>
        <w:pStyle w:val="Nidungvnbn"/>
      </w:pPr>
      <w:r>
        <w:rPr>
          <w:noProof/>
        </w:rPr>
        <w:lastRenderedPageBreak/>
        <w:drawing>
          <wp:inline distT="0" distB="0" distL="0" distR="0" wp14:anchorId="5133CF99" wp14:editId="006AEFE4">
            <wp:extent cx="5791835" cy="3939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3939540"/>
                    </a:xfrm>
                    <a:prstGeom prst="rect">
                      <a:avLst/>
                    </a:prstGeom>
                    <a:noFill/>
                    <a:ln>
                      <a:noFill/>
                    </a:ln>
                  </pic:spPr>
                </pic:pic>
              </a:graphicData>
            </a:graphic>
          </wp:inline>
        </w:drawing>
      </w:r>
    </w:p>
    <w:p w14:paraId="4AA97FFE" w14:textId="3903176C" w:rsidR="002B7519" w:rsidRDefault="002B7519" w:rsidP="002B7519">
      <w:pPr>
        <w:pStyle w:val="Tiumccp2"/>
      </w:pPr>
      <w:r>
        <w:t xml:space="preserve"> </w:t>
      </w:r>
      <w:bookmarkStart w:id="60" w:name="_Toc121753189"/>
      <w:r>
        <w:t>5.3.4 Statistics</w:t>
      </w:r>
      <w:bookmarkEnd w:id="60"/>
    </w:p>
    <w:p w14:paraId="46A64E92" w14:textId="0BD9025F" w:rsidR="002B7519" w:rsidRDefault="002B7519" w:rsidP="002B7519">
      <w:pPr>
        <w:pStyle w:val="Tiumccp3"/>
      </w:pPr>
      <w:r>
        <w:t xml:space="preserve">       </w:t>
      </w:r>
      <w:bookmarkStart w:id="61" w:name="_Toc121753190"/>
      <w:r>
        <w:t>5.3.4.1 View Incoming Goods</w:t>
      </w:r>
      <w:bookmarkEnd w:id="61"/>
    </w:p>
    <w:p w14:paraId="34ABE67E" w14:textId="51D53105" w:rsidR="002B7519" w:rsidRDefault="002B7519" w:rsidP="002B7519">
      <w:pPr>
        <w:pStyle w:val="Nidungvnbn"/>
      </w:pPr>
      <w:r>
        <w:rPr>
          <w:noProof/>
        </w:rPr>
        <w:drawing>
          <wp:inline distT="0" distB="0" distL="0" distR="0" wp14:anchorId="58EEE661" wp14:editId="0F875081">
            <wp:extent cx="5791835" cy="2797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2797175"/>
                    </a:xfrm>
                    <a:prstGeom prst="rect">
                      <a:avLst/>
                    </a:prstGeom>
                    <a:noFill/>
                    <a:ln>
                      <a:noFill/>
                    </a:ln>
                  </pic:spPr>
                </pic:pic>
              </a:graphicData>
            </a:graphic>
          </wp:inline>
        </w:drawing>
      </w:r>
    </w:p>
    <w:p w14:paraId="7AC66E25" w14:textId="6F9063D8" w:rsidR="002B7519" w:rsidRDefault="002B7519" w:rsidP="002B7519">
      <w:pPr>
        <w:pStyle w:val="Tiumccp3"/>
      </w:pPr>
      <w:r>
        <w:lastRenderedPageBreak/>
        <w:t xml:space="preserve">         </w:t>
      </w:r>
      <w:bookmarkStart w:id="62" w:name="_Toc121753191"/>
      <w:r>
        <w:t>5.3.4.2 View OutComing Goods</w:t>
      </w:r>
      <w:bookmarkEnd w:id="62"/>
    </w:p>
    <w:p w14:paraId="074F43E7" w14:textId="6C1C5F64" w:rsidR="002B7519" w:rsidRDefault="002B7519" w:rsidP="002B7519">
      <w:pPr>
        <w:pStyle w:val="Nidungvnbn"/>
      </w:pPr>
      <w:r>
        <w:rPr>
          <w:noProof/>
        </w:rPr>
        <w:drawing>
          <wp:inline distT="0" distB="0" distL="0" distR="0" wp14:anchorId="741BD2FC" wp14:editId="0ACA7D32">
            <wp:extent cx="5791835" cy="2797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797175"/>
                    </a:xfrm>
                    <a:prstGeom prst="rect">
                      <a:avLst/>
                    </a:prstGeom>
                    <a:noFill/>
                    <a:ln>
                      <a:noFill/>
                    </a:ln>
                  </pic:spPr>
                </pic:pic>
              </a:graphicData>
            </a:graphic>
          </wp:inline>
        </w:drawing>
      </w:r>
    </w:p>
    <w:p w14:paraId="4FE9C3EA" w14:textId="6A0829E0" w:rsidR="002B7519" w:rsidRDefault="002B7519" w:rsidP="002B7519">
      <w:pPr>
        <w:pStyle w:val="Tiumccp3"/>
      </w:pPr>
      <w:r>
        <w:t xml:space="preserve">        </w:t>
      </w:r>
      <w:bookmarkStart w:id="63" w:name="_Toc121753192"/>
      <w:r>
        <w:t>5.3.4.3 View Best Selling Goods</w:t>
      </w:r>
      <w:bookmarkEnd w:id="63"/>
    </w:p>
    <w:p w14:paraId="17847784" w14:textId="53B2CB7F" w:rsidR="002B7519" w:rsidRDefault="002B7519" w:rsidP="002B7519">
      <w:pPr>
        <w:pStyle w:val="Nidungvnbn"/>
      </w:pPr>
      <w:r>
        <w:rPr>
          <w:noProof/>
        </w:rPr>
        <w:drawing>
          <wp:inline distT="0" distB="0" distL="0" distR="0" wp14:anchorId="41CA1854" wp14:editId="651FDC34">
            <wp:extent cx="5791835" cy="2797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797175"/>
                    </a:xfrm>
                    <a:prstGeom prst="rect">
                      <a:avLst/>
                    </a:prstGeom>
                    <a:noFill/>
                    <a:ln>
                      <a:noFill/>
                    </a:ln>
                  </pic:spPr>
                </pic:pic>
              </a:graphicData>
            </a:graphic>
          </wp:inline>
        </w:drawing>
      </w:r>
    </w:p>
    <w:p w14:paraId="5C4DF56C" w14:textId="73A6D527" w:rsidR="002B7519" w:rsidRDefault="002B7519" w:rsidP="002B7519">
      <w:pPr>
        <w:pStyle w:val="Tiumccp3"/>
      </w:pPr>
      <w:r>
        <w:t xml:space="preserve">        </w:t>
      </w:r>
      <w:bookmarkStart w:id="64" w:name="_Toc121753193"/>
      <w:r>
        <w:t>5.3.4.4 View Monthly Revenue</w:t>
      </w:r>
      <w:bookmarkEnd w:id="64"/>
    </w:p>
    <w:p w14:paraId="612BDE5B" w14:textId="1FA8C876" w:rsidR="002B7519" w:rsidRDefault="002B7519" w:rsidP="002B7519">
      <w:pPr>
        <w:pStyle w:val="Nidungvnbn"/>
      </w:pPr>
      <w:r>
        <w:rPr>
          <w:noProof/>
        </w:rPr>
        <w:lastRenderedPageBreak/>
        <w:drawing>
          <wp:inline distT="0" distB="0" distL="0" distR="0" wp14:anchorId="00263140" wp14:editId="4657E2CF">
            <wp:extent cx="5791835" cy="279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797175"/>
                    </a:xfrm>
                    <a:prstGeom prst="rect">
                      <a:avLst/>
                    </a:prstGeom>
                    <a:noFill/>
                    <a:ln>
                      <a:noFill/>
                    </a:ln>
                  </pic:spPr>
                </pic:pic>
              </a:graphicData>
            </a:graphic>
          </wp:inline>
        </w:drawing>
      </w:r>
    </w:p>
    <w:p w14:paraId="0D35997D" w14:textId="77777777" w:rsidR="002B7519" w:rsidRPr="002B7519" w:rsidRDefault="002B7519" w:rsidP="002B7519">
      <w:pPr>
        <w:pStyle w:val="Nidungvnbn"/>
      </w:pPr>
    </w:p>
    <w:p w14:paraId="59094552" w14:textId="58242AEF" w:rsidR="00E9160B" w:rsidRDefault="00B7510F" w:rsidP="00B7510F">
      <w:pPr>
        <w:pStyle w:val="Tiumccp1"/>
      </w:pPr>
      <w:bookmarkStart w:id="65" w:name="_Toc121753194"/>
      <w:r w:rsidRPr="00B7510F">
        <w:t>5.4 Rationale for your detailed design model</w:t>
      </w:r>
      <w:bookmarkEnd w:id="65"/>
    </w:p>
    <w:p w14:paraId="7E8FEA43" w14:textId="444DC641" w:rsidR="00B7510F" w:rsidRDefault="00503279" w:rsidP="00B7510F">
      <w:pPr>
        <w:pStyle w:val="Nidungvnbn"/>
      </w:pPr>
      <w:r w:rsidRPr="00503279">
        <w:t>Our team finds that the challenge has five software needs. For each request, a unique piece of software is created for the customer. On the database side, however, all the software uses the same database, SUPPLEMENT FACTS PRODUCTS, thus our team created the database based on the details from the product's specifications. Of course, each software's features are taken into account while designing the use cases and sequence diagrams. Only the class diagram has a different overall design.</w:t>
      </w:r>
    </w:p>
    <w:p w14:paraId="76BB9569" w14:textId="34BAD647" w:rsidR="00503279" w:rsidRDefault="00503279" w:rsidP="00503279">
      <w:pPr>
        <w:pStyle w:val="Tiumccp1"/>
      </w:pPr>
      <w:bookmarkStart w:id="66" w:name="_Toc121753195"/>
      <w:r>
        <w:t xml:space="preserve">5.5 </w:t>
      </w:r>
      <w:r w:rsidRPr="00503279">
        <w:t>Traceability from requirements to detailed design model</w:t>
      </w:r>
      <w:bookmarkEnd w:id="66"/>
    </w:p>
    <w:p w14:paraId="7EBB24DA" w14:textId="20B0B4F6" w:rsidR="00503279" w:rsidRDefault="00331884" w:rsidP="00331884">
      <w:pPr>
        <w:pStyle w:val="Nidungvnbn"/>
      </w:pPr>
      <w:r w:rsidRPr="00331884">
        <w:rPr>
          <w:i/>
          <w:iCs/>
          <w:u w:val="single"/>
        </w:rPr>
        <w:t>Requirement</w:t>
      </w:r>
      <w:r>
        <w:rPr>
          <w:i/>
          <w:iCs/>
          <w:u w:val="single"/>
        </w:rPr>
        <w:t xml:space="preserve"> </w:t>
      </w:r>
      <w:r w:rsidRPr="00331884">
        <w:rPr>
          <w:i/>
          <w:iCs/>
          <w:u w:val="single"/>
        </w:rPr>
        <w:t>1</w:t>
      </w:r>
      <w:r w:rsidRPr="00331884">
        <w:t>:</w:t>
      </w:r>
      <w:r>
        <w:t xml:space="preserve"> </w:t>
      </w:r>
      <w:r w:rsidRPr="00331884">
        <w:t xml:space="preserve">Create a window form application for accountants to export warehouse receipts, according to the </w:t>
      </w:r>
      <w:r w:rsidR="008C2B57">
        <w:t>requirement</w:t>
      </w:r>
      <w:r w:rsidRPr="00331884">
        <w:t>. Many items are on each receipt</w:t>
      </w:r>
      <w:r w:rsidR="00601B2B">
        <w:t xml:space="preserve"> </w:t>
      </w:r>
      <w:r w:rsidR="00601B2B" w:rsidRPr="00601B2B">
        <w:t xml:space="preserve">and for </w:t>
      </w:r>
      <w:r w:rsidR="00EF7699">
        <w:t>each</w:t>
      </w:r>
      <w:r w:rsidR="00601B2B" w:rsidRPr="00601B2B">
        <w:t xml:space="preserve"> </w:t>
      </w:r>
      <w:r w:rsidR="00601B2B">
        <w:t>receipt</w:t>
      </w:r>
      <w:r w:rsidR="00601B2B" w:rsidRPr="00601B2B">
        <w:t xml:space="preserve"> there's a </w:t>
      </w:r>
      <w:r w:rsidR="00601B2B">
        <w:t>manager</w:t>
      </w:r>
      <w:r w:rsidRPr="00331884">
        <w:t xml:space="preserve">. Therefore, we made the decision to create a product table for the warehouse's items. We require a warehouse receipt table and a thorough warehouse receipt since we must keep warehouse receipt. Products that are imported will be stored according to a </w:t>
      </w:r>
      <w:r w:rsidR="00537971">
        <w:t xml:space="preserve">detailed </w:t>
      </w:r>
      <w:r w:rsidRPr="00331884">
        <w:t xml:space="preserve">warehouse </w:t>
      </w:r>
      <w:r w:rsidR="00537971">
        <w:t>invoice</w:t>
      </w:r>
      <w:r w:rsidRPr="00331884">
        <w:t>.</w:t>
      </w:r>
    </w:p>
    <w:p w14:paraId="5FB3DA5C" w14:textId="0795886B" w:rsidR="00EF7699" w:rsidRDefault="00EF7699" w:rsidP="00331884">
      <w:pPr>
        <w:pStyle w:val="Nidungvnbn"/>
      </w:pPr>
      <w:r w:rsidRPr="00331884">
        <w:rPr>
          <w:i/>
          <w:iCs/>
          <w:u w:val="single"/>
        </w:rPr>
        <w:t>Requirement</w:t>
      </w:r>
      <w:r>
        <w:rPr>
          <w:i/>
          <w:iCs/>
          <w:u w:val="single"/>
        </w:rPr>
        <w:t xml:space="preserve"> 2:</w:t>
      </w:r>
      <w:r w:rsidR="00D204AB" w:rsidRPr="00D204AB">
        <w:t xml:space="preserve"> Create a web application so that agents may place orders, according to the assignment. So, we made the decision to establish three tables: an </w:t>
      </w:r>
      <w:r w:rsidR="00D204AB" w:rsidRPr="00D204AB">
        <w:lastRenderedPageBreak/>
        <w:t>agent table that contains information about agents, an order table that contains orders for agents, and a detailed order table that contains information about detailed orders for agents.</w:t>
      </w:r>
    </w:p>
    <w:p w14:paraId="0E9F3489" w14:textId="4F3ED957" w:rsidR="00D204AB" w:rsidRDefault="00D204AB" w:rsidP="00331884">
      <w:pPr>
        <w:pStyle w:val="Nidungvnbn"/>
      </w:pPr>
      <w:r w:rsidRPr="00D204AB">
        <w:rPr>
          <w:i/>
          <w:iCs/>
          <w:u w:val="single"/>
        </w:rPr>
        <w:t>Requirement 3:</w:t>
      </w:r>
      <w:r w:rsidR="002D20B3">
        <w:t xml:space="preserve"> </w:t>
      </w:r>
      <w:r w:rsidR="002D20B3" w:rsidRPr="002D20B3">
        <w:t xml:space="preserve">We will reuse the tables in request 2 to make delivery notes to </w:t>
      </w:r>
      <w:r w:rsidR="002D20B3">
        <w:t>agents</w:t>
      </w:r>
    </w:p>
    <w:p w14:paraId="3924C781" w14:textId="7E14E39E" w:rsidR="002D20B3" w:rsidRDefault="002D20B3" w:rsidP="00331884">
      <w:pPr>
        <w:pStyle w:val="Nidungvnbn"/>
      </w:pPr>
      <w:r w:rsidRPr="00D204AB">
        <w:rPr>
          <w:i/>
          <w:iCs/>
          <w:u w:val="single"/>
        </w:rPr>
        <w:t xml:space="preserve">Requirement </w:t>
      </w:r>
      <w:r>
        <w:rPr>
          <w:i/>
          <w:iCs/>
          <w:u w:val="single"/>
        </w:rPr>
        <w:t>4:</w:t>
      </w:r>
      <w:r w:rsidR="00E20228" w:rsidRPr="00E20228">
        <w:t xml:space="preserve"> To compute or evaluate, this program only uses already constructed tables. The warehouse receipt table and order receipt table may be used to list the monthly revenue report, best-selling goods, and incoming/outgoing stock</w:t>
      </w:r>
    </w:p>
    <w:p w14:paraId="026D1BD7" w14:textId="6B5AA6AB" w:rsidR="00E20228" w:rsidRDefault="00E20228" w:rsidP="00E20228">
      <w:pPr>
        <w:pStyle w:val="Nidungvnbn"/>
      </w:pPr>
    </w:p>
    <w:p w14:paraId="0FB8F0CD" w14:textId="5E3A11E9" w:rsidR="00291842" w:rsidRDefault="00291842" w:rsidP="00E20228">
      <w:pPr>
        <w:pStyle w:val="Nidungvnbn"/>
      </w:pPr>
    </w:p>
    <w:p w14:paraId="74CE08A2" w14:textId="1F2E2BC2" w:rsidR="00291842" w:rsidRDefault="00291842" w:rsidP="00E20228">
      <w:pPr>
        <w:pStyle w:val="Nidungvnbn"/>
      </w:pPr>
    </w:p>
    <w:p w14:paraId="49518386" w14:textId="572F818C" w:rsidR="00291842" w:rsidRDefault="00291842" w:rsidP="00E20228">
      <w:pPr>
        <w:pStyle w:val="Nidungvnbn"/>
      </w:pPr>
    </w:p>
    <w:p w14:paraId="5489B7D7" w14:textId="425EA718" w:rsidR="00291842" w:rsidRDefault="00291842" w:rsidP="00E20228">
      <w:pPr>
        <w:pStyle w:val="Nidungvnbn"/>
      </w:pPr>
    </w:p>
    <w:p w14:paraId="443D2474" w14:textId="78AC3CB8" w:rsidR="00291842" w:rsidRDefault="00291842" w:rsidP="00E20228">
      <w:pPr>
        <w:pStyle w:val="Nidungvnbn"/>
      </w:pPr>
    </w:p>
    <w:p w14:paraId="02A26319" w14:textId="2AC05A20" w:rsidR="00291842" w:rsidRDefault="00291842" w:rsidP="00E20228">
      <w:pPr>
        <w:pStyle w:val="Nidungvnbn"/>
      </w:pPr>
    </w:p>
    <w:p w14:paraId="304E3F44" w14:textId="44DDE2AD" w:rsidR="00291842" w:rsidRDefault="00291842" w:rsidP="00E20228">
      <w:pPr>
        <w:pStyle w:val="Nidungvnbn"/>
      </w:pPr>
    </w:p>
    <w:p w14:paraId="0F4DF1EC" w14:textId="3C46B3DD" w:rsidR="00291842" w:rsidRDefault="00291842" w:rsidP="00E20228">
      <w:pPr>
        <w:pStyle w:val="Nidungvnbn"/>
      </w:pPr>
    </w:p>
    <w:p w14:paraId="7F6F09E9" w14:textId="61DC2DAC" w:rsidR="00291842" w:rsidRDefault="00291842" w:rsidP="00E20228">
      <w:pPr>
        <w:pStyle w:val="Nidungvnbn"/>
      </w:pPr>
    </w:p>
    <w:p w14:paraId="56D10D67" w14:textId="2CFC142B" w:rsidR="00291842" w:rsidRDefault="00291842" w:rsidP="00E20228">
      <w:pPr>
        <w:pStyle w:val="Nidungvnbn"/>
      </w:pPr>
    </w:p>
    <w:p w14:paraId="5D9E70BD" w14:textId="2257E891" w:rsidR="00291842" w:rsidRDefault="00291842" w:rsidP="00E20228">
      <w:pPr>
        <w:pStyle w:val="Nidungvnbn"/>
      </w:pPr>
    </w:p>
    <w:p w14:paraId="2181B75A" w14:textId="0863C5C6" w:rsidR="00291842" w:rsidRDefault="00291842" w:rsidP="00E20228">
      <w:pPr>
        <w:pStyle w:val="Nidungvnbn"/>
      </w:pPr>
    </w:p>
    <w:p w14:paraId="76A6FABE" w14:textId="7EEE459A" w:rsidR="00291842" w:rsidRDefault="00291842" w:rsidP="00E20228">
      <w:pPr>
        <w:pStyle w:val="Nidungvnbn"/>
      </w:pPr>
    </w:p>
    <w:p w14:paraId="15F12B72" w14:textId="601C69B0" w:rsidR="00291842" w:rsidRDefault="00291842" w:rsidP="00E20228">
      <w:pPr>
        <w:pStyle w:val="Nidungvnbn"/>
      </w:pPr>
    </w:p>
    <w:p w14:paraId="3D0F6466" w14:textId="128B6045" w:rsidR="00291842" w:rsidRDefault="00291842" w:rsidP="00E20228">
      <w:pPr>
        <w:pStyle w:val="Nidungvnbn"/>
      </w:pPr>
    </w:p>
    <w:p w14:paraId="07F8E7EC" w14:textId="72E60CB1" w:rsidR="00291842" w:rsidRDefault="00291842" w:rsidP="00E20228">
      <w:pPr>
        <w:pStyle w:val="Nidungvnbn"/>
      </w:pPr>
    </w:p>
    <w:p w14:paraId="7E81D8D5" w14:textId="5668715E" w:rsidR="00291842" w:rsidRDefault="00291842" w:rsidP="00E20228">
      <w:pPr>
        <w:pStyle w:val="Nidungvnbn"/>
      </w:pPr>
    </w:p>
    <w:p w14:paraId="59843D21" w14:textId="77777777" w:rsidR="00291842" w:rsidRDefault="00291842" w:rsidP="00291842">
      <w:pPr>
        <w:pStyle w:val="Chng"/>
      </w:pPr>
    </w:p>
    <w:p w14:paraId="70F2A4DB" w14:textId="532122F9" w:rsidR="00291842" w:rsidRDefault="00271AFF" w:rsidP="00291842">
      <w:pPr>
        <w:pStyle w:val="Chng"/>
        <w:jc w:val="center"/>
      </w:pPr>
      <w:r>
        <w:lastRenderedPageBreak/>
        <w:t xml:space="preserve">CHAPTER </w:t>
      </w:r>
      <w:r w:rsidRPr="00291842">
        <w:t>6</w:t>
      </w:r>
      <w:r>
        <w:t xml:space="preserve">: </w:t>
      </w:r>
      <w:r w:rsidRPr="00291842">
        <w:t xml:space="preserve"> TEST PLAN</w:t>
      </w:r>
    </w:p>
    <w:p w14:paraId="39478618" w14:textId="06FEEAD6" w:rsidR="00271AFF" w:rsidRDefault="003158C1" w:rsidP="00271AFF">
      <w:pPr>
        <w:pStyle w:val="Tiumccp1"/>
      </w:pPr>
      <w:r>
        <w:t xml:space="preserve">6.1 </w:t>
      </w:r>
      <w:r w:rsidRPr="003158C1">
        <w:t>Requirements/specifications-based system level test cases</w:t>
      </w:r>
    </w:p>
    <w:p w14:paraId="7C83CC76" w14:textId="72D7EF38" w:rsidR="00282CF3" w:rsidRDefault="00282CF3" w:rsidP="00282CF3">
      <w:pPr>
        <w:pStyle w:val="Nidungvnbn"/>
      </w:pPr>
      <w:r w:rsidRPr="00282CF3">
        <w:t>Below table lists the features that will be tested during the current test or the subsequent planned tests</w:t>
      </w:r>
      <w:r>
        <w:t>.</w:t>
      </w:r>
    </w:p>
    <w:p w14:paraId="3873CFC6" w14:textId="54E13375" w:rsidR="003158C1" w:rsidRDefault="00203F32" w:rsidP="00203F32">
      <w:pPr>
        <w:pStyle w:val="Tiumccp2"/>
      </w:pPr>
      <w:r>
        <w:t xml:space="preserve"> 6.1.1 Goods Received Note</w:t>
      </w:r>
    </w:p>
    <w:tbl>
      <w:tblPr>
        <w:tblStyle w:val="TableGrid"/>
        <w:tblW w:w="0" w:type="auto"/>
        <w:tblLook w:val="04A0" w:firstRow="1" w:lastRow="0" w:firstColumn="1" w:lastColumn="0" w:noHBand="0" w:noVBand="1"/>
      </w:tblPr>
      <w:tblGrid>
        <w:gridCol w:w="4668"/>
        <w:gridCol w:w="4669"/>
      </w:tblGrid>
      <w:tr w:rsidR="00282CF3" w14:paraId="7F6AA02D" w14:textId="77777777" w:rsidTr="00282CF3">
        <w:tc>
          <w:tcPr>
            <w:tcW w:w="4668" w:type="dxa"/>
          </w:tcPr>
          <w:p w14:paraId="1C7B4DC1" w14:textId="606460A4" w:rsidR="00282CF3" w:rsidRPr="0092041F" w:rsidRDefault="0092041F" w:rsidP="00282CF3">
            <w:pPr>
              <w:pStyle w:val="Nidungvnbn"/>
              <w:ind w:firstLine="0"/>
              <w:jc w:val="center"/>
              <w:rPr>
                <w:b/>
                <w:bCs/>
                <w:i/>
                <w:iCs/>
                <w:u w:val="single"/>
              </w:rPr>
            </w:pPr>
            <w:r w:rsidRPr="0092041F">
              <w:rPr>
                <w:b/>
                <w:bCs/>
                <w:i/>
                <w:iCs/>
                <w:u w:val="single"/>
              </w:rPr>
              <w:t>Features to be tested</w:t>
            </w:r>
          </w:p>
        </w:tc>
        <w:tc>
          <w:tcPr>
            <w:tcW w:w="4669" w:type="dxa"/>
          </w:tcPr>
          <w:p w14:paraId="41629E95" w14:textId="0F43FFB0" w:rsidR="00282CF3" w:rsidRPr="00282CF3" w:rsidRDefault="00282CF3" w:rsidP="00282CF3">
            <w:pPr>
              <w:pStyle w:val="Nidungvnbn"/>
              <w:ind w:firstLine="0"/>
              <w:jc w:val="center"/>
              <w:rPr>
                <w:b/>
                <w:bCs/>
                <w:i/>
                <w:iCs/>
                <w:u w:val="single"/>
              </w:rPr>
            </w:pPr>
            <w:r w:rsidRPr="00282CF3">
              <w:rPr>
                <w:b/>
                <w:bCs/>
                <w:i/>
                <w:iCs/>
                <w:u w:val="single"/>
              </w:rPr>
              <w:t>Description</w:t>
            </w:r>
          </w:p>
        </w:tc>
      </w:tr>
      <w:tr w:rsidR="00282CF3" w14:paraId="45DDD05E" w14:textId="77777777" w:rsidTr="00D4241D">
        <w:trPr>
          <w:trHeight w:val="58"/>
        </w:trPr>
        <w:tc>
          <w:tcPr>
            <w:tcW w:w="4668" w:type="dxa"/>
          </w:tcPr>
          <w:p w14:paraId="388FEDB0" w14:textId="0006EDDC" w:rsidR="00282CF3" w:rsidRDefault="0092041F" w:rsidP="00A95FA5">
            <w:pPr>
              <w:pStyle w:val="Nidungvnbn"/>
              <w:ind w:firstLine="0"/>
              <w:jc w:val="center"/>
            </w:pPr>
            <w:r>
              <w:t>Adding Invoice ID to database</w:t>
            </w:r>
          </w:p>
        </w:tc>
        <w:tc>
          <w:tcPr>
            <w:tcW w:w="4669" w:type="dxa"/>
          </w:tcPr>
          <w:p w14:paraId="049E3ED9" w14:textId="5BA645B9" w:rsidR="00282CF3" w:rsidRPr="0092041F" w:rsidRDefault="00282CF3" w:rsidP="00282CF3">
            <w:pPr>
              <w:pStyle w:val="Nidungvnbn"/>
              <w:ind w:firstLine="0"/>
              <w:rPr>
                <w:b/>
                <w:bCs/>
              </w:rPr>
            </w:pPr>
            <w:r>
              <w:t>This test is conducted to verify if a invoice is successfully added to the database</w:t>
            </w:r>
            <w:r w:rsidR="0092041F">
              <w:t xml:space="preserve">. </w:t>
            </w:r>
            <w:r w:rsidR="0092041F" w:rsidRPr="0092041F">
              <w:t>This will also check if an invoice can contain multiple products</w:t>
            </w:r>
          </w:p>
        </w:tc>
      </w:tr>
    </w:tbl>
    <w:p w14:paraId="511BA0BF" w14:textId="4C17C1B4" w:rsidR="00CC5E52" w:rsidRDefault="00CC5E52" w:rsidP="00CC5E52">
      <w:pPr>
        <w:pStyle w:val="Tiumccp2"/>
      </w:pPr>
      <w:r>
        <w:t xml:space="preserve"> 6.1.2 Web Agency Order</w:t>
      </w:r>
    </w:p>
    <w:p w14:paraId="466F049C" w14:textId="1E2F48FE" w:rsidR="00D4241D" w:rsidRDefault="00D4241D" w:rsidP="00D4241D">
      <w:pPr>
        <w:pStyle w:val="Tiumccp2"/>
      </w:pPr>
    </w:p>
    <w:p w14:paraId="171001C8" w14:textId="2D8753A9" w:rsidR="00D4241D" w:rsidRDefault="00D4241D" w:rsidP="00D4241D">
      <w:pPr>
        <w:pStyle w:val="Tiumccp2"/>
      </w:pPr>
      <w:r>
        <w:t>6.1.3 Goods Delivery Note</w:t>
      </w:r>
    </w:p>
    <w:tbl>
      <w:tblPr>
        <w:tblStyle w:val="TableGrid"/>
        <w:tblW w:w="0" w:type="auto"/>
        <w:tblLook w:val="04A0" w:firstRow="1" w:lastRow="0" w:firstColumn="1" w:lastColumn="0" w:noHBand="0" w:noVBand="1"/>
      </w:tblPr>
      <w:tblGrid>
        <w:gridCol w:w="4668"/>
        <w:gridCol w:w="4669"/>
      </w:tblGrid>
      <w:tr w:rsidR="00D4241D" w:rsidRPr="00282CF3" w14:paraId="549419C9" w14:textId="77777777" w:rsidTr="005A7B62">
        <w:tc>
          <w:tcPr>
            <w:tcW w:w="4668" w:type="dxa"/>
          </w:tcPr>
          <w:p w14:paraId="2A7DCA88" w14:textId="77777777" w:rsidR="00D4241D" w:rsidRPr="0092041F" w:rsidRDefault="00D4241D" w:rsidP="005A7B62">
            <w:pPr>
              <w:pStyle w:val="Nidungvnbn"/>
              <w:ind w:firstLine="0"/>
              <w:jc w:val="center"/>
              <w:rPr>
                <w:b/>
                <w:bCs/>
                <w:i/>
                <w:iCs/>
                <w:u w:val="single"/>
              </w:rPr>
            </w:pPr>
            <w:r w:rsidRPr="0092041F">
              <w:rPr>
                <w:b/>
                <w:bCs/>
                <w:i/>
                <w:iCs/>
                <w:u w:val="single"/>
              </w:rPr>
              <w:t>Features to be tested</w:t>
            </w:r>
          </w:p>
        </w:tc>
        <w:tc>
          <w:tcPr>
            <w:tcW w:w="4669" w:type="dxa"/>
          </w:tcPr>
          <w:p w14:paraId="36CF9501" w14:textId="77777777" w:rsidR="00D4241D" w:rsidRPr="00282CF3" w:rsidRDefault="00D4241D" w:rsidP="005A7B62">
            <w:pPr>
              <w:pStyle w:val="Nidungvnbn"/>
              <w:ind w:firstLine="0"/>
              <w:jc w:val="center"/>
              <w:rPr>
                <w:b/>
                <w:bCs/>
                <w:i/>
                <w:iCs/>
                <w:u w:val="single"/>
              </w:rPr>
            </w:pPr>
            <w:r w:rsidRPr="00282CF3">
              <w:rPr>
                <w:b/>
                <w:bCs/>
                <w:i/>
                <w:iCs/>
                <w:u w:val="single"/>
              </w:rPr>
              <w:t>Description</w:t>
            </w:r>
          </w:p>
        </w:tc>
      </w:tr>
      <w:tr w:rsidR="00D4241D" w:rsidRPr="0092041F" w14:paraId="3E5B7D8B" w14:textId="77777777" w:rsidTr="005A7B62">
        <w:trPr>
          <w:trHeight w:val="58"/>
        </w:trPr>
        <w:tc>
          <w:tcPr>
            <w:tcW w:w="4668" w:type="dxa"/>
          </w:tcPr>
          <w:p w14:paraId="50AE065D" w14:textId="071D6452" w:rsidR="00D4241D" w:rsidRDefault="00D4241D" w:rsidP="005A7B62">
            <w:pPr>
              <w:pStyle w:val="Nidungvnbn"/>
              <w:ind w:firstLine="0"/>
              <w:jc w:val="center"/>
            </w:pPr>
            <w:r>
              <w:t xml:space="preserve">Updating a </w:t>
            </w:r>
            <w:r>
              <w:t>status</w:t>
            </w:r>
          </w:p>
        </w:tc>
        <w:tc>
          <w:tcPr>
            <w:tcW w:w="4669" w:type="dxa"/>
          </w:tcPr>
          <w:p w14:paraId="3F370F87" w14:textId="2674E4CF" w:rsidR="00D4241D" w:rsidRPr="0092041F" w:rsidRDefault="00D4241D" w:rsidP="005A7B62">
            <w:pPr>
              <w:pStyle w:val="Nidungvnbn"/>
              <w:ind w:firstLine="0"/>
              <w:rPr>
                <w:b/>
                <w:bCs/>
              </w:rPr>
            </w:pPr>
            <w:r>
              <w:t xml:space="preserve">This test checks for the correct updating of the selected </w:t>
            </w:r>
            <w:r>
              <w:t>order</w:t>
            </w:r>
            <w:r>
              <w:t>.</w:t>
            </w:r>
          </w:p>
        </w:tc>
      </w:tr>
    </w:tbl>
    <w:p w14:paraId="3BA146F9" w14:textId="77777777" w:rsidR="00D4241D" w:rsidRDefault="00D4241D" w:rsidP="00D4241D">
      <w:pPr>
        <w:pStyle w:val="Nidungvnbn"/>
      </w:pPr>
    </w:p>
    <w:p w14:paraId="32BEB3A4" w14:textId="780774E0" w:rsidR="0092041F" w:rsidRDefault="0092041F" w:rsidP="0092041F">
      <w:pPr>
        <w:pStyle w:val="Tiumccp1"/>
      </w:pPr>
      <w:r w:rsidRPr="0092041F">
        <w:t>6.2. Traceability of test cases to use cases</w:t>
      </w:r>
    </w:p>
    <w:p w14:paraId="31C262F9" w14:textId="176A1855" w:rsidR="0092041F" w:rsidRDefault="0092041F" w:rsidP="0092041F">
      <w:pPr>
        <w:pStyle w:val="Tiumccp1"/>
      </w:pPr>
      <w:r w:rsidRPr="0092041F">
        <w:t>6.3. Techniques used for test generation</w:t>
      </w:r>
    </w:p>
    <w:p w14:paraId="471BE731" w14:textId="288BA5A5" w:rsidR="0092041F" w:rsidRDefault="0092041F" w:rsidP="0092041F">
      <w:pPr>
        <w:pStyle w:val="Nidungvnbn"/>
      </w:pPr>
      <w:r w:rsidRPr="0092041F">
        <w:rPr>
          <w:i/>
          <w:iCs/>
          <w:u w:val="single"/>
        </w:rPr>
        <w:t>Manual Test data generation</w:t>
      </w:r>
      <w:r>
        <w:t xml:space="preserve">: In this technique, all the datasets are generated manually by the tester with respect to all the required test case through experience and anticipations. </w:t>
      </w:r>
    </w:p>
    <w:p w14:paraId="70F7293C" w14:textId="4C310A9E" w:rsidR="0092041F" w:rsidRDefault="0092041F" w:rsidP="0092041F">
      <w:pPr>
        <w:pStyle w:val="Nidungvnbn"/>
        <w:numPr>
          <w:ilvl w:val="0"/>
          <w:numId w:val="38"/>
        </w:numPr>
      </w:pPr>
      <w:r>
        <w:t>Pros:  Easy to implement, no additional tools are needed to be deployed.</w:t>
      </w:r>
    </w:p>
    <w:p w14:paraId="54F5E938" w14:textId="77777777" w:rsidR="0092041F" w:rsidRDefault="0092041F" w:rsidP="0092041F">
      <w:pPr>
        <w:pStyle w:val="Nidungvnbn"/>
      </w:pPr>
      <w:r>
        <w:t>Increase the confidence of the tester.</w:t>
      </w:r>
    </w:p>
    <w:p w14:paraId="1F9D7F5D" w14:textId="66D4175C" w:rsidR="0092041F" w:rsidRDefault="0092041F" w:rsidP="0092041F">
      <w:pPr>
        <w:pStyle w:val="Nidungvnbn"/>
        <w:numPr>
          <w:ilvl w:val="0"/>
          <w:numId w:val="38"/>
        </w:numPr>
      </w:pPr>
      <w:r>
        <w:t>Cons: Accuracy of data sets generated by this scheme mostly doubtful.</w:t>
      </w:r>
    </w:p>
    <w:p w14:paraId="5C342C40" w14:textId="3559E2DD" w:rsidR="0092041F" w:rsidRDefault="0092041F" w:rsidP="0092041F">
      <w:pPr>
        <w:pStyle w:val="Nidungvnbn"/>
      </w:pPr>
      <w:r>
        <w:t>Time-consuming process.</w:t>
      </w:r>
    </w:p>
    <w:p w14:paraId="5460FCFE" w14:textId="5DF6E819" w:rsidR="00A95FA5" w:rsidRDefault="00A95FA5" w:rsidP="00A95FA5">
      <w:pPr>
        <w:pStyle w:val="Tiumccp1"/>
      </w:pPr>
      <w:r w:rsidRPr="00A95FA5">
        <w:lastRenderedPageBreak/>
        <w:t>6.4. Assessment of the goodness of your testsuite</w:t>
      </w:r>
    </w:p>
    <w:p w14:paraId="46014F1C" w14:textId="224033A0" w:rsidR="00C021B6" w:rsidRDefault="00A95FA5" w:rsidP="00D4241D">
      <w:pPr>
        <w:pStyle w:val="Tiumccp2"/>
      </w:pPr>
      <w:r>
        <w:t xml:space="preserve">    6.4.1 Testcase 1: Adding Invoice ID to database</w:t>
      </w:r>
    </w:p>
    <w:p w14:paraId="6AF56DA1" w14:textId="34D9DF5A" w:rsidR="00C021B6" w:rsidRDefault="00C021B6" w:rsidP="00C021B6">
      <w:pPr>
        <w:pStyle w:val="Nidungvnbn"/>
        <w:numPr>
          <w:ilvl w:val="0"/>
          <w:numId w:val="38"/>
        </w:numPr>
      </w:pPr>
      <w:r>
        <w:t>Case 1.1: Testing the Quantity input field.</w:t>
      </w:r>
    </w:p>
    <w:p w14:paraId="255A55CA" w14:textId="0FE60E18" w:rsidR="00C021B6" w:rsidRDefault="00C021B6" w:rsidP="00C021B6">
      <w:pPr>
        <w:pStyle w:val="Nidungvnbn"/>
        <w:numPr>
          <w:ilvl w:val="0"/>
          <w:numId w:val="38"/>
        </w:numPr>
      </w:pPr>
      <w:r>
        <w:t>Case 1.2: Testing the Item Name field.</w:t>
      </w:r>
    </w:p>
    <w:p w14:paraId="07B757B5" w14:textId="2369341C" w:rsidR="00C021B6" w:rsidRDefault="00C021B6" w:rsidP="00C021B6">
      <w:pPr>
        <w:pStyle w:val="Nidungvnbn"/>
        <w:numPr>
          <w:ilvl w:val="0"/>
          <w:numId w:val="38"/>
        </w:numPr>
      </w:pPr>
      <w:r>
        <w:t xml:space="preserve">Case 1.3: Testing the available </w:t>
      </w:r>
      <w:r w:rsidR="00EA1C02">
        <w:t>Manager</w:t>
      </w:r>
      <w:r>
        <w:t xml:space="preserve"> list</w:t>
      </w:r>
      <w:r w:rsidR="0079412B">
        <w:t xml:space="preserve"> in database.</w:t>
      </w:r>
    </w:p>
    <w:p w14:paraId="1120D0FA" w14:textId="7377B2CD" w:rsidR="00C021B6" w:rsidRDefault="00C021B6" w:rsidP="00C021B6">
      <w:pPr>
        <w:pStyle w:val="Nidungvnbn"/>
        <w:numPr>
          <w:ilvl w:val="0"/>
          <w:numId w:val="38"/>
        </w:numPr>
      </w:pPr>
      <w:r>
        <w:t>Case 1.4: Testing the all the above cases together and checking if the entries are updated to the tables in database.</w:t>
      </w:r>
    </w:p>
    <w:p w14:paraId="46D1630A" w14:textId="77777777" w:rsidR="00C021B6" w:rsidRDefault="00C021B6" w:rsidP="00C021B6">
      <w:pPr>
        <w:pStyle w:val="Nidungvnbn"/>
      </w:pPr>
    </w:p>
    <w:tbl>
      <w:tblPr>
        <w:tblStyle w:val="TableGrid"/>
        <w:tblW w:w="0" w:type="auto"/>
        <w:tblLook w:val="04A0" w:firstRow="1" w:lastRow="0" w:firstColumn="1" w:lastColumn="0" w:noHBand="0" w:noVBand="1"/>
      </w:tblPr>
      <w:tblGrid>
        <w:gridCol w:w="1368"/>
        <w:gridCol w:w="1620"/>
        <w:gridCol w:w="2613"/>
        <w:gridCol w:w="1868"/>
        <w:gridCol w:w="1868"/>
      </w:tblGrid>
      <w:tr w:rsidR="00A95FA5" w14:paraId="0CA53160" w14:textId="77777777" w:rsidTr="00C021B6">
        <w:tc>
          <w:tcPr>
            <w:tcW w:w="1368" w:type="dxa"/>
          </w:tcPr>
          <w:p w14:paraId="3247229E" w14:textId="3E819E83" w:rsidR="00A95FA5" w:rsidRPr="00A95FA5" w:rsidRDefault="00A95FA5" w:rsidP="00A95FA5">
            <w:pPr>
              <w:pStyle w:val="Nidungvnbn"/>
              <w:ind w:firstLine="0"/>
              <w:jc w:val="left"/>
              <w:rPr>
                <w:b/>
                <w:bCs/>
                <w:u w:val="single"/>
              </w:rPr>
            </w:pPr>
            <w:r w:rsidRPr="00A95FA5">
              <w:rPr>
                <w:b/>
                <w:bCs/>
                <w:u w:val="single"/>
              </w:rPr>
              <w:t>Test case Identifier</w:t>
            </w:r>
          </w:p>
        </w:tc>
        <w:tc>
          <w:tcPr>
            <w:tcW w:w="1620" w:type="dxa"/>
          </w:tcPr>
          <w:p w14:paraId="6E07CA15" w14:textId="3EC3E7BC" w:rsidR="00A95FA5" w:rsidRPr="00A95FA5" w:rsidRDefault="00A95FA5" w:rsidP="00A95FA5">
            <w:pPr>
              <w:pStyle w:val="Nidungvnbn"/>
              <w:ind w:firstLine="0"/>
              <w:rPr>
                <w:b/>
                <w:bCs/>
                <w:u w:val="single"/>
              </w:rPr>
            </w:pPr>
            <w:r w:rsidRPr="00A95FA5">
              <w:rPr>
                <w:b/>
                <w:bCs/>
                <w:u w:val="single"/>
              </w:rPr>
              <w:t>Test Items</w:t>
            </w:r>
          </w:p>
        </w:tc>
        <w:tc>
          <w:tcPr>
            <w:tcW w:w="2613" w:type="dxa"/>
          </w:tcPr>
          <w:p w14:paraId="3BE07ACB" w14:textId="731677F9" w:rsidR="00A95FA5" w:rsidRPr="00A95FA5" w:rsidRDefault="00A95FA5" w:rsidP="00A95FA5">
            <w:pPr>
              <w:pStyle w:val="Nidungvnbn"/>
              <w:ind w:firstLine="0"/>
              <w:rPr>
                <w:b/>
                <w:bCs/>
                <w:u w:val="single"/>
              </w:rPr>
            </w:pPr>
            <w:r w:rsidRPr="00A95FA5">
              <w:rPr>
                <w:b/>
                <w:bCs/>
                <w:u w:val="single"/>
              </w:rPr>
              <w:t>Input Specifications</w:t>
            </w:r>
          </w:p>
        </w:tc>
        <w:tc>
          <w:tcPr>
            <w:tcW w:w="1868" w:type="dxa"/>
          </w:tcPr>
          <w:p w14:paraId="2DD39EA1" w14:textId="36CED538" w:rsidR="00A95FA5" w:rsidRPr="00A95FA5" w:rsidRDefault="00A95FA5" w:rsidP="00A95FA5">
            <w:pPr>
              <w:pStyle w:val="Nidungvnbn"/>
              <w:ind w:firstLine="0"/>
              <w:rPr>
                <w:b/>
                <w:bCs/>
                <w:u w:val="single"/>
              </w:rPr>
            </w:pPr>
            <w:r w:rsidRPr="00A95FA5">
              <w:rPr>
                <w:b/>
                <w:bCs/>
                <w:u w:val="single"/>
              </w:rPr>
              <w:t>Output Specifications</w:t>
            </w:r>
          </w:p>
        </w:tc>
        <w:tc>
          <w:tcPr>
            <w:tcW w:w="1868" w:type="dxa"/>
          </w:tcPr>
          <w:p w14:paraId="2A795B02" w14:textId="712AFBCA" w:rsidR="00A95FA5" w:rsidRPr="00A95FA5" w:rsidRDefault="00A95FA5" w:rsidP="00A95FA5">
            <w:pPr>
              <w:pStyle w:val="Nidungvnbn"/>
              <w:ind w:firstLine="0"/>
              <w:rPr>
                <w:b/>
                <w:bCs/>
                <w:u w:val="single"/>
              </w:rPr>
            </w:pPr>
            <w:r w:rsidRPr="00A95FA5">
              <w:rPr>
                <w:b/>
                <w:bCs/>
                <w:u w:val="single"/>
              </w:rPr>
              <w:t>Special Procedural Requirements</w:t>
            </w:r>
          </w:p>
        </w:tc>
      </w:tr>
      <w:tr w:rsidR="00A95FA5" w14:paraId="17460AC2" w14:textId="77777777" w:rsidTr="00C021B6">
        <w:tc>
          <w:tcPr>
            <w:tcW w:w="1368" w:type="dxa"/>
          </w:tcPr>
          <w:p w14:paraId="3863D497" w14:textId="2AA7E149" w:rsidR="00A95FA5" w:rsidRDefault="002B00FF" w:rsidP="00A95FA5">
            <w:pPr>
              <w:pStyle w:val="Nidungvnbn"/>
              <w:ind w:firstLine="0"/>
            </w:pPr>
            <w:r>
              <w:t>Case 1.1</w:t>
            </w:r>
          </w:p>
        </w:tc>
        <w:tc>
          <w:tcPr>
            <w:tcW w:w="1620" w:type="dxa"/>
          </w:tcPr>
          <w:p w14:paraId="68DF7ED8" w14:textId="309A7740" w:rsidR="00A95FA5" w:rsidRDefault="00C021B6" w:rsidP="00A95FA5">
            <w:pPr>
              <w:pStyle w:val="Nidungvnbn"/>
              <w:ind w:firstLine="0"/>
            </w:pPr>
            <w:r>
              <w:t>Quantity text field</w:t>
            </w:r>
          </w:p>
        </w:tc>
        <w:tc>
          <w:tcPr>
            <w:tcW w:w="2613" w:type="dxa"/>
          </w:tcPr>
          <w:p w14:paraId="32E10B0E" w14:textId="77777777" w:rsidR="00C021B6" w:rsidRDefault="00C021B6" w:rsidP="00C021B6">
            <w:pPr>
              <w:pStyle w:val="Nidungvnbn"/>
              <w:ind w:firstLine="0"/>
              <w:jc w:val="left"/>
            </w:pPr>
            <w:r>
              <w:t xml:space="preserve">1) Input negative numbers. </w:t>
            </w:r>
          </w:p>
          <w:p w14:paraId="7BBD99C3" w14:textId="77777777" w:rsidR="00C021B6" w:rsidRDefault="00C021B6" w:rsidP="00C021B6">
            <w:pPr>
              <w:pStyle w:val="Nidungvnbn"/>
              <w:ind w:firstLine="0"/>
              <w:jc w:val="left"/>
            </w:pPr>
            <w:r>
              <w:t xml:space="preserve">2) Input String </w:t>
            </w:r>
          </w:p>
          <w:p w14:paraId="7485F44C" w14:textId="51F9EB1D" w:rsidR="00C021B6" w:rsidRDefault="00C021B6" w:rsidP="00C021B6">
            <w:pPr>
              <w:pStyle w:val="Nidungvnbn"/>
              <w:ind w:firstLine="0"/>
              <w:jc w:val="left"/>
            </w:pPr>
            <w:r>
              <w:t xml:space="preserve">3) Input zero. </w:t>
            </w:r>
          </w:p>
          <w:p w14:paraId="076DE528" w14:textId="7801E77A" w:rsidR="00C021B6" w:rsidRDefault="00C021B6" w:rsidP="00C021B6">
            <w:pPr>
              <w:pStyle w:val="Nidungvnbn"/>
              <w:ind w:firstLine="0"/>
              <w:jc w:val="left"/>
            </w:pPr>
            <w:r>
              <w:t xml:space="preserve">4) Leave the field blank </w:t>
            </w:r>
          </w:p>
          <w:p w14:paraId="705F304D" w14:textId="77777777" w:rsidR="00A95FA5" w:rsidRDefault="00C021B6" w:rsidP="00C021B6">
            <w:pPr>
              <w:pStyle w:val="Nidungvnbn"/>
              <w:ind w:firstLine="0"/>
              <w:jc w:val="left"/>
            </w:pPr>
            <w:r>
              <w:t>5) Enter special character in the field.</w:t>
            </w:r>
          </w:p>
          <w:p w14:paraId="2683D923" w14:textId="53D418D6" w:rsidR="00C021B6" w:rsidRDefault="00C021B6" w:rsidP="00C021B6">
            <w:pPr>
              <w:pStyle w:val="Nidungvnbn"/>
              <w:ind w:firstLine="0"/>
              <w:jc w:val="left"/>
            </w:pPr>
            <w:r>
              <w:t xml:space="preserve">6) Input integer numbers </w:t>
            </w:r>
          </w:p>
          <w:p w14:paraId="61120413" w14:textId="0AC9A250" w:rsidR="00C021B6" w:rsidRDefault="00C021B6" w:rsidP="00C021B6">
            <w:pPr>
              <w:pStyle w:val="Nidungvnbn"/>
              <w:ind w:firstLine="0"/>
              <w:jc w:val="left"/>
            </w:pPr>
          </w:p>
        </w:tc>
        <w:tc>
          <w:tcPr>
            <w:tcW w:w="1868" w:type="dxa"/>
          </w:tcPr>
          <w:p w14:paraId="0B33446B" w14:textId="23A5608A" w:rsidR="00A95FA5" w:rsidRDefault="00C021B6" w:rsidP="00C021B6">
            <w:pPr>
              <w:pStyle w:val="Nidungvnbn"/>
              <w:ind w:firstLine="0"/>
              <w:jc w:val="left"/>
            </w:pPr>
            <w:r>
              <w:t>1) Input specifications 1, 2, 3, 4, 5 must generate ‘Message Box’ asking the user to re-enter the text in the field. 2) Input specification 6 should not generate any error.</w:t>
            </w:r>
          </w:p>
        </w:tc>
        <w:tc>
          <w:tcPr>
            <w:tcW w:w="1868" w:type="dxa"/>
          </w:tcPr>
          <w:p w14:paraId="48D4657B" w14:textId="4E5C1EA1" w:rsidR="00A95FA5" w:rsidRDefault="00623850" w:rsidP="00623850">
            <w:pPr>
              <w:pStyle w:val="Nidungvnbn"/>
              <w:ind w:firstLine="0"/>
              <w:jc w:val="left"/>
            </w:pPr>
            <w:r>
              <w:t>Enter a quantity in the quantity field and press add item button.</w:t>
            </w:r>
          </w:p>
        </w:tc>
      </w:tr>
      <w:tr w:rsidR="00A95FA5" w14:paraId="4EF43A0F" w14:textId="77777777" w:rsidTr="00C021B6">
        <w:tc>
          <w:tcPr>
            <w:tcW w:w="1368" w:type="dxa"/>
          </w:tcPr>
          <w:p w14:paraId="75177D9B" w14:textId="26C2B0E2" w:rsidR="00A95FA5" w:rsidRDefault="00384F13" w:rsidP="00A95FA5">
            <w:pPr>
              <w:pStyle w:val="Nidungvnbn"/>
              <w:ind w:firstLine="0"/>
            </w:pPr>
            <w:r>
              <w:t>Case 1.2</w:t>
            </w:r>
          </w:p>
        </w:tc>
        <w:tc>
          <w:tcPr>
            <w:tcW w:w="1620" w:type="dxa"/>
          </w:tcPr>
          <w:p w14:paraId="213A87F1" w14:textId="4D207251" w:rsidR="00A95FA5" w:rsidRDefault="00384F13" w:rsidP="00A95FA5">
            <w:pPr>
              <w:pStyle w:val="Nidungvnbn"/>
              <w:ind w:firstLine="0"/>
            </w:pPr>
            <w:r>
              <w:t>Item Name</w:t>
            </w:r>
          </w:p>
        </w:tc>
        <w:tc>
          <w:tcPr>
            <w:tcW w:w="2613" w:type="dxa"/>
          </w:tcPr>
          <w:p w14:paraId="0CC67F24" w14:textId="39B0382A" w:rsidR="00384F13" w:rsidRDefault="00384F13" w:rsidP="00384F13">
            <w:pPr>
              <w:pStyle w:val="Nidungvnbn"/>
              <w:ind w:firstLine="0"/>
              <w:jc w:val="left"/>
            </w:pPr>
            <w:r>
              <w:t xml:space="preserve">1) Input numerical value for the name </w:t>
            </w:r>
          </w:p>
          <w:p w14:paraId="386777DA" w14:textId="77777777" w:rsidR="00DF3592" w:rsidRDefault="00DF3592" w:rsidP="00384F13">
            <w:pPr>
              <w:pStyle w:val="Nidungvnbn"/>
              <w:ind w:firstLine="0"/>
              <w:jc w:val="left"/>
            </w:pPr>
          </w:p>
          <w:p w14:paraId="739F96BD" w14:textId="77777777" w:rsidR="00384F13" w:rsidRDefault="00384F13" w:rsidP="00384F13">
            <w:pPr>
              <w:pStyle w:val="Nidungvnbn"/>
              <w:ind w:firstLine="0"/>
              <w:jc w:val="left"/>
            </w:pPr>
            <w:r>
              <w:t xml:space="preserve">2) Leave the field blank </w:t>
            </w:r>
          </w:p>
          <w:p w14:paraId="1F843EBE" w14:textId="75260304" w:rsidR="00384F13" w:rsidRDefault="00384F13" w:rsidP="00384F13">
            <w:pPr>
              <w:pStyle w:val="Nidungvnbn"/>
              <w:ind w:firstLine="0"/>
              <w:jc w:val="left"/>
            </w:pPr>
            <w:r>
              <w:t xml:space="preserve">3) Enter an existing Item name. </w:t>
            </w:r>
          </w:p>
          <w:p w14:paraId="0E11D525" w14:textId="77777777" w:rsidR="00A95FA5" w:rsidRDefault="00384F13" w:rsidP="00384F13">
            <w:pPr>
              <w:pStyle w:val="Nidungvnbn"/>
              <w:ind w:firstLine="0"/>
              <w:jc w:val="left"/>
            </w:pPr>
            <w:r>
              <w:t xml:space="preserve">4) Enter special characters in the field </w:t>
            </w:r>
          </w:p>
          <w:p w14:paraId="5D2AABFB" w14:textId="736A2297" w:rsidR="00DF3592" w:rsidRDefault="00DF3592" w:rsidP="00DF3592">
            <w:pPr>
              <w:pStyle w:val="Nidungvnbn"/>
              <w:ind w:firstLine="0"/>
              <w:jc w:val="left"/>
            </w:pPr>
            <w:r>
              <w:t xml:space="preserve">5) Input String </w:t>
            </w:r>
          </w:p>
          <w:p w14:paraId="5D7DD9ED" w14:textId="4C9F15BD" w:rsidR="00DF3592" w:rsidRDefault="00DF3592" w:rsidP="00384F13">
            <w:pPr>
              <w:pStyle w:val="Nidungvnbn"/>
              <w:ind w:firstLine="0"/>
              <w:jc w:val="left"/>
            </w:pPr>
          </w:p>
        </w:tc>
        <w:tc>
          <w:tcPr>
            <w:tcW w:w="1868" w:type="dxa"/>
          </w:tcPr>
          <w:p w14:paraId="4DC2A3D3" w14:textId="77777777" w:rsidR="00A95FA5" w:rsidRDefault="00384F13" w:rsidP="00384F13">
            <w:pPr>
              <w:pStyle w:val="Nidungvnbn"/>
              <w:ind w:firstLine="0"/>
              <w:jc w:val="left"/>
            </w:pPr>
            <w:r>
              <w:lastRenderedPageBreak/>
              <w:t xml:space="preserve">1) Input specifications 3 </w:t>
            </w:r>
            <w:r>
              <w:lastRenderedPageBreak/>
              <w:t>and 4 must generate “Message Box</w:t>
            </w:r>
            <w:r w:rsidR="009C4DBF">
              <w:t xml:space="preserve"> </w:t>
            </w:r>
            <w:r>
              <w:t>”</w:t>
            </w:r>
            <w:r w:rsidR="00A85539">
              <w:t xml:space="preserve"> </w:t>
            </w:r>
            <w:r>
              <w:t>asking the user to re-enter the text in the field.</w:t>
            </w:r>
          </w:p>
          <w:p w14:paraId="401E4DD6" w14:textId="0E8D28B9" w:rsidR="00DF3592" w:rsidRDefault="00DF3592" w:rsidP="00384F13">
            <w:pPr>
              <w:pStyle w:val="Nidungvnbn"/>
              <w:ind w:firstLine="0"/>
              <w:jc w:val="left"/>
            </w:pPr>
            <w:r>
              <w:t xml:space="preserve">2) Input specification 1, 5 </w:t>
            </w:r>
            <w:r w:rsidR="00227DCE">
              <w:t>should not generate any error.</w:t>
            </w:r>
          </w:p>
        </w:tc>
        <w:tc>
          <w:tcPr>
            <w:tcW w:w="1868" w:type="dxa"/>
          </w:tcPr>
          <w:p w14:paraId="659CE46E" w14:textId="16961102" w:rsidR="00A95FA5" w:rsidRDefault="008A445B" w:rsidP="008A445B">
            <w:pPr>
              <w:pStyle w:val="Nidungvnbn"/>
              <w:ind w:firstLine="0"/>
              <w:jc w:val="left"/>
            </w:pPr>
            <w:r>
              <w:lastRenderedPageBreak/>
              <w:t xml:space="preserve">Enter a name for the item </w:t>
            </w:r>
            <w:r>
              <w:lastRenderedPageBreak/>
              <w:t>along with appropriate quantity and press the add Item button.</w:t>
            </w:r>
          </w:p>
        </w:tc>
      </w:tr>
      <w:tr w:rsidR="00A95FA5" w14:paraId="2BB98EC9" w14:textId="77777777" w:rsidTr="00C021B6">
        <w:tc>
          <w:tcPr>
            <w:tcW w:w="1368" w:type="dxa"/>
          </w:tcPr>
          <w:p w14:paraId="0A643316" w14:textId="78770B55" w:rsidR="00A95FA5" w:rsidRDefault="00EA1C02" w:rsidP="00A95FA5">
            <w:pPr>
              <w:pStyle w:val="Nidungvnbn"/>
              <w:ind w:firstLine="0"/>
            </w:pPr>
            <w:r>
              <w:lastRenderedPageBreak/>
              <w:t>Case 1.3</w:t>
            </w:r>
          </w:p>
        </w:tc>
        <w:tc>
          <w:tcPr>
            <w:tcW w:w="1620" w:type="dxa"/>
          </w:tcPr>
          <w:p w14:paraId="41087A1B" w14:textId="1D6407AB" w:rsidR="00A95FA5" w:rsidRDefault="0079412B" w:rsidP="00A95FA5">
            <w:pPr>
              <w:pStyle w:val="Nidungvnbn"/>
              <w:ind w:firstLine="0"/>
            </w:pPr>
            <w:r>
              <w:t>Available Manager list in database.</w:t>
            </w:r>
          </w:p>
        </w:tc>
        <w:tc>
          <w:tcPr>
            <w:tcW w:w="2613" w:type="dxa"/>
          </w:tcPr>
          <w:p w14:paraId="7D41309A" w14:textId="06350E62" w:rsidR="00A95FA5" w:rsidRDefault="00CA3817" w:rsidP="00A95FA5">
            <w:pPr>
              <w:pStyle w:val="Nidungvnbn"/>
              <w:ind w:firstLine="0"/>
            </w:pPr>
            <w:r>
              <w:t>1) One ID is added twice to the list.</w:t>
            </w:r>
          </w:p>
        </w:tc>
        <w:tc>
          <w:tcPr>
            <w:tcW w:w="1868" w:type="dxa"/>
          </w:tcPr>
          <w:p w14:paraId="48F27922" w14:textId="6F1AC8AE" w:rsidR="00A95FA5" w:rsidRDefault="00CA3817" w:rsidP="00A95FA5">
            <w:pPr>
              <w:pStyle w:val="Nidungvnbn"/>
              <w:ind w:firstLine="0"/>
            </w:pPr>
            <w:r>
              <w:t>1) The input specification</w:t>
            </w:r>
            <w:r w:rsidR="00651AC1">
              <w:t xml:space="preserve"> </w:t>
            </w:r>
            <w:r>
              <w:t>1 result in an exception being thrown.</w:t>
            </w:r>
          </w:p>
        </w:tc>
        <w:tc>
          <w:tcPr>
            <w:tcW w:w="1868" w:type="dxa"/>
          </w:tcPr>
          <w:p w14:paraId="191DEA7D" w14:textId="357E881B" w:rsidR="00A95FA5" w:rsidRDefault="00651AC1" w:rsidP="00782062">
            <w:pPr>
              <w:pStyle w:val="Nidungvnbn"/>
              <w:ind w:firstLine="0"/>
              <w:jc w:val="left"/>
            </w:pPr>
            <w:r w:rsidRPr="00651AC1">
              <w:t>Selected one Manager,</w:t>
            </w:r>
            <w:r w:rsidR="00782062">
              <w:t xml:space="preserve"> </w:t>
            </w:r>
            <w:r w:rsidRPr="00651AC1">
              <w:t>enter an appropriate quantity and press Add Invoice ID</w:t>
            </w:r>
          </w:p>
        </w:tc>
      </w:tr>
      <w:tr w:rsidR="00651AC1" w14:paraId="0B9E31E2" w14:textId="77777777" w:rsidTr="00C021B6">
        <w:tc>
          <w:tcPr>
            <w:tcW w:w="1368" w:type="dxa"/>
          </w:tcPr>
          <w:p w14:paraId="4921538C" w14:textId="4EEC73C8" w:rsidR="00651AC1" w:rsidRDefault="00651AC1" w:rsidP="00A95FA5">
            <w:pPr>
              <w:pStyle w:val="Nidungvnbn"/>
              <w:ind w:firstLine="0"/>
            </w:pPr>
            <w:r>
              <w:t>Case 1.4</w:t>
            </w:r>
          </w:p>
        </w:tc>
        <w:tc>
          <w:tcPr>
            <w:tcW w:w="1620" w:type="dxa"/>
          </w:tcPr>
          <w:p w14:paraId="1E8EF123" w14:textId="765B88D6" w:rsidR="00651AC1" w:rsidRDefault="00651AC1" w:rsidP="00A95FA5">
            <w:pPr>
              <w:pStyle w:val="Nidungvnbn"/>
              <w:ind w:firstLine="0"/>
            </w:pPr>
            <w:r>
              <w:t>Testing the components mentioned above together and adding a Invoice ID to the database</w:t>
            </w:r>
          </w:p>
        </w:tc>
        <w:tc>
          <w:tcPr>
            <w:tcW w:w="2613" w:type="dxa"/>
          </w:tcPr>
          <w:p w14:paraId="6CC585EF" w14:textId="15B52F7D" w:rsidR="00651AC1" w:rsidRDefault="00906C3B" w:rsidP="00A95FA5">
            <w:pPr>
              <w:pStyle w:val="Nidungvnbn"/>
              <w:ind w:firstLine="0"/>
            </w:pPr>
            <w:r>
              <w:t xml:space="preserve">1) </w:t>
            </w:r>
            <w:r w:rsidRPr="00906C3B">
              <w:t>All the required quantities are inserted into their respective fields.</w:t>
            </w:r>
          </w:p>
        </w:tc>
        <w:tc>
          <w:tcPr>
            <w:tcW w:w="1868" w:type="dxa"/>
          </w:tcPr>
          <w:p w14:paraId="70B000D5" w14:textId="3676467B" w:rsidR="00651AC1" w:rsidRDefault="00906C3B" w:rsidP="00A95FA5">
            <w:pPr>
              <w:pStyle w:val="Nidungvnbn"/>
              <w:ind w:firstLine="0"/>
            </w:pPr>
            <w:r>
              <w:t>1) If all the above tests are passed without an exception, the Invoice ID is successfully added to the database</w:t>
            </w:r>
          </w:p>
        </w:tc>
        <w:tc>
          <w:tcPr>
            <w:tcW w:w="1868" w:type="dxa"/>
          </w:tcPr>
          <w:p w14:paraId="2B1CD182" w14:textId="3E896819" w:rsidR="00651AC1" w:rsidRPr="00651AC1" w:rsidRDefault="00244462" w:rsidP="00782062">
            <w:pPr>
              <w:pStyle w:val="Nidungvnbn"/>
              <w:ind w:firstLine="0"/>
              <w:jc w:val="left"/>
            </w:pPr>
            <w:r w:rsidRPr="00651AC1">
              <w:t>Selected one Manager ,enter an appropriate quantity and press Add Invoice ID</w:t>
            </w:r>
          </w:p>
        </w:tc>
      </w:tr>
    </w:tbl>
    <w:p w14:paraId="27B54CAC" w14:textId="77777777" w:rsidR="00A95FA5" w:rsidRDefault="00A95FA5" w:rsidP="00A95FA5">
      <w:pPr>
        <w:pStyle w:val="Nidungvnbn"/>
      </w:pPr>
    </w:p>
    <w:p w14:paraId="3495D039" w14:textId="6E74D366" w:rsidR="00A95FA5" w:rsidRDefault="00A95FA5" w:rsidP="00A95FA5">
      <w:pPr>
        <w:pStyle w:val="Nidungvnbn"/>
        <w:rPr>
          <w:b/>
          <w:bCs/>
        </w:rPr>
      </w:pPr>
      <w:r>
        <w:lastRenderedPageBreak/>
        <w:t xml:space="preserve">   </w:t>
      </w:r>
      <w:r w:rsidR="00D4241D" w:rsidRPr="00D4241D">
        <w:rPr>
          <w:b/>
          <w:bCs/>
        </w:rPr>
        <w:t>Preliminary test results for test case 1</w:t>
      </w:r>
      <w:r w:rsidR="00D4241D">
        <w:rPr>
          <w:b/>
          <w:bCs/>
        </w:rPr>
        <w:t>:</w:t>
      </w:r>
    </w:p>
    <w:tbl>
      <w:tblPr>
        <w:tblStyle w:val="TableGrid"/>
        <w:tblW w:w="0" w:type="auto"/>
        <w:tblLook w:val="04A0" w:firstRow="1" w:lastRow="0" w:firstColumn="1" w:lastColumn="0" w:noHBand="0" w:noVBand="1"/>
      </w:tblPr>
      <w:tblGrid>
        <w:gridCol w:w="3112"/>
        <w:gridCol w:w="3112"/>
        <w:gridCol w:w="3113"/>
      </w:tblGrid>
      <w:tr w:rsidR="00D4241D" w14:paraId="7FC85924" w14:textId="77777777" w:rsidTr="00D4241D">
        <w:tc>
          <w:tcPr>
            <w:tcW w:w="3112" w:type="dxa"/>
          </w:tcPr>
          <w:p w14:paraId="75D92577" w14:textId="5D758655" w:rsidR="00D4241D" w:rsidRPr="00D4241D" w:rsidRDefault="00D4241D" w:rsidP="00A95FA5">
            <w:pPr>
              <w:pStyle w:val="Nidungvnbn"/>
              <w:ind w:firstLine="0"/>
              <w:rPr>
                <w:b/>
                <w:bCs/>
              </w:rPr>
            </w:pPr>
            <w:r w:rsidRPr="00D4241D">
              <w:rPr>
                <w:b/>
                <w:bCs/>
              </w:rPr>
              <w:t>Test Case</w:t>
            </w:r>
          </w:p>
        </w:tc>
        <w:tc>
          <w:tcPr>
            <w:tcW w:w="3112" w:type="dxa"/>
          </w:tcPr>
          <w:p w14:paraId="267F3E0B" w14:textId="246E5472" w:rsidR="00D4241D" w:rsidRPr="00D4241D" w:rsidRDefault="00D4241D" w:rsidP="00D4241D">
            <w:pPr>
              <w:pStyle w:val="Nidungvnbn"/>
              <w:ind w:firstLine="0"/>
              <w:jc w:val="left"/>
              <w:rPr>
                <w:b/>
                <w:bCs/>
              </w:rPr>
            </w:pPr>
            <w:r w:rsidRPr="00D4241D">
              <w:rPr>
                <w:b/>
                <w:bCs/>
              </w:rPr>
              <w:t>Completed / Not Completed</w:t>
            </w:r>
          </w:p>
        </w:tc>
        <w:tc>
          <w:tcPr>
            <w:tcW w:w="3113" w:type="dxa"/>
          </w:tcPr>
          <w:p w14:paraId="7A7BF08D" w14:textId="50076CE6" w:rsidR="00D4241D" w:rsidRPr="00D4241D" w:rsidRDefault="00D4241D" w:rsidP="00A95FA5">
            <w:pPr>
              <w:pStyle w:val="Nidungvnbn"/>
              <w:ind w:firstLine="0"/>
              <w:rPr>
                <w:b/>
                <w:bCs/>
              </w:rPr>
            </w:pPr>
            <w:r w:rsidRPr="00D4241D">
              <w:rPr>
                <w:b/>
                <w:bCs/>
              </w:rPr>
              <w:t>Result summary</w:t>
            </w:r>
          </w:p>
        </w:tc>
      </w:tr>
      <w:tr w:rsidR="00D4241D" w14:paraId="475754FD" w14:textId="77777777" w:rsidTr="00D4241D">
        <w:tc>
          <w:tcPr>
            <w:tcW w:w="3112" w:type="dxa"/>
          </w:tcPr>
          <w:p w14:paraId="4410A719" w14:textId="6D2A4938" w:rsidR="00D4241D" w:rsidRPr="00D4241D" w:rsidRDefault="00D4241D" w:rsidP="00A95FA5">
            <w:pPr>
              <w:pStyle w:val="Nidungvnbn"/>
              <w:ind w:firstLine="0"/>
            </w:pPr>
            <w:r w:rsidRPr="00D4241D">
              <w:t>Case 1.1</w:t>
            </w:r>
          </w:p>
        </w:tc>
        <w:tc>
          <w:tcPr>
            <w:tcW w:w="3112" w:type="dxa"/>
          </w:tcPr>
          <w:p w14:paraId="4DE74F03" w14:textId="765B5761" w:rsidR="00D4241D" w:rsidRPr="00D4241D" w:rsidRDefault="00D4241D" w:rsidP="00A95FA5">
            <w:pPr>
              <w:pStyle w:val="Nidungvnbn"/>
              <w:ind w:firstLine="0"/>
            </w:pPr>
            <w:r w:rsidRPr="00D4241D">
              <w:t>Completed</w:t>
            </w:r>
          </w:p>
        </w:tc>
        <w:tc>
          <w:tcPr>
            <w:tcW w:w="3113" w:type="dxa"/>
          </w:tcPr>
          <w:p w14:paraId="3DCEF344" w14:textId="23B20B68" w:rsidR="00D4241D" w:rsidRPr="00D4241D" w:rsidRDefault="00D4241D" w:rsidP="00A95FA5">
            <w:pPr>
              <w:pStyle w:val="Nidungvnbn"/>
              <w:ind w:firstLine="0"/>
            </w:pPr>
            <w:r w:rsidRPr="00D4241D">
              <w:t>The results for all the input specification for this test is passed and no difference was detected between the actual and the expected results.</w:t>
            </w:r>
          </w:p>
        </w:tc>
      </w:tr>
      <w:tr w:rsidR="00D4241D" w14:paraId="30366106" w14:textId="77777777" w:rsidTr="00D4241D">
        <w:tc>
          <w:tcPr>
            <w:tcW w:w="3112" w:type="dxa"/>
          </w:tcPr>
          <w:p w14:paraId="7C644D37" w14:textId="4DD569FC" w:rsidR="00D4241D" w:rsidRPr="00D4241D" w:rsidRDefault="00D4241D" w:rsidP="00A95FA5">
            <w:pPr>
              <w:pStyle w:val="Nidungvnbn"/>
              <w:ind w:firstLine="0"/>
            </w:pPr>
            <w:r w:rsidRPr="00D4241D">
              <w:t>Case 1.2</w:t>
            </w:r>
          </w:p>
        </w:tc>
        <w:tc>
          <w:tcPr>
            <w:tcW w:w="3112" w:type="dxa"/>
          </w:tcPr>
          <w:p w14:paraId="2EF338FC" w14:textId="39B1F7F6" w:rsidR="00D4241D" w:rsidRPr="00D4241D" w:rsidRDefault="00D4241D" w:rsidP="00A95FA5">
            <w:pPr>
              <w:pStyle w:val="Nidungvnbn"/>
              <w:ind w:firstLine="0"/>
            </w:pPr>
            <w:r w:rsidRPr="00D4241D">
              <w:t>Completed</w:t>
            </w:r>
          </w:p>
        </w:tc>
        <w:tc>
          <w:tcPr>
            <w:tcW w:w="3113" w:type="dxa"/>
          </w:tcPr>
          <w:p w14:paraId="43DDD4B8" w14:textId="31739657" w:rsidR="00D4241D" w:rsidRPr="00D4241D" w:rsidRDefault="00D4241D" w:rsidP="00A95FA5">
            <w:pPr>
              <w:pStyle w:val="Nidungvnbn"/>
              <w:ind w:firstLine="0"/>
            </w:pPr>
            <w:r>
              <w:t>The results for the mentioned input specifications have been passed</w:t>
            </w:r>
          </w:p>
        </w:tc>
      </w:tr>
      <w:tr w:rsidR="00D4241D" w14:paraId="502CE273" w14:textId="77777777" w:rsidTr="00D4241D">
        <w:tc>
          <w:tcPr>
            <w:tcW w:w="3112" w:type="dxa"/>
          </w:tcPr>
          <w:p w14:paraId="3134F647" w14:textId="12D0A2A9" w:rsidR="00D4241D" w:rsidRPr="00D4241D" w:rsidRDefault="00D4241D" w:rsidP="00A95FA5">
            <w:pPr>
              <w:pStyle w:val="Nidungvnbn"/>
              <w:ind w:firstLine="0"/>
            </w:pPr>
            <w:r>
              <w:t>Case 1.3</w:t>
            </w:r>
          </w:p>
        </w:tc>
        <w:tc>
          <w:tcPr>
            <w:tcW w:w="3112" w:type="dxa"/>
          </w:tcPr>
          <w:p w14:paraId="57D8C620" w14:textId="33ACC7E4" w:rsidR="00D4241D" w:rsidRPr="00D4241D" w:rsidRDefault="00D4241D" w:rsidP="00A95FA5">
            <w:pPr>
              <w:pStyle w:val="Nidungvnbn"/>
              <w:ind w:firstLine="0"/>
            </w:pPr>
            <w:r>
              <w:t>Completed</w:t>
            </w:r>
          </w:p>
        </w:tc>
        <w:tc>
          <w:tcPr>
            <w:tcW w:w="3113" w:type="dxa"/>
          </w:tcPr>
          <w:p w14:paraId="407F32AE" w14:textId="77777777" w:rsidR="00D4241D" w:rsidRDefault="00D4241D" w:rsidP="00D4241D">
            <w:pPr>
              <w:pStyle w:val="Nidungvnbn"/>
              <w:ind w:firstLine="0"/>
              <w:jc w:val="left"/>
            </w:pPr>
            <w:r>
              <w:t>The results for all the input</w:t>
            </w:r>
          </w:p>
          <w:p w14:paraId="6AC81D7E" w14:textId="77777777" w:rsidR="00D4241D" w:rsidRDefault="00D4241D" w:rsidP="00D4241D">
            <w:pPr>
              <w:pStyle w:val="Nidungvnbn"/>
              <w:ind w:firstLine="0"/>
              <w:jc w:val="left"/>
            </w:pPr>
            <w:r>
              <w:t>specification for this test is</w:t>
            </w:r>
          </w:p>
          <w:p w14:paraId="3235ACA4" w14:textId="1C8195C1" w:rsidR="00D4241D" w:rsidRPr="00D4241D" w:rsidRDefault="00D4241D" w:rsidP="00D4241D">
            <w:pPr>
              <w:pStyle w:val="Nidungvnbn"/>
              <w:ind w:firstLine="0"/>
              <w:jc w:val="left"/>
            </w:pPr>
            <w:r>
              <w:t>passed and no difference was</w:t>
            </w:r>
            <w:r>
              <w:t xml:space="preserve"> </w:t>
            </w:r>
            <w:r>
              <w:t>detected between the actual</w:t>
            </w:r>
            <w:r>
              <w:t xml:space="preserve"> </w:t>
            </w:r>
            <w:r>
              <w:t>and the expected results.</w:t>
            </w:r>
          </w:p>
        </w:tc>
      </w:tr>
      <w:tr w:rsidR="00D4241D" w14:paraId="4443C283" w14:textId="77777777" w:rsidTr="00D4241D">
        <w:tc>
          <w:tcPr>
            <w:tcW w:w="3112" w:type="dxa"/>
          </w:tcPr>
          <w:p w14:paraId="2938E0AC" w14:textId="6D9EDCC4" w:rsidR="00D4241D" w:rsidRDefault="00D4241D" w:rsidP="00A95FA5">
            <w:pPr>
              <w:pStyle w:val="Nidungvnbn"/>
              <w:ind w:firstLine="0"/>
            </w:pPr>
            <w:r>
              <w:t>Case 1.3</w:t>
            </w:r>
          </w:p>
        </w:tc>
        <w:tc>
          <w:tcPr>
            <w:tcW w:w="3112" w:type="dxa"/>
          </w:tcPr>
          <w:p w14:paraId="060FE547" w14:textId="6B4D2F46" w:rsidR="00D4241D" w:rsidRDefault="00D4241D" w:rsidP="00A95FA5">
            <w:pPr>
              <w:pStyle w:val="Nidungvnbn"/>
              <w:ind w:firstLine="0"/>
            </w:pPr>
            <w:r>
              <w:t>Completed</w:t>
            </w:r>
          </w:p>
        </w:tc>
        <w:tc>
          <w:tcPr>
            <w:tcW w:w="3113" w:type="dxa"/>
          </w:tcPr>
          <w:p w14:paraId="2ADB9083" w14:textId="2E4B8007" w:rsidR="00D4241D" w:rsidRPr="00D4241D" w:rsidRDefault="00D4241D" w:rsidP="00D4241D">
            <w:pPr>
              <w:pStyle w:val="Nidungvnbn"/>
              <w:ind w:firstLine="0"/>
              <w:jc w:val="left"/>
              <w:rPr>
                <w:b/>
                <w:bCs/>
              </w:rPr>
            </w:pPr>
            <w:r>
              <w:t>The results for all the input specification for this test is passed and no difference was detected between the actual and the expected results.</w:t>
            </w:r>
          </w:p>
        </w:tc>
      </w:tr>
    </w:tbl>
    <w:p w14:paraId="12DEDAAE" w14:textId="2AF1F8FD" w:rsidR="00D4241D" w:rsidRDefault="00D4241D" w:rsidP="00A95FA5">
      <w:pPr>
        <w:pStyle w:val="Nidungvnbn"/>
        <w:rPr>
          <w:b/>
          <w:bCs/>
        </w:rPr>
      </w:pPr>
    </w:p>
    <w:p w14:paraId="1FE9C439" w14:textId="0BE8BFAE" w:rsidR="00F9439F" w:rsidRDefault="00F9439F" w:rsidP="00F9439F">
      <w:pPr>
        <w:pStyle w:val="Tiumccp2"/>
      </w:pPr>
      <w:r>
        <w:t>6.4.</w:t>
      </w:r>
      <w:r>
        <w:t>2</w:t>
      </w:r>
      <w:r>
        <w:t xml:space="preserve"> Testcase </w:t>
      </w:r>
      <w:r>
        <w:t>2</w:t>
      </w:r>
      <w:r>
        <w:t>: Updating a status</w:t>
      </w:r>
    </w:p>
    <w:p w14:paraId="392303C3" w14:textId="666B260D" w:rsidR="00134FE2" w:rsidRDefault="00134FE2" w:rsidP="00134FE2">
      <w:pPr>
        <w:pStyle w:val="Nidungvnbn"/>
        <w:numPr>
          <w:ilvl w:val="0"/>
          <w:numId w:val="38"/>
        </w:numPr>
      </w:pPr>
      <w:r>
        <w:lastRenderedPageBreak/>
        <w:t xml:space="preserve">Case </w:t>
      </w:r>
      <w:r>
        <w:t>2</w:t>
      </w:r>
      <w:r>
        <w:t xml:space="preserve">.1: Check the </w:t>
      </w:r>
      <w:r>
        <w:t>Order</w:t>
      </w:r>
      <w:r>
        <w:t>.</w:t>
      </w:r>
    </w:p>
    <w:p w14:paraId="29CFF565" w14:textId="4A62443C" w:rsidR="00134FE2" w:rsidRDefault="00134FE2" w:rsidP="00134FE2">
      <w:pPr>
        <w:pStyle w:val="Nidungvnbn"/>
        <w:numPr>
          <w:ilvl w:val="0"/>
          <w:numId w:val="38"/>
        </w:numPr>
      </w:pPr>
      <w:r>
        <w:t xml:space="preserve">Case </w:t>
      </w:r>
      <w:r>
        <w:t>2</w:t>
      </w:r>
      <w:r>
        <w:t>.</w:t>
      </w:r>
      <w:r>
        <w:t>2</w:t>
      </w:r>
      <w:r>
        <w:t xml:space="preserve">: Check if the </w:t>
      </w:r>
      <w:r>
        <w:t xml:space="preserve">status </w:t>
      </w:r>
      <w:r>
        <w:t>are</w:t>
      </w:r>
      <w:r>
        <w:t xml:space="preserve"> </w:t>
      </w:r>
      <w:r>
        <w:t>updated in the database</w:t>
      </w:r>
    </w:p>
    <w:tbl>
      <w:tblPr>
        <w:tblStyle w:val="TableGrid"/>
        <w:tblW w:w="0" w:type="auto"/>
        <w:tblLook w:val="04A0" w:firstRow="1" w:lastRow="0" w:firstColumn="1" w:lastColumn="0" w:noHBand="0" w:noVBand="1"/>
      </w:tblPr>
      <w:tblGrid>
        <w:gridCol w:w="1368"/>
        <w:gridCol w:w="1620"/>
        <w:gridCol w:w="2613"/>
        <w:gridCol w:w="1868"/>
        <w:gridCol w:w="1868"/>
      </w:tblGrid>
      <w:tr w:rsidR="00134FE2" w:rsidRPr="00A95FA5" w14:paraId="0D273A43" w14:textId="77777777" w:rsidTr="005A7B62">
        <w:tc>
          <w:tcPr>
            <w:tcW w:w="1368" w:type="dxa"/>
          </w:tcPr>
          <w:p w14:paraId="36E0900F" w14:textId="77777777" w:rsidR="00134FE2" w:rsidRPr="00A95FA5" w:rsidRDefault="00134FE2" w:rsidP="005A7B62">
            <w:pPr>
              <w:pStyle w:val="Nidungvnbn"/>
              <w:ind w:firstLine="0"/>
              <w:jc w:val="left"/>
              <w:rPr>
                <w:b/>
                <w:bCs/>
                <w:u w:val="single"/>
              </w:rPr>
            </w:pPr>
            <w:r w:rsidRPr="00A95FA5">
              <w:rPr>
                <w:b/>
                <w:bCs/>
                <w:u w:val="single"/>
              </w:rPr>
              <w:t>Test case Identifier</w:t>
            </w:r>
          </w:p>
        </w:tc>
        <w:tc>
          <w:tcPr>
            <w:tcW w:w="1620" w:type="dxa"/>
          </w:tcPr>
          <w:p w14:paraId="60035641" w14:textId="77777777" w:rsidR="00134FE2" w:rsidRPr="00A95FA5" w:rsidRDefault="00134FE2" w:rsidP="005A7B62">
            <w:pPr>
              <w:pStyle w:val="Nidungvnbn"/>
              <w:ind w:firstLine="0"/>
              <w:rPr>
                <w:b/>
                <w:bCs/>
                <w:u w:val="single"/>
              </w:rPr>
            </w:pPr>
            <w:r w:rsidRPr="00A95FA5">
              <w:rPr>
                <w:b/>
                <w:bCs/>
                <w:u w:val="single"/>
              </w:rPr>
              <w:t>Test Items</w:t>
            </w:r>
          </w:p>
        </w:tc>
        <w:tc>
          <w:tcPr>
            <w:tcW w:w="2613" w:type="dxa"/>
          </w:tcPr>
          <w:p w14:paraId="7B10EE66" w14:textId="77777777" w:rsidR="00134FE2" w:rsidRPr="00A95FA5" w:rsidRDefault="00134FE2" w:rsidP="005A7B62">
            <w:pPr>
              <w:pStyle w:val="Nidungvnbn"/>
              <w:ind w:firstLine="0"/>
              <w:rPr>
                <w:b/>
                <w:bCs/>
                <w:u w:val="single"/>
              </w:rPr>
            </w:pPr>
            <w:r w:rsidRPr="00A95FA5">
              <w:rPr>
                <w:b/>
                <w:bCs/>
                <w:u w:val="single"/>
              </w:rPr>
              <w:t>Input Specifications</w:t>
            </w:r>
          </w:p>
        </w:tc>
        <w:tc>
          <w:tcPr>
            <w:tcW w:w="1868" w:type="dxa"/>
          </w:tcPr>
          <w:p w14:paraId="5396C9BF" w14:textId="77777777" w:rsidR="00134FE2" w:rsidRPr="00A95FA5" w:rsidRDefault="00134FE2" w:rsidP="005A7B62">
            <w:pPr>
              <w:pStyle w:val="Nidungvnbn"/>
              <w:ind w:firstLine="0"/>
              <w:rPr>
                <w:b/>
                <w:bCs/>
                <w:u w:val="single"/>
              </w:rPr>
            </w:pPr>
            <w:r w:rsidRPr="00A95FA5">
              <w:rPr>
                <w:b/>
                <w:bCs/>
                <w:u w:val="single"/>
              </w:rPr>
              <w:t>Output Specifications</w:t>
            </w:r>
          </w:p>
        </w:tc>
        <w:tc>
          <w:tcPr>
            <w:tcW w:w="1868" w:type="dxa"/>
          </w:tcPr>
          <w:p w14:paraId="5AC6869E" w14:textId="77777777" w:rsidR="00134FE2" w:rsidRPr="00A95FA5" w:rsidRDefault="00134FE2" w:rsidP="005A7B62">
            <w:pPr>
              <w:pStyle w:val="Nidungvnbn"/>
              <w:ind w:firstLine="0"/>
              <w:rPr>
                <w:b/>
                <w:bCs/>
                <w:u w:val="single"/>
              </w:rPr>
            </w:pPr>
            <w:r w:rsidRPr="00A95FA5">
              <w:rPr>
                <w:b/>
                <w:bCs/>
                <w:u w:val="single"/>
              </w:rPr>
              <w:t>Special Procedural Requirements</w:t>
            </w:r>
          </w:p>
        </w:tc>
      </w:tr>
      <w:tr w:rsidR="00134FE2" w14:paraId="4949D2A7" w14:textId="77777777" w:rsidTr="005A7B62">
        <w:tc>
          <w:tcPr>
            <w:tcW w:w="1368" w:type="dxa"/>
          </w:tcPr>
          <w:p w14:paraId="34F2CE2B" w14:textId="7B4E4625" w:rsidR="00134FE2" w:rsidRDefault="00134FE2" w:rsidP="005A7B62">
            <w:pPr>
              <w:pStyle w:val="Nidungvnbn"/>
              <w:ind w:firstLine="0"/>
            </w:pPr>
            <w:r>
              <w:t xml:space="preserve">Case </w:t>
            </w:r>
            <w:r>
              <w:t>2</w:t>
            </w:r>
            <w:r>
              <w:t>.1</w:t>
            </w:r>
          </w:p>
        </w:tc>
        <w:tc>
          <w:tcPr>
            <w:tcW w:w="1620" w:type="dxa"/>
          </w:tcPr>
          <w:p w14:paraId="61DC1971" w14:textId="73A1A42C" w:rsidR="00134FE2" w:rsidRDefault="00134FE2" w:rsidP="005A7B62">
            <w:pPr>
              <w:pStyle w:val="Nidungvnbn"/>
              <w:ind w:firstLine="0"/>
            </w:pPr>
            <w:r>
              <w:t>Order</w:t>
            </w:r>
          </w:p>
        </w:tc>
        <w:tc>
          <w:tcPr>
            <w:tcW w:w="2613" w:type="dxa"/>
          </w:tcPr>
          <w:p w14:paraId="10C50F51" w14:textId="6D3A64CC" w:rsidR="00134FE2" w:rsidRDefault="00134FE2" w:rsidP="005A7B62">
            <w:pPr>
              <w:pStyle w:val="Nidungvnbn"/>
              <w:ind w:firstLine="0"/>
              <w:jc w:val="left"/>
            </w:pPr>
            <w:r w:rsidRPr="00134FE2">
              <w:t>Load data to the winform UI</w:t>
            </w:r>
          </w:p>
        </w:tc>
        <w:tc>
          <w:tcPr>
            <w:tcW w:w="1868" w:type="dxa"/>
          </w:tcPr>
          <w:p w14:paraId="72E95344" w14:textId="526BEA34" w:rsidR="00134FE2" w:rsidRDefault="00134FE2" w:rsidP="005A7B62">
            <w:pPr>
              <w:pStyle w:val="Nidungvnbn"/>
              <w:ind w:firstLine="0"/>
              <w:jc w:val="left"/>
            </w:pPr>
            <w:r w:rsidRPr="00134FE2">
              <w:t xml:space="preserve">The Datagridview must show all the current </w:t>
            </w:r>
            <w:r>
              <w:t>Orders</w:t>
            </w:r>
            <w:r w:rsidRPr="00134FE2">
              <w:t xml:space="preserve"> on the database</w:t>
            </w:r>
          </w:p>
        </w:tc>
        <w:tc>
          <w:tcPr>
            <w:tcW w:w="1868" w:type="dxa"/>
          </w:tcPr>
          <w:p w14:paraId="7C2C446C" w14:textId="10DFF303" w:rsidR="00134FE2" w:rsidRDefault="00F602DC" w:rsidP="005A7B62">
            <w:pPr>
              <w:pStyle w:val="Nidungvnbn"/>
              <w:ind w:firstLine="0"/>
              <w:jc w:val="left"/>
            </w:pPr>
            <w:r>
              <w:t>N.A</w:t>
            </w:r>
          </w:p>
        </w:tc>
      </w:tr>
      <w:tr w:rsidR="00F602DC" w14:paraId="621034B8" w14:textId="77777777" w:rsidTr="005A7B62">
        <w:tc>
          <w:tcPr>
            <w:tcW w:w="1368" w:type="dxa"/>
          </w:tcPr>
          <w:p w14:paraId="5712ECD7" w14:textId="553E7FA4" w:rsidR="00F602DC" w:rsidRDefault="00F602DC" w:rsidP="005A7B62">
            <w:pPr>
              <w:pStyle w:val="Nidungvnbn"/>
              <w:ind w:firstLine="0"/>
            </w:pPr>
            <w:r>
              <w:t>Case 2.2</w:t>
            </w:r>
          </w:p>
        </w:tc>
        <w:tc>
          <w:tcPr>
            <w:tcW w:w="1620" w:type="dxa"/>
          </w:tcPr>
          <w:p w14:paraId="0C14CB67" w14:textId="572F24D0" w:rsidR="00F602DC" w:rsidRDefault="00F602DC" w:rsidP="005A7B62">
            <w:pPr>
              <w:pStyle w:val="Nidungvnbn"/>
              <w:ind w:firstLine="0"/>
            </w:pPr>
            <w:r>
              <w:t>Testing if the selected data is processed properly and updated to the database</w:t>
            </w:r>
          </w:p>
        </w:tc>
        <w:tc>
          <w:tcPr>
            <w:tcW w:w="2613" w:type="dxa"/>
          </w:tcPr>
          <w:p w14:paraId="14CBD2FC" w14:textId="63325ADF" w:rsidR="00F602DC" w:rsidRPr="00134FE2" w:rsidRDefault="00F602DC" w:rsidP="005A7B62">
            <w:pPr>
              <w:pStyle w:val="Nidungvnbn"/>
              <w:ind w:firstLine="0"/>
              <w:jc w:val="left"/>
            </w:pPr>
            <w:r w:rsidRPr="00F602DC">
              <w:t>Click on any Order on DataGridView to update</w:t>
            </w:r>
          </w:p>
        </w:tc>
        <w:tc>
          <w:tcPr>
            <w:tcW w:w="1868" w:type="dxa"/>
          </w:tcPr>
          <w:p w14:paraId="6A69D999" w14:textId="21DFB384" w:rsidR="00F602DC" w:rsidRPr="00134FE2" w:rsidRDefault="00143C86" w:rsidP="005A7B62">
            <w:pPr>
              <w:pStyle w:val="Nidungvnbn"/>
              <w:ind w:firstLine="0"/>
              <w:jc w:val="left"/>
            </w:pPr>
            <w:r w:rsidRPr="00143C86">
              <w:t>A Dialog pops up to confirm again through Yes and No</w:t>
            </w:r>
            <w:r>
              <w:t xml:space="preserve">.If click Yes, </w:t>
            </w:r>
            <w:r>
              <w:t>the database must be checked for appropriate updates</w:t>
            </w:r>
            <w:r>
              <w:t xml:space="preserve">, otherwise </w:t>
            </w:r>
            <w:r w:rsidRPr="00143C86">
              <w:t>vice versa</w:t>
            </w:r>
            <w:r>
              <w:t>.</w:t>
            </w:r>
          </w:p>
        </w:tc>
        <w:tc>
          <w:tcPr>
            <w:tcW w:w="1868" w:type="dxa"/>
          </w:tcPr>
          <w:p w14:paraId="79CDAA6E" w14:textId="77777777" w:rsidR="00F602DC" w:rsidRDefault="00F602DC" w:rsidP="005A7B62">
            <w:pPr>
              <w:pStyle w:val="Nidungvnbn"/>
              <w:ind w:firstLine="0"/>
              <w:jc w:val="left"/>
            </w:pPr>
          </w:p>
        </w:tc>
      </w:tr>
    </w:tbl>
    <w:p w14:paraId="11B4FF18" w14:textId="77777777" w:rsidR="00134FE2" w:rsidRDefault="00134FE2" w:rsidP="00134FE2">
      <w:pPr>
        <w:pStyle w:val="Nidungvnbn"/>
      </w:pPr>
    </w:p>
    <w:p w14:paraId="7B0E3885" w14:textId="77777777" w:rsidR="00F9439F" w:rsidRPr="00D4241D" w:rsidRDefault="00F9439F" w:rsidP="00134FE2">
      <w:pPr>
        <w:pStyle w:val="Nidungvnbn"/>
      </w:pPr>
    </w:p>
    <w:sectPr w:rsidR="00F9439F" w:rsidRPr="00D4241D"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4637F" w14:textId="77777777" w:rsidR="002A1C8C" w:rsidRDefault="002A1C8C" w:rsidP="00453AB1">
      <w:r>
        <w:separator/>
      </w:r>
    </w:p>
  </w:endnote>
  <w:endnote w:type="continuationSeparator" w:id="0">
    <w:p w14:paraId="506392EA" w14:textId="77777777" w:rsidR="002A1C8C" w:rsidRDefault="002A1C8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7719" w14:textId="77777777" w:rsidR="002A1C8C" w:rsidRDefault="002A1C8C" w:rsidP="00453AB1">
      <w:r>
        <w:separator/>
      </w:r>
    </w:p>
  </w:footnote>
  <w:footnote w:type="continuationSeparator" w:id="0">
    <w:p w14:paraId="4D38B13C" w14:textId="77777777" w:rsidR="002A1C8C" w:rsidRDefault="002A1C8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BBAA" w14:textId="77777777" w:rsidR="00B118C8" w:rsidRDefault="00B118C8">
    <w:pPr>
      <w:pStyle w:val="Header"/>
      <w:jc w:val="center"/>
    </w:pPr>
  </w:p>
  <w:p w14:paraId="628E30F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BB3B" w14:textId="77777777" w:rsidR="00457A2C" w:rsidRDefault="00457A2C">
    <w:pPr>
      <w:pStyle w:val="Header"/>
      <w:jc w:val="center"/>
    </w:pPr>
  </w:p>
  <w:p w14:paraId="0E69BAF3" w14:textId="77777777" w:rsidR="00457A2C" w:rsidRDefault="00457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B168DA3" w14:textId="77777777" w:rsidR="00B118C8" w:rsidRDefault="00B118C8">
        <w:pPr>
          <w:pStyle w:val="Header"/>
          <w:jc w:val="center"/>
        </w:pPr>
        <w:r>
          <w:fldChar w:fldCharType="begin"/>
        </w:r>
        <w:r>
          <w:instrText xml:space="preserve"> PAGE   \* MERGEFORMAT </w:instrText>
        </w:r>
        <w:r>
          <w:fldChar w:fldCharType="separate"/>
        </w:r>
        <w:r w:rsidR="001269F3">
          <w:rPr>
            <w:noProof/>
          </w:rPr>
          <w:t>iv</w:t>
        </w:r>
        <w:r>
          <w:rPr>
            <w:noProof/>
          </w:rPr>
          <w:fldChar w:fldCharType="end"/>
        </w:r>
      </w:p>
    </w:sdtContent>
  </w:sdt>
  <w:p w14:paraId="6B4474E3"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29DCC3B"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3AB0DD8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DE8"/>
    <w:multiLevelType w:val="hybridMultilevel"/>
    <w:tmpl w:val="89FA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C43ED"/>
    <w:multiLevelType w:val="hybridMultilevel"/>
    <w:tmpl w:val="BB66E7A4"/>
    <w:lvl w:ilvl="0" w:tplc="04090003">
      <w:start w:val="1"/>
      <w:numFmt w:val="bullet"/>
      <w:lvlText w:val="o"/>
      <w:lvlJc w:val="left"/>
      <w:pPr>
        <w:ind w:left="144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F6217"/>
    <w:multiLevelType w:val="multilevel"/>
    <w:tmpl w:val="9FAACB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205022"/>
    <w:multiLevelType w:val="hybridMultilevel"/>
    <w:tmpl w:val="5388E0C8"/>
    <w:lvl w:ilvl="0" w:tplc="FFFFFFFF">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D104CF0"/>
    <w:multiLevelType w:val="hybridMultilevel"/>
    <w:tmpl w:val="98927D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340BF8"/>
    <w:multiLevelType w:val="hybridMultilevel"/>
    <w:tmpl w:val="F8F093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73873"/>
    <w:multiLevelType w:val="hybridMultilevel"/>
    <w:tmpl w:val="91FE62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5F5846"/>
    <w:multiLevelType w:val="hybridMultilevel"/>
    <w:tmpl w:val="821CEB10"/>
    <w:lvl w:ilvl="0" w:tplc="2E281B7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1E4154"/>
    <w:multiLevelType w:val="hybridMultilevel"/>
    <w:tmpl w:val="C396C8FE"/>
    <w:lvl w:ilvl="0" w:tplc="370042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6B40AD"/>
    <w:multiLevelType w:val="hybridMultilevel"/>
    <w:tmpl w:val="DD80FC48"/>
    <w:lvl w:ilvl="0" w:tplc="5D062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F7381"/>
    <w:multiLevelType w:val="hybridMultilevel"/>
    <w:tmpl w:val="70420BA2"/>
    <w:lvl w:ilvl="0" w:tplc="B4A6E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6771E"/>
    <w:multiLevelType w:val="hybridMultilevel"/>
    <w:tmpl w:val="D6D66F38"/>
    <w:lvl w:ilvl="0" w:tplc="D4C2C4C2">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0C0DA8"/>
    <w:multiLevelType w:val="hybridMultilevel"/>
    <w:tmpl w:val="E43C5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25442"/>
    <w:multiLevelType w:val="multilevel"/>
    <w:tmpl w:val="3A88CA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D46BA9"/>
    <w:multiLevelType w:val="hybridMultilevel"/>
    <w:tmpl w:val="A4D2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7600E"/>
    <w:multiLevelType w:val="hybridMultilevel"/>
    <w:tmpl w:val="ACBA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E6652"/>
    <w:multiLevelType w:val="hybridMultilevel"/>
    <w:tmpl w:val="ADA8B1DE"/>
    <w:lvl w:ilvl="0" w:tplc="00202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FC4349"/>
    <w:multiLevelType w:val="hybridMultilevel"/>
    <w:tmpl w:val="63145618"/>
    <w:lvl w:ilvl="0" w:tplc="F43C5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46BCC"/>
    <w:multiLevelType w:val="hybridMultilevel"/>
    <w:tmpl w:val="7F6CD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642A5"/>
    <w:multiLevelType w:val="hybridMultilevel"/>
    <w:tmpl w:val="4F10A13C"/>
    <w:lvl w:ilvl="0" w:tplc="04090003">
      <w:start w:val="1"/>
      <w:numFmt w:val="bullet"/>
      <w:lvlText w:val="o"/>
      <w:lvlJc w:val="left"/>
      <w:pPr>
        <w:ind w:left="2520" w:hanging="360"/>
      </w:pPr>
      <w:rPr>
        <w:rFonts w:ascii="Courier New" w:hAnsi="Courier New" w:cs="Courier New"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AE35604"/>
    <w:multiLevelType w:val="hybridMultilevel"/>
    <w:tmpl w:val="5920A7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50339B"/>
    <w:multiLevelType w:val="hybridMultilevel"/>
    <w:tmpl w:val="519E9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C16B2C"/>
    <w:multiLevelType w:val="hybridMultilevel"/>
    <w:tmpl w:val="0B7622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9288C"/>
    <w:multiLevelType w:val="hybridMultilevel"/>
    <w:tmpl w:val="5EEC13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121829"/>
    <w:multiLevelType w:val="hybridMultilevel"/>
    <w:tmpl w:val="036A716C"/>
    <w:lvl w:ilvl="0" w:tplc="36A6F8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B6D6690"/>
    <w:multiLevelType w:val="hybridMultilevel"/>
    <w:tmpl w:val="04C42D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845D07"/>
    <w:multiLevelType w:val="hybridMultilevel"/>
    <w:tmpl w:val="A92EC23C"/>
    <w:lvl w:ilvl="0" w:tplc="45BCD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8F12C5"/>
    <w:multiLevelType w:val="hybridMultilevel"/>
    <w:tmpl w:val="8B2C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953EB"/>
    <w:multiLevelType w:val="hybridMultilevel"/>
    <w:tmpl w:val="76924B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815566A"/>
    <w:multiLevelType w:val="hybridMultilevel"/>
    <w:tmpl w:val="8A0C5452"/>
    <w:lvl w:ilvl="0" w:tplc="EEDE6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843FA8"/>
    <w:multiLevelType w:val="hybridMultilevel"/>
    <w:tmpl w:val="A50E74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C25C21"/>
    <w:multiLevelType w:val="hybridMultilevel"/>
    <w:tmpl w:val="75E8E4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6545B0"/>
    <w:multiLevelType w:val="hybridMultilevel"/>
    <w:tmpl w:val="4A948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593055"/>
    <w:multiLevelType w:val="hybridMultilevel"/>
    <w:tmpl w:val="D1FC55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B345B2"/>
    <w:multiLevelType w:val="multilevel"/>
    <w:tmpl w:val="271002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AB36DF8"/>
    <w:multiLevelType w:val="hybridMultilevel"/>
    <w:tmpl w:val="19A2C3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976D3F"/>
    <w:multiLevelType w:val="hybridMultilevel"/>
    <w:tmpl w:val="B83EA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C406B2"/>
    <w:multiLevelType w:val="hybridMultilevel"/>
    <w:tmpl w:val="889683F4"/>
    <w:lvl w:ilvl="0" w:tplc="F2C058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7790722">
    <w:abstractNumId w:val="26"/>
  </w:num>
  <w:num w:numId="2" w16cid:durableId="888414282">
    <w:abstractNumId w:val="22"/>
  </w:num>
  <w:num w:numId="3" w16cid:durableId="1570001952">
    <w:abstractNumId w:val="11"/>
  </w:num>
  <w:num w:numId="4" w16cid:durableId="1777827138">
    <w:abstractNumId w:val="23"/>
  </w:num>
  <w:num w:numId="5" w16cid:durableId="498888911">
    <w:abstractNumId w:val="30"/>
  </w:num>
  <w:num w:numId="6" w16cid:durableId="988241094">
    <w:abstractNumId w:val="21"/>
  </w:num>
  <w:num w:numId="7" w16cid:durableId="104548065">
    <w:abstractNumId w:val="32"/>
  </w:num>
  <w:num w:numId="8" w16cid:durableId="1920019656">
    <w:abstractNumId w:val="9"/>
  </w:num>
  <w:num w:numId="9" w16cid:durableId="1931112549">
    <w:abstractNumId w:val="16"/>
  </w:num>
  <w:num w:numId="10" w16cid:durableId="1160385711">
    <w:abstractNumId w:val="34"/>
  </w:num>
  <w:num w:numId="11" w16cid:durableId="1182279319">
    <w:abstractNumId w:val="27"/>
  </w:num>
  <w:num w:numId="12" w16cid:durableId="1077092240">
    <w:abstractNumId w:val="7"/>
  </w:num>
  <w:num w:numId="13" w16cid:durableId="436557341">
    <w:abstractNumId w:val="10"/>
  </w:num>
  <w:num w:numId="14" w16cid:durableId="468089956">
    <w:abstractNumId w:val="14"/>
  </w:num>
  <w:num w:numId="15" w16cid:durableId="818501980">
    <w:abstractNumId w:val="1"/>
  </w:num>
  <w:num w:numId="16" w16cid:durableId="2019648088">
    <w:abstractNumId w:val="13"/>
  </w:num>
  <w:num w:numId="17" w16cid:durableId="1040859732">
    <w:abstractNumId w:val="25"/>
  </w:num>
  <w:num w:numId="18" w16cid:durableId="1724794091">
    <w:abstractNumId w:val="3"/>
  </w:num>
  <w:num w:numId="19" w16cid:durableId="997030346">
    <w:abstractNumId w:val="8"/>
  </w:num>
  <w:num w:numId="20" w16cid:durableId="806048266">
    <w:abstractNumId w:val="0"/>
  </w:num>
  <w:num w:numId="21" w16cid:durableId="185949406">
    <w:abstractNumId w:val="12"/>
  </w:num>
  <w:num w:numId="22" w16cid:durableId="171336083">
    <w:abstractNumId w:val="4"/>
  </w:num>
  <w:num w:numId="23" w16cid:durableId="1837958122">
    <w:abstractNumId w:val="28"/>
  </w:num>
  <w:num w:numId="24" w16cid:durableId="1473599152">
    <w:abstractNumId w:val="15"/>
  </w:num>
  <w:num w:numId="25" w16cid:durableId="36470256">
    <w:abstractNumId w:val="2"/>
  </w:num>
  <w:num w:numId="26" w16cid:durableId="683216277">
    <w:abstractNumId w:val="19"/>
  </w:num>
  <w:num w:numId="27" w16cid:durableId="1684621807">
    <w:abstractNumId w:val="6"/>
  </w:num>
  <w:num w:numId="28" w16cid:durableId="1692491929">
    <w:abstractNumId w:val="5"/>
  </w:num>
  <w:num w:numId="29" w16cid:durableId="885413286">
    <w:abstractNumId w:val="29"/>
  </w:num>
  <w:num w:numId="30" w16cid:durableId="1354458100">
    <w:abstractNumId w:val="37"/>
  </w:num>
  <w:num w:numId="31" w16cid:durableId="1972006424">
    <w:abstractNumId w:val="17"/>
  </w:num>
  <w:num w:numId="32" w16cid:durableId="1215773277">
    <w:abstractNumId w:val="20"/>
  </w:num>
  <w:num w:numId="33" w16cid:durableId="11618041">
    <w:abstractNumId w:val="36"/>
  </w:num>
  <w:num w:numId="34" w16cid:durableId="637032523">
    <w:abstractNumId w:val="24"/>
  </w:num>
  <w:num w:numId="35" w16cid:durableId="1718234949">
    <w:abstractNumId w:val="18"/>
  </w:num>
  <w:num w:numId="36" w16cid:durableId="2057004425">
    <w:abstractNumId w:val="35"/>
  </w:num>
  <w:num w:numId="37" w16cid:durableId="1781291693">
    <w:abstractNumId w:val="33"/>
  </w:num>
  <w:num w:numId="38" w16cid:durableId="1108046848">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496"/>
    <w:rsid w:val="00000FCE"/>
    <w:rsid w:val="00002974"/>
    <w:rsid w:val="00003E87"/>
    <w:rsid w:val="0000689E"/>
    <w:rsid w:val="00007D93"/>
    <w:rsid w:val="00014902"/>
    <w:rsid w:val="0001777D"/>
    <w:rsid w:val="00024496"/>
    <w:rsid w:val="000264F8"/>
    <w:rsid w:val="00030543"/>
    <w:rsid w:val="00034774"/>
    <w:rsid w:val="000378CF"/>
    <w:rsid w:val="0004185A"/>
    <w:rsid w:val="00043B96"/>
    <w:rsid w:val="00044F31"/>
    <w:rsid w:val="00050500"/>
    <w:rsid w:val="00054B44"/>
    <w:rsid w:val="00056A23"/>
    <w:rsid w:val="000578EC"/>
    <w:rsid w:val="00062A19"/>
    <w:rsid w:val="00062AC8"/>
    <w:rsid w:val="00071496"/>
    <w:rsid w:val="00074A39"/>
    <w:rsid w:val="00074B53"/>
    <w:rsid w:val="0007740E"/>
    <w:rsid w:val="0007773D"/>
    <w:rsid w:val="0008010F"/>
    <w:rsid w:val="00085524"/>
    <w:rsid w:val="00086126"/>
    <w:rsid w:val="000874E0"/>
    <w:rsid w:val="00094D17"/>
    <w:rsid w:val="000A1492"/>
    <w:rsid w:val="000A6477"/>
    <w:rsid w:val="000B12D3"/>
    <w:rsid w:val="000B4151"/>
    <w:rsid w:val="000C4227"/>
    <w:rsid w:val="000D0587"/>
    <w:rsid w:val="000E2A09"/>
    <w:rsid w:val="000E42F3"/>
    <w:rsid w:val="000E77E7"/>
    <w:rsid w:val="000F3B34"/>
    <w:rsid w:val="000F5A7A"/>
    <w:rsid w:val="000F5C4A"/>
    <w:rsid w:val="000F6E70"/>
    <w:rsid w:val="0010021A"/>
    <w:rsid w:val="001020FE"/>
    <w:rsid w:val="00103CFD"/>
    <w:rsid w:val="001065E0"/>
    <w:rsid w:val="00107D54"/>
    <w:rsid w:val="001102A6"/>
    <w:rsid w:val="00110383"/>
    <w:rsid w:val="00117411"/>
    <w:rsid w:val="001269F3"/>
    <w:rsid w:val="00134FE2"/>
    <w:rsid w:val="0013512A"/>
    <w:rsid w:val="001427B8"/>
    <w:rsid w:val="00143C86"/>
    <w:rsid w:val="001468E9"/>
    <w:rsid w:val="00147F31"/>
    <w:rsid w:val="00153EFC"/>
    <w:rsid w:val="001642B1"/>
    <w:rsid w:val="00165586"/>
    <w:rsid w:val="00166B15"/>
    <w:rsid w:val="00170127"/>
    <w:rsid w:val="00176F49"/>
    <w:rsid w:val="00177250"/>
    <w:rsid w:val="00184651"/>
    <w:rsid w:val="00187434"/>
    <w:rsid w:val="00192EB6"/>
    <w:rsid w:val="0019456D"/>
    <w:rsid w:val="00196F12"/>
    <w:rsid w:val="001A6BAF"/>
    <w:rsid w:val="001B4D27"/>
    <w:rsid w:val="001D07A5"/>
    <w:rsid w:val="001D1CA3"/>
    <w:rsid w:val="001D1F22"/>
    <w:rsid w:val="001E03D2"/>
    <w:rsid w:val="001E1771"/>
    <w:rsid w:val="001F1641"/>
    <w:rsid w:val="00200EFC"/>
    <w:rsid w:val="00201B43"/>
    <w:rsid w:val="00203F32"/>
    <w:rsid w:val="00205871"/>
    <w:rsid w:val="00207415"/>
    <w:rsid w:val="00207DC2"/>
    <w:rsid w:val="00210D2D"/>
    <w:rsid w:val="002110BC"/>
    <w:rsid w:val="002119C4"/>
    <w:rsid w:val="00211E4A"/>
    <w:rsid w:val="0021378E"/>
    <w:rsid w:val="00213885"/>
    <w:rsid w:val="00216252"/>
    <w:rsid w:val="002255D7"/>
    <w:rsid w:val="00227DCE"/>
    <w:rsid w:val="00230B00"/>
    <w:rsid w:val="00235C8D"/>
    <w:rsid w:val="00241F90"/>
    <w:rsid w:val="00244462"/>
    <w:rsid w:val="00244DD1"/>
    <w:rsid w:val="00245744"/>
    <w:rsid w:val="00246102"/>
    <w:rsid w:val="00252F26"/>
    <w:rsid w:val="00253A2E"/>
    <w:rsid w:val="00265DF3"/>
    <w:rsid w:val="00265FDC"/>
    <w:rsid w:val="00271AFF"/>
    <w:rsid w:val="002726A1"/>
    <w:rsid w:val="002772CB"/>
    <w:rsid w:val="00280C23"/>
    <w:rsid w:val="00282CF3"/>
    <w:rsid w:val="00285E09"/>
    <w:rsid w:val="00291721"/>
    <w:rsid w:val="00291842"/>
    <w:rsid w:val="00292C8F"/>
    <w:rsid w:val="00293B17"/>
    <w:rsid w:val="00294B89"/>
    <w:rsid w:val="002A1C8C"/>
    <w:rsid w:val="002A6725"/>
    <w:rsid w:val="002B00FF"/>
    <w:rsid w:val="002B0942"/>
    <w:rsid w:val="002B1B67"/>
    <w:rsid w:val="002B1D3C"/>
    <w:rsid w:val="002B7519"/>
    <w:rsid w:val="002C3CC0"/>
    <w:rsid w:val="002D0092"/>
    <w:rsid w:val="002D0F2F"/>
    <w:rsid w:val="002D1CC8"/>
    <w:rsid w:val="002D20B3"/>
    <w:rsid w:val="002D2BD5"/>
    <w:rsid w:val="002D3B7B"/>
    <w:rsid w:val="002D48F0"/>
    <w:rsid w:val="002D70FD"/>
    <w:rsid w:val="002D76B6"/>
    <w:rsid w:val="002D796D"/>
    <w:rsid w:val="002D7A82"/>
    <w:rsid w:val="002E12DB"/>
    <w:rsid w:val="002E1F44"/>
    <w:rsid w:val="002E4F84"/>
    <w:rsid w:val="002E76FD"/>
    <w:rsid w:val="002F643A"/>
    <w:rsid w:val="002F7779"/>
    <w:rsid w:val="00301B8A"/>
    <w:rsid w:val="00303E7A"/>
    <w:rsid w:val="003158C1"/>
    <w:rsid w:val="003218FF"/>
    <w:rsid w:val="00331884"/>
    <w:rsid w:val="0033342B"/>
    <w:rsid w:val="0033387B"/>
    <w:rsid w:val="00334EBF"/>
    <w:rsid w:val="00342E02"/>
    <w:rsid w:val="00345BAA"/>
    <w:rsid w:val="0037099D"/>
    <w:rsid w:val="00373FC3"/>
    <w:rsid w:val="00380641"/>
    <w:rsid w:val="00383F27"/>
    <w:rsid w:val="00384F13"/>
    <w:rsid w:val="00384F5F"/>
    <w:rsid w:val="00386CEC"/>
    <w:rsid w:val="00390BA7"/>
    <w:rsid w:val="0039479F"/>
    <w:rsid w:val="00397732"/>
    <w:rsid w:val="003A20E3"/>
    <w:rsid w:val="003A2F2F"/>
    <w:rsid w:val="003B23EE"/>
    <w:rsid w:val="003C1862"/>
    <w:rsid w:val="003D0F96"/>
    <w:rsid w:val="003D3295"/>
    <w:rsid w:val="003D3453"/>
    <w:rsid w:val="003D65E4"/>
    <w:rsid w:val="003E104F"/>
    <w:rsid w:val="003E439D"/>
    <w:rsid w:val="003E6A56"/>
    <w:rsid w:val="003F1050"/>
    <w:rsid w:val="003F7781"/>
    <w:rsid w:val="003F7A41"/>
    <w:rsid w:val="00403E98"/>
    <w:rsid w:val="00405221"/>
    <w:rsid w:val="00407688"/>
    <w:rsid w:val="00407EF6"/>
    <w:rsid w:val="00413EE4"/>
    <w:rsid w:val="004172C2"/>
    <w:rsid w:val="00420BB6"/>
    <w:rsid w:val="00424B05"/>
    <w:rsid w:val="0043026A"/>
    <w:rsid w:val="00430975"/>
    <w:rsid w:val="00434DEA"/>
    <w:rsid w:val="0043587A"/>
    <w:rsid w:val="00437D02"/>
    <w:rsid w:val="00441268"/>
    <w:rsid w:val="00444517"/>
    <w:rsid w:val="00446F03"/>
    <w:rsid w:val="00453585"/>
    <w:rsid w:val="00453AB1"/>
    <w:rsid w:val="00457A2C"/>
    <w:rsid w:val="00464384"/>
    <w:rsid w:val="004672C3"/>
    <w:rsid w:val="00472F1A"/>
    <w:rsid w:val="0047304F"/>
    <w:rsid w:val="0047344D"/>
    <w:rsid w:val="00476EA0"/>
    <w:rsid w:val="00482634"/>
    <w:rsid w:val="004837F4"/>
    <w:rsid w:val="00490E70"/>
    <w:rsid w:val="004930F6"/>
    <w:rsid w:val="0049311B"/>
    <w:rsid w:val="0049540D"/>
    <w:rsid w:val="004A1D9E"/>
    <w:rsid w:val="004A66E9"/>
    <w:rsid w:val="004A78FD"/>
    <w:rsid w:val="004A7C39"/>
    <w:rsid w:val="004A7D0F"/>
    <w:rsid w:val="004B0DD3"/>
    <w:rsid w:val="004C4CF9"/>
    <w:rsid w:val="004C592C"/>
    <w:rsid w:val="004D1DBE"/>
    <w:rsid w:val="004D1E95"/>
    <w:rsid w:val="004D28FF"/>
    <w:rsid w:val="004D3453"/>
    <w:rsid w:val="004D5CC5"/>
    <w:rsid w:val="004D63BD"/>
    <w:rsid w:val="004D7730"/>
    <w:rsid w:val="004E3711"/>
    <w:rsid w:val="004E3C16"/>
    <w:rsid w:val="004E48E5"/>
    <w:rsid w:val="004E6326"/>
    <w:rsid w:val="004F367C"/>
    <w:rsid w:val="005007F1"/>
    <w:rsid w:val="00503279"/>
    <w:rsid w:val="0050387A"/>
    <w:rsid w:val="005048DC"/>
    <w:rsid w:val="00512DF9"/>
    <w:rsid w:val="00517A79"/>
    <w:rsid w:val="00520F5C"/>
    <w:rsid w:val="00521350"/>
    <w:rsid w:val="0052250A"/>
    <w:rsid w:val="005261D5"/>
    <w:rsid w:val="00530FF4"/>
    <w:rsid w:val="00533593"/>
    <w:rsid w:val="00533E1E"/>
    <w:rsid w:val="005345E6"/>
    <w:rsid w:val="005378EF"/>
    <w:rsid w:val="00537971"/>
    <w:rsid w:val="00541456"/>
    <w:rsid w:val="00541EF5"/>
    <w:rsid w:val="00542095"/>
    <w:rsid w:val="00544101"/>
    <w:rsid w:val="0055001F"/>
    <w:rsid w:val="00562821"/>
    <w:rsid w:val="00562B96"/>
    <w:rsid w:val="00565B4C"/>
    <w:rsid w:val="00565C46"/>
    <w:rsid w:val="0057239B"/>
    <w:rsid w:val="00573109"/>
    <w:rsid w:val="005752B0"/>
    <w:rsid w:val="005759C6"/>
    <w:rsid w:val="0058008D"/>
    <w:rsid w:val="00593511"/>
    <w:rsid w:val="0059373A"/>
    <w:rsid w:val="005953E6"/>
    <w:rsid w:val="005A0B99"/>
    <w:rsid w:val="005A0D5B"/>
    <w:rsid w:val="005B27BA"/>
    <w:rsid w:val="005B3360"/>
    <w:rsid w:val="005B6FA7"/>
    <w:rsid w:val="005C37CC"/>
    <w:rsid w:val="005C6EAE"/>
    <w:rsid w:val="005D1AB8"/>
    <w:rsid w:val="005D235B"/>
    <w:rsid w:val="005D27F6"/>
    <w:rsid w:val="005D3D15"/>
    <w:rsid w:val="005D5C20"/>
    <w:rsid w:val="005D65AF"/>
    <w:rsid w:val="005D6FA0"/>
    <w:rsid w:val="005E6287"/>
    <w:rsid w:val="005E6E32"/>
    <w:rsid w:val="005F0751"/>
    <w:rsid w:val="005F1777"/>
    <w:rsid w:val="005F1CBC"/>
    <w:rsid w:val="005F3BCB"/>
    <w:rsid w:val="005F56EF"/>
    <w:rsid w:val="005F65DB"/>
    <w:rsid w:val="00600DAE"/>
    <w:rsid w:val="00601B2B"/>
    <w:rsid w:val="00605155"/>
    <w:rsid w:val="00605E18"/>
    <w:rsid w:val="00614D5C"/>
    <w:rsid w:val="00615D30"/>
    <w:rsid w:val="00621727"/>
    <w:rsid w:val="00623850"/>
    <w:rsid w:val="00623B46"/>
    <w:rsid w:val="00623D65"/>
    <w:rsid w:val="00624EE0"/>
    <w:rsid w:val="00625E57"/>
    <w:rsid w:val="00627AC2"/>
    <w:rsid w:val="0063015D"/>
    <w:rsid w:val="00634B1C"/>
    <w:rsid w:val="00636F2C"/>
    <w:rsid w:val="006374D2"/>
    <w:rsid w:val="006409E6"/>
    <w:rsid w:val="0064189C"/>
    <w:rsid w:val="00647530"/>
    <w:rsid w:val="00650D6A"/>
    <w:rsid w:val="00651AC1"/>
    <w:rsid w:val="006531FC"/>
    <w:rsid w:val="00653FBB"/>
    <w:rsid w:val="00654E6D"/>
    <w:rsid w:val="00657E80"/>
    <w:rsid w:val="0066139C"/>
    <w:rsid w:val="00661620"/>
    <w:rsid w:val="00662DA9"/>
    <w:rsid w:val="006649F5"/>
    <w:rsid w:val="006659E7"/>
    <w:rsid w:val="006679ED"/>
    <w:rsid w:val="00673A07"/>
    <w:rsid w:val="0068523C"/>
    <w:rsid w:val="006852AC"/>
    <w:rsid w:val="00687312"/>
    <w:rsid w:val="00694A96"/>
    <w:rsid w:val="006950B6"/>
    <w:rsid w:val="0069550D"/>
    <w:rsid w:val="006A0DC0"/>
    <w:rsid w:val="006A1652"/>
    <w:rsid w:val="006A3F83"/>
    <w:rsid w:val="006A521B"/>
    <w:rsid w:val="006A5D38"/>
    <w:rsid w:val="006A5DFC"/>
    <w:rsid w:val="006A6009"/>
    <w:rsid w:val="006A7E09"/>
    <w:rsid w:val="006B15B2"/>
    <w:rsid w:val="006C0803"/>
    <w:rsid w:val="006C1176"/>
    <w:rsid w:val="006C1E1E"/>
    <w:rsid w:val="006C4520"/>
    <w:rsid w:val="006C5769"/>
    <w:rsid w:val="006C7303"/>
    <w:rsid w:val="006D014D"/>
    <w:rsid w:val="006D3021"/>
    <w:rsid w:val="006D7656"/>
    <w:rsid w:val="006E11EC"/>
    <w:rsid w:val="006E29BD"/>
    <w:rsid w:val="006E32A5"/>
    <w:rsid w:val="006E7C94"/>
    <w:rsid w:val="006F33FF"/>
    <w:rsid w:val="006F5CC0"/>
    <w:rsid w:val="00713090"/>
    <w:rsid w:val="00715CFC"/>
    <w:rsid w:val="0071774B"/>
    <w:rsid w:val="007233C2"/>
    <w:rsid w:val="007273CF"/>
    <w:rsid w:val="00734F5F"/>
    <w:rsid w:val="00737340"/>
    <w:rsid w:val="00744284"/>
    <w:rsid w:val="00746465"/>
    <w:rsid w:val="00754116"/>
    <w:rsid w:val="00754468"/>
    <w:rsid w:val="00754F86"/>
    <w:rsid w:val="00756BA9"/>
    <w:rsid w:val="0076059E"/>
    <w:rsid w:val="0076602A"/>
    <w:rsid w:val="00766998"/>
    <w:rsid w:val="007707B2"/>
    <w:rsid w:val="00771313"/>
    <w:rsid w:val="007763FD"/>
    <w:rsid w:val="00777C6C"/>
    <w:rsid w:val="00782062"/>
    <w:rsid w:val="00783E70"/>
    <w:rsid w:val="0078448E"/>
    <w:rsid w:val="00784A30"/>
    <w:rsid w:val="00791EED"/>
    <w:rsid w:val="0079412B"/>
    <w:rsid w:val="007962C3"/>
    <w:rsid w:val="00797875"/>
    <w:rsid w:val="007A22B6"/>
    <w:rsid w:val="007A2EE0"/>
    <w:rsid w:val="007A6090"/>
    <w:rsid w:val="007A62FA"/>
    <w:rsid w:val="007A65D1"/>
    <w:rsid w:val="007B1A23"/>
    <w:rsid w:val="007B2C49"/>
    <w:rsid w:val="007B3CCB"/>
    <w:rsid w:val="007B5EDB"/>
    <w:rsid w:val="007B7FF5"/>
    <w:rsid w:val="007C5862"/>
    <w:rsid w:val="007D1869"/>
    <w:rsid w:val="007E34B2"/>
    <w:rsid w:val="007E4A85"/>
    <w:rsid w:val="007E56B2"/>
    <w:rsid w:val="007E6AB9"/>
    <w:rsid w:val="007E7FF7"/>
    <w:rsid w:val="007F1546"/>
    <w:rsid w:val="008014B4"/>
    <w:rsid w:val="008026A9"/>
    <w:rsid w:val="00803714"/>
    <w:rsid w:val="00803FB2"/>
    <w:rsid w:val="008066EA"/>
    <w:rsid w:val="00807CB2"/>
    <w:rsid w:val="00812311"/>
    <w:rsid w:val="00812A95"/>
    <w:rsid w:val="008215EF"/>
    <w:rsid w:val="00821E9D"/>
    <w:rsid w:val="0082325C"/>
    <w:rsid w:val="008330CA"/>
    <w:rsid w:val="00841742"/>
    <w:rsid w:val="00841F54"/>
    <w:rsid w:val="00845BC2"/>
    <w:rsid w:val="00846A75"/>
    <w:rsid w:val="00847400"/>
    <w:rsid w:val="00852A77"/>
    <w:rsid w:val="00855399"/>
    <w:rsid w:val="0085688E"/>
    <w:rsid w:val="008570C5"/>
    <w:rsid w:val="00867058"/>
    <w:rsid w:val="00867C2D"/>
    <w:rsid w:val="008724AC"/>
    <w:rsid w:val="00875CC4"/>
    <w:rsid w:val="00880D36"/>
    <w:rsid w:val="008855D9"/>
    <w:rsid w:val="00887239"/>
    <w:rsid w:val="008961BD"/>
    <w:rsid w:val="008A36CA"/>
    <w:rsid w:val="008A445B"/>
    <w:rsid w:val="008A514B"/>
    <w:rsid w:val="008B3C93"/>
    <w:rsid w:val="008B4B62"/>
    <w:rsid w:val="008B69DB"/>
    <w:rsid w:val="008C1B54"/>
    <w:rsid w:val="008C2B57"/>
    <w:rsid w:val="008C3326"/>
    <w:rsid w:val="008C669D"/>
    <w:rsid w:val="008D18BF"/>
    <w:rsid w:val="008E1218"/>
    <w:rsid w:val="008E168A"/>
    <w:rsid w:val="008E6453"/>
    <w:rsid w:val="008F1787"/>
    <w:rsid w:val="008F346F"/>
    <w:rsid w:val="008F6DB2"/>
    <w:rsid w:val="008F751A"/>
    <w:rsid w:val="009053EC"/>
    <w:rsid w:val="00906C3B"/>
    <w:rsid w:val="009120CA"/>
    <w:rsid w:val="009123D6"/>
    <w:rsid w:val="00912565"/>
    <w:rsid w:val="009132E8"/>
    <w:rsid w:val="00913EA2"/>
    <w:rsid w:val="0091465D"/>
    <w:rsid w:val="00915ECD"/>
    <w:rsid w:val="00916076"/>
    <w:rsid w:val="00917AD4"/>
    <w:rsid w:val="009201BA"/>
    <w:rsid w:val="0092041F"/>
    <w:rsid w:val="0092262E"/>
    <w:rsid w:val="00925651"/>
    <w:rsid w:val="009346E3"/>
    <w:rsid w:val="00936D24"/>
    <w:rsid w:val="0094018B"/>
    <w:rsid w:val="00942B81"/>
    <w:rsid w:val="00944DE3"/>
    <w:rsid w:val="0094561F"/>
    <w:rsid w:val="00951CD3"/>
    <w:rsid w:val="00954470"/>
    <w:rsid w:val="00955A89"/>
    <w:rsid w:val="00957D6B"/>
    <w:rsid w:val="00957F3D"/>
    <w:rsid w:val="0096558D"/>
    <w:rsid w:val="0097280A"/>
    <w:rsid w:val="00972A98"/>
    <w:rsid w:val="0097580D"/>
    <w:rsid w:val="00986EF4"/>
    <w:rsid w:val="00990E5E"/>
    <w:rsid w:val="009912E4"/>
    <w:rsid w:val="00997557"/>
    <w:rsid w:val="009A05C7"/>
    <w:rsid w:val="009A0C6B"/>
    <w:rsid w:val="009A2DD1"/>
    <w:rsid w:val="009A65A2"/>
    <w:rsid w:val="009B243B"/>
    <w:rsid w:val="009B24C4"/>
    <w:rsid w:val="009B39ED"/>
    <w:rsid w:val="009B419C"/>
    <w:rsid w:val="009B4FAD"/>
    <w:rsid w:val="009C05AA"/>
    <w:rsid w:val="009C1015"/>
    <w:rsid w:val="009C3FCF"/>
    <w:rsid w:val="009C4DBF"/>
    <w:rsid w:val="009D0245"/>
    <w:rsid w:val="009D0B2B"/>
    <w:rsid w:val="009D4423"/>
    <w:rsid w:val="009D4BA7"/>
    <w:rsid w:val="009D5ABE"/>
    <w:rsid w:val="009D667C"/>
    <w:rsid w:val="009D7435"/>
    <w:rsid w:val="009E2533"/>
    <w:rsid w:val="009E27BC"/>
    <w:rsid w:val="009E54A2"/>
    <w:rsid w:val="009E7CC3"/>
    <w:rsid w:val="009F158A"/>
    <w:rsid w:val="009F19BC"/>
    <w:rsid w:val="009F1B4A"/>
    <w:rsid w:val="009F2D50"/>
    <w:rsid w:val="009F3561"/>
    <w:rsid w:val="009F4D8F"/>
    <w:rsid w:val="009F53E8"/>
    <w:rsid w:val="009F6553"/>
    <w:rsid w:val="00A00077"/>
    <w:rsid w:val="00A00DF3"/>
    <w:rsid w:val="00A125D1"/>
    <w:rsid w:val="00A169C9"/>
    <w:rsid w:val="00A245D8"/>
    <w:rsid w:val="00A25B6E"/>
    <w:rsid w:val="00A27C34"/>
    <w:rsid w:val="00A411D5"/>
    <w:rsid w:val="00A45375"/>
    <w:rsid w:val="00A530B9"/>
    <w:rsid w:val="00A53E16"/>
    <w:rsid w:val="00A5519B"/>
    <w:rsid w:val="00A56C24"/>
    <w:rsid w:val="00A579B7"/>
    <w:rsid w:val="00A63378"/>
    <w:rsid w:val="00A647A5"/>
    <w:rsid w:val="00A73B85"/>
    <w:rsid w:val="00A73EFB"/>
    <w:rsid w:val="00A75F0D"/>
    <w:rsid w:val="00A768DA"/>
    <w:rsid w:val="00A77A7F"/>
    <w:rsid w:val="00A83B3F"/>
    <w:rsid w:val="00A85539"/>
    <w:rsid w:val="00A95FA5"/>
    <w:rsid w:val="00A96023"/>
    <w:rsid w:val="00A96105"/>
    <w:rsid w:val="00A975D8"/>
    <w:rsid w:val="00AA2E6B"/>
    <w:rsid w:val="00AA454F"/>
    <w:rsid w:val="00AA5F52"/>
    <w:rsid w:val="00AB6FB3"/>
    <w:rsid w:val="00AB72D0"/>
    <w:rsid w:val="00AC108A"/>
    <w:rsid w:val="00AC5DC4"/>
    <w:rsid w:val="00AD6E71"/>
    <w:rsid w:val="00AE0D5F"/>
    <w:rsid w:val="00AE3AE6"/>
    <w:rsid w:val="00AE485B"/>
    <w:rsid w:val="00AE749E"/>
    <w:rsid w:val="00AF12F4"/>
    <w:rsid w:val="00AF55E1"/>
    <w:rsid w:val="00AF71B4"/>
    <w:rsid w:val="00B077AD"/>
    <w:rsid w:val="00B118C8"/>
    <w:rsid w:val="00B129E5"/>
    <w:rsid w:val="00B13E48"/>
    <w:rsid w:val="00B165AE"/>
    <w:rsid w:val="00B21127"/>
    <w:rsid w:val="00B26677"/>
    <w:rsid w:val="00B268BD"/>
    <w:rsid w:val="00B2702D"/>
    <w:rsid w:val="00B318CD"/>
    <w:rsid w:val="00B36879"/>
    <w:rsid w:val="00B41503"/>
    <w:rsid w:val="00B42200"/>
    <w:rsid w:val="00B43918"/>
    <w:rsid w:val="00B44981"/>
    <w:rsid w:val="00B471B5"/>
    <w:rsid w:val="00B50E3C"/>
    <w:rsid w:val="00B513AA"/>
    <w:rsid w:val="00B54021"/>
    <w:rsid w:val="00B54B12"/>
    <w:rsid w:val="00B54EEB"/>
    <w:rsid w:val="00B56363"/>
    <w:rsid w:val="00B57D37"/>
    <w:rsid w:val="00B57E06"/>
    <w:rsid w:val="00B66D09"/>
    <w:rsid w:val="00B67669"/>
    <w:rsid w:val="00B7510F"/>
    <w:rsid w:val="00B7685D"/>
    <w:rsid w:val="00B82B90"/>
    <w:rsid w:val="00B82CB5"/>
    <w:rsid w:val="00B8489D"/>
    <w:rsid w:val="00B85914"/>
    <w:rsid w:val="00B86F94"/>
    <w:rsid w:val="00B960FF"/>
    <w:rsid w:val="00BA4A20"/>
    <w:rsid w:val="00BA6B21"/>
    <w:rsid w:val="00BA7EA5"/>
    <w:rsid w:val="00BB2B2A"/>
    <w:rsid w:val="00BB4490"/>
    <w:rsid w:val="00BB621F"/>
    <w:rsid w:val="00BC7087"/>
    <w:rsid w:val="00BC7396"/>
    <w:rsid w:val="00BC7544"/>
    <w:rsid w:val="00BC7D2C"/>
    <w:rsid w:val="00BD256B"/>
    <w:rsid w:val="00BD3226"/>
    <w:rsid w:val="00BD585B"/>
    <w:rsid w:val="00BF1626"/>
    <w:rsid w:val="00BF17B0"/>
    <w:rsid w:val="00BF7932"/>
    <w:rsid w:val="00C021B6"/>
    <w:rsid w:val="00C02B6B"/>
    <w:rsid w:val="00C10A82"/>
    <w:rsid w:val="00C1104F"/>
    <w:rsid w:val="00C175C7"/>
    <w:rsid w:val="00C24FB2"/>
    <w:rsid w:val="00C269DE"/>
    <w:rsid w:val="00C3029E"/>
    <w:rsid w:val="00C32504"/>
    <w:rsid w:val="00C32670"/>
    <w:rsid w:val="00C328C5"/>
    <w:rsid w:val="00C35860"/>
    <w:rsid w:val="00C35E42"/>
    <w:rsid w:val="00C37DB7"/>
    <w:rsid w:val="00C4127F"/>
    <w:rsid w:val="00C434A2"/>
    <w:rsid w:val="00C44558"/>
    <w:rsid w:val="00C4593C"/>
    <w:rsid w:val="00C50FD6"/>
    <w:rsid w:val="00C51F2E"/>
    <w:rsid w:val="00C53073"/>
    <w:rsid w:val="00C551F2"/>
    <w:rsid w:val="00C56904"/>
    <w:rsid w:val="00C603E9"/>
    <w:rsid w:val="00C62C29"/>
    <w:rsid w:val="00C63BF1"/>
    <w:rsid w:val="00C65175"/>
    <w:rsid w:val="00C70A1B"/>
    <w:rsid w:val="00C73604"/>
    <w:rsid w:val="00C75086"/>
    <w:rsid w:val="00C75B49"/>
    <w:rsid w:val="00C80D95"/>
    <w:rsid w:val="00C90571"/>
    <w:rsid w:val="00C92A36"/>
    <w:rsid w:val="00C96D1C"/>
    <w:rsid w:val="00CA1C39"/>
    <w:rsid w:val="00CA2E51"/>
    <w:rsid w:val="00CA3817"/>
    <w:rsid w:val="00CB2346"/>
    <w:rsid w:val="00CB37A3"/>
    <w:rsid w:val="00CB4158"/>
    <w:rsid w:val="00CB670D"/>
    <w:rsid w:val="00CC1B1E"/>
    <w:rsid w:val="00CC5135"/>
    <w:rsid w:val="00CC5E52"/>
    <w:rsid w:val="00CD042D"/>
    <w:rsid w:val="00CD08A9"/>
    <w:rsid w:val="00CD13EC"/>
    <w:rsid w:val="00CD160D"/>
    <w:rsid w:val="00CD1D37"/>
    <w:rsid w:val="00CD33FB"/>
    <w:rsid w:val="00CE2A23"/>
    <w:rsid w:val="00CE5555"/>
    <w:rsid w:val="00CF0492"/>
    <w:rsid w:val="00CF2F94"/>
    <w:rsid w:val="00D02B8A"/>
    <w:rsid w:val="00D0501C"/>
    <w:rsid w:val="00D052CB"/>
    <w:rsid w:val="00D05503"/>
    <w:rsid w:val="00D204AB"/>
    <w:rsid w:val="00D234B2"/>
    <w:rsid w:val="00D2625D"/>
    <w:rsid w:val="00D27153"/>
    <w:rsid w:val="00D31E0A"/>
    <w:rsid w:val="00D37C1A"/>
    <w:rsid w:val="00D41010"/>
    <w:rsid w:val="00D42364"/>
    <w:rsid w:val="00D4241D"/>
    <w:rsid w:val="00D436F0"/>
    <w:rsid w:val="00D46264"/>
    <w:rsid w:val="00D51847"/>
    <w:rsid w:val="00D52E4E"/>
    <w:rsid w:val="00D5602E"/>
    <w:rsid w:val="00D60382"/>
    <w:rsid w:val="00D604E5"/>
    <w:rsid w:val="00D712B1"/>
    <w:rsid w:val="00D840EB"/>
    <w:rsid w:val="00D87A65"/>
    <w:rsid w:val="00D95CB1"/>
    <w:rsid w:val="00DA6BB1"/>
    <w:rsid w:val="00DA6E11"/>
    <w:rsid w:val="00DB0E14"/>
    <w:rsid w:val="00DB522F"/>
    <w:rsid w:val="00DB6439"/>
    <w:rsid w:val="00DB6BD3"/>
    <w:rsid w:val="00DB7595"/>
    <w:rsid w:val="00DC03D1"/>
    <w:rsid w:val="00DC2276"/>
    <w:rsid w:val="00DC3FD0"/>
    <w:rsid w:val="00DC421C"/>
    <w:rsid w:val="00DD302C"/>
    <w:rsid w:val="00DE1E5D"/>
    <w:rsid w:val="00DE2470"/>
    <w:rsid w:val="00DE341E"/>
    <w:rsid w:val="00DE5423"/>
    <w:rsid w:val="00DE6602"/>
    <w:rsid w:val="00DF3592"/>
    <w:rsid w:val="00DF45B0"/>
    <w:rsid w:val="00DF4B8C"/>
    <w:rsid w:val="00DF4E37"/>
    <w:rsid w:val="00DF6CBB"/>
    <w:rsid w:val="00DF7BD7"/>
    <w:rsid w:val="00E01A9A"/>
    <w:rsid w:val="00E034B7"/>
    <w:rsid w:val="00E04945"/>
    <w:rsid w:val="00E06985"/>
    <w:rsid w:val="00E07A63"/>
    <w:rsid w:val="00E118A3"/>
    <w:rsid w:val="00E132C0"/>
    <w:rsid w:val="00E13C74"/>
    <w:rsid w:val="00E20228"/>
    <w:rsid w:val="00E2186E"/>
    <w:rsid w:val="00E253EB"/>
    <w:rsid w:val="00E30DC4"/>
    <w:rsid w:val="00E32F60"/>
    <w:rsid w:val="00E333D0"/>
    <w:rsid w:val="00E3529F"/>
    <w:rsid w:val="00E374F1"/>
    <w:rsid w:val="00E4151D"/>
    <w:rsid w:val="00E4181F"/>
    <w:rsid w:val="00E504F4"/>
    <w:rsid w:val="00E7176B"/>
    <w:rsid w:val="00E7223D"/>
    <w:rsid w:val="00E726D6"/>
    <w:rsid w:val="00E7532D"/>
    <w:rsid w:val="00E779F9"/>
    <w:rsid w:val="00E80EB6"/>
    <w:rsid w:val="00E81029"/>
    <w:rsid w:val="00E82D26"/>
    <w:rsid w:val="00E82D67"/>
    <w:rsid w:val="00E83C38"/>
    <w:rsid w:val="00E83C45"/>
    <w:rsid w:val="00E841D7"/>
    <w:rsid w:val="00E85483"/>
    <w:rsid w:val="00E9160B"/>
    <w:rsid w:val="00E920EA"/>
    <w:rsid w:val="00E9244F"/>
    <w:rsid w:val="00EA1C02"/>
    <w:rsid w:val="00EA716D"/>
    <w:rsid w:val="00EB06AF"/>
    <w:rsid w:val="00EB4066"/>
    <w:rsid w:val="00EB64A2"/>
    <w:rsid w:val="00EB6E87"/>
    <w:rsid w:val="00EC0B6E"/>
    <w:rsid w:val="00EC51EE"/>
    <w:rsid w:val="00EC5C28"/>
    <w:rsid w:val="00ED2F17"/>
    <w:rsid w:val="00ED2F25"/>
    <w:rsid w:val="00ED3C3A"/>
    <w:rsid w:val="00ED5F4E"/>
    <w:rsid w:val="00ED6D0E"/>
    <w:rsid w:val="00ED71CA"/>
    <w:rsid w:val="00EE10BF"/>
    <w:rsid w:val="00EE3D77"/>
    <w:rsid w:val="00EE5CD2"/>
    <w:rsid w:val="00EE65A9"/>
    <w:rsid w:val="00EE6B3A"/>
    <w:rsid w:val="00EE6EFF"/>
    <w:rsid w:val="00EF7699"/>
    <w:rsid w:val="00F00E39"/>
    <w:rsid w:val="00F052B7"/>
    <w:rsid w:val="00F13C7F"/>
    <w:rsid w:val="00F219B5"/>
    <w:rsid w:val="00F2447B"/>
    <w:rsid w:val="00F24804"/>
    <w:rsid w:val="00F30B8C"/>
    <w:rsid w:val="00F36499"/>
    <w:rsid w:val="00F365D9"/>
    <w:rsid w:val="00F438A2"/>
    <w:rsid w:val="00F44938"/>
    <w:rsid w:val="00F50A50"/>
    <w:rsid w:val="00F52849"/>
    <w:rsid w:val="00F53D93"/>
    <w:rsid w:val="00F55598"/>
    <w:rsid w:val="00F602DC"/>
    <w:rsid w:val="00F60A10"/>
    <w:rsid w:val="00F6183C"/>
    <w:rsid w:val="00F62CCB"/>
    <w:rsid w:val="00F65079"/>
    <w:rsid w:val="00F82010"/>
    <w:rsid w:val="00F905BF"/>
    <w:rsid w:val="00F90CF1"/>
    <w:rsid w:val="00F9439F"/>
    <w:rsid w:val="00F97697"/>
    <w:rsid w:val="00FA0719"/>
    <w:rsid w:val="00FA71A2"/>
    <w:rsid w:val="00FB0136"/>
    <w:rsid w:val="00FB06EF"/>
    <w:rsid w:val="00FB50F2"/>
    <w:rsid w:val="00FB6BAA"/>
    <w:rsid w:val="00FB7F1C"/>
    <w:rsid w:val="00FC1E60"/>
    <w:rsid w:val="00FC2255"/>
    <w:rsid w:val="00FC25DB"/>
    <w:rsid w:val="00FC5B46"/>
    <w:rsid w:val="00FC5F26"/>
    <w:rsid w:val="00FC5FC2"/>
    <w:rsid w:val="00FC68FC"/>
    <w:rsid w:val="00FD375D"/>
    <w:rsid w:val="00FD4552"/>
    <w:rsid w:val="00FD5615"/>
    <w:rsid w:val="00FE2965"/>
    <w:rsid w:val="00FE5911"/>
    <w:rsid w:val="00FE5B93"/>
    <w:rsid w:val="00FF1A88"/>
    <w:rsid w:val="00FF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9DFF"/>
  <w15:docId w15:val="{9D87B568-39FD-4FA7-8B40-1DA9088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E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90CF1"/>
    <w:pPr>
      <w:spacing w:after="160" w:line="259" w:lineRule="auto"/>
      <w:ind w:left="720"/>
      <w:contextualSpacing/>
      <w:jc w:val="both"/>
    </w:pPr>
    <w:rPr>
      <w:rFonts w:ascii="Cambria" w:eastAsiaTheme="minorEastAsia" w:hAnsi="Cambria" w:cstheme="minorBidi"/>
      <w:szCs w:val="28"/>
      <w:lang w:val="en-SG" w:eastAsia="zh-CN" w:bidi="th-TH"/>
    </w:rPr>
  </w:style>
  <w:style w:type="character" w:customStyle="1" w:styleId="mn">
    <w:name w:val="mn"/>
    <w:basedOn w:val="DefaultParagraphFont"/>
    <w:rsid w:val="00FF1A88"/>
  </w:style>
  <w:style w:type="character" w:customStyle="1" w:styleId="mjxassistivemathml">
    <w:name w:val="mjx_assistive_mathml"/>
    <w:basedOn w:val="DefaultParagraphFont"/>
    <w:rsid w:val="00FF1A88"/>
  </w:style>
  <w:style w:type="character" w:customStyle="1" w:styleId="katex-mathml">
    <w:name w:val="katex-mathml"/>
    <w:basedOn w:val="DefaultParagraphFont"/>
    <w:rsid w:val="00C24FB2"/>
  </w:style>
  <w:style w:type="character" w:customStyle="1" w:styleId="mord">
    <w:name w:val="mord"/>
    <w:basedOn w:val="DefaultParagraphFont"/>
    <w:rsid w:val="00C24FB2"/>
  </w:style>
  <w:style w:type="character" w:styleId="UnresolvedMention">
    <w:name w:val="Unresolved Mention"/>
    <w:basedOn w:val="DefaultParagraphFont"/>
    <w:uiPriority w:val="99"/>
    <w:semiHidden/>
    <w:unhideWhenUsed/>
    <w:rsid w:val="00BC7544"/>
    <w:rPr>
      <w:color w:val="605E5C"/>
      <w:shd w:val="clear" w:color="auto" w:fill="E1DFDD"/>
    </w:rPr>
  </w:style>
  <w:style w:type="character" w:styleId="PlaceholderText">
    <w:name w:val="Placeholder Text"/>
    <w:basedOn w:val="DefaultParagraphFont"/>
    <w:uiPriority w:val="99"/>
    <w:semiHidden/>
    <w:rsid w:val="0066139C"/>
    <w:rPr>
      <w:color w:val="808080"/>
    </w:rPr>
  </w:style>
  <w:style w:type="character" w:customStyle="1" w:styleId="fontstyle01">
    <w:name w:val="fontstyle01"/>
    <w:basedOn w:val="DefaultParagraphFont"/>
    <w:rsid w:val="00512DF9"/>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1379">
      <w:bodyDiv w:val="1"/>
      <w:marLeft w:val="0"/>
      <w:marRight w:val="0"/>
      <w:marTop w:val="0"/>
      <w:marBottom w:val="0"/>
      <w:divBdr>
        <w:top w:val="none" w:sz="0" w:space="0" w:color="auto"/>
        <w:left w:val="none" w:sz="0" w:space="0" w:color="auto"/>
        <w:bottom w:val="none" w:sz="0" w:space="0" w:color="auto"/>
        <w:right w:val="none" w:sz="0" w:space="0" w:color="auto"/>
      </w:divBdr>
      <w:divsChild>
        <w:div w:id="1775592972">
          <w:marLeft w:val="0"/>
          <w:marRight w:val="0"/>
          <w:marTop w:val="0"/>
          <w:marBottom w:val="0"/>
          <w:divBdr>
            <w:top w:val="none" w:sz="0" w:space="0" w:color="auto"/>
            <w:left w:val="none" w:sz="0" w:space="0" w:color="auto"/>
            <w:bottom w:val="none" w:sz="0" w:space="0" w:color="auto"/>
            <w:right w:val="none" w:sz="0" w:space="0" w:color="auto"/>
          </w:divBdr>
        </w:div>
      </w:divsChild>
    </w:div>
    <w:div w:id="198518965">
      <w:bodyDiv w:val="1"/>
      <w:marLeft w:val="0"/>
      <w:marRight w:val="0"/>
      <w:marTop w:val="0"/>
      <w:marBottom w:val="0"/>
      <w:divBdr>
        <w:top w:val="none" w:sz="0" w:space="0" w:color="auto"/>
        <w:left w:val="none" w:sz="0" w:space="0" w:color="auto"/>
        <w:bottom w:val="none" w:sz="0" w:space="0" w:color="auto"/>
        <w:right w:val="none" w:sz="0" w:space="0" w:color="auto"/>
      </w:divBdr>
      <w:divsChild>
        <w:div w:id="919749304">
          <w:marLeft w:val="0"/>
          <w:marRight w:val="0"/>
          <w:marTop w:val="0"/>
          <w:marBottom w:val="0"/>
          <w:divBdr>
            <w:top w:val="none" w:sz="0" w:space="0" w:color="auto"/>
            <w:left w:val="none" w:sz="0" w:space="0" w:color="auto"/>
            <w:bottom w:val="none" w:sz="0" w:space="0" w:color="auto"/>
            <w:right w:val="none" w:sz="0" w:space="0" w:color="auto"/>
          </w:divBdr>
        </w:div>
        <w:div w:id="789592262">
          <w:marLeft w:val="0"/>
          <w:marRight w:val="0"/>
          <w:marTop w:val="0"/>
          <w:marBottom w:val="0"/>
          <w:divBdr>
            <w:top w:val="none" w:sz="0" w:space="0" w:color="auto"/>
            <w:left w:val="none" w:sz="0" w:space="0" w:color="auto"/>
            <w:bottom w:val="none" w:sz="0" w:space="0" w:color="auto"/>
            <w:right w:val="none" w:sz="0" w:space="0" w:color="auto"/>
          </w:divBdr>
        </w:div>
      </w:divsChild>
    </w:div>
    <w:div w:id="220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375886">
          <w:marLeft w:val="0"/>
          <w:marRight w:val="0"/>
          <w:marTop w:val="0"/>
          <w:marBottom w:val="0"/>
          <w:divBdr>
            <w:top w:val="none" w:sz="0" w:space="0" w:color="auto"/>
            <w:left w:val="none" w:sz="0" w:space="0" w:color="auto"/>
            <w:bottom w:val="none" w:sz="0" w:space="0" w:color="auto"/>
            <w:right w:val="none" w:sz="0" w:space="0" w:color="auto"/>
          </w:divBdr>
        </w:div>
        <w:div w:id="824205612">
          <w:marLeft w:val="0"/>
          <w:marRight w:val="0"/>
          <w:marTop w:val="0"/>
          <w:marBottom w:val="0"/>
          <w:divBdr>
            <w:top w:val="none" w:sz="0" w:space="0" w:color="auto"/>
            <w:left w:val="none" w:sz="0" w:space="0" w:color="auto"/>
            <w:bottom w:val="none" w:sz="0" w:space="0" w:color="auto"/>
            <w:right w:val="none" w:sz="0" w:space="0" w:color="auto"/>
          </w:divBdr>
        </w:div>
        <w:div w:id="1105535090">
          <w:marLeft w:val="0"/>
          <w:marRight w:val="0"/>
          <w:marTop w:val="0"/>
          <w:marBottom w:val="0"/>
          <w:divBdr>
            <w:top w:val="none" w:sz="0" w:space="0" w:color="auto"/>
            <w:left w:val="none" w:sz="0" w:space="0" w:color="auto"/>
            <w:bottom w:val="none" w:sz="0" w:space="0" w:color="auto"/>
            <w:right w:val="none" w:sz="0" w:space="0" w:color="auto"/>
          </w:divBdr>
        </w:div>
        <w:div w:id="1240365710">
          <w:marLeft w:val="0"/>
          <w:marRight w:val="0"/>
          <w:marTop w:val="0"/>
          <w:marBottom w:val="0"/>
          <w:divBdr>
            <w:top w:val="none" w:sz="0" w:space="0" w:color="auto"/>
            <w:left w:val="none" w:sz="0" w:space="0" w:color="auto"/>
            <w:bottom w:val="none" w:sz="0" w:space="0" w:color="auto"/>
            <w:right w:val="none" w:sz="0" w:space="0" w:color="auto"/>
          </w:divBdr>
        </w:div>
        <w:div w:id="1339968784">
          <w:marLeft w:val="0"/>
          <w:marRight w:val="0"/>
          <w:marTop w:val="0"/>
          <w:marBottom w:val="0"/>
          <w:divBdr>
            <w:top w:val="none" w:sz="0" w:space="0" w:color="auto"/>
            <w:left w:val="none" w:sz="0" w:space="0" w:color="auto"/>
            <w:bottom w:val="none" w:sz="0" w:space="0" w:color="auto"/>
            <w:right w:val="none" w:sz="0" w:space="0" w:color="auto"/>
          </w:divBdr>
        </w:div>
        <w:div w:id="1391079166">
          <w:marLeft w:val="0"/>
          <w:marRight w:val="0"/>
          <w:marTop w:val="0"/>
          <w:marBottom w:val="0"/>
          <w:divBdr>
            <w:top w:val="none" w:sz="0" w:space="0" w:color="auto"/>
            <w:left w:val="none" w:sz="0" w:space="0" w:color="auto"/>
            <w:bottom w:val="none" w:sz="0" w:space="0" w:color="auto"/>
            <w:right w:val="none" w:sz="0" w:space="0" w:color="auto"/>
          </w:divBdr>
        </w:div>
        <w:div w:id="1420516450">
          <w:marLeft w:val="0"/>
          <w:marRight w:val="0"/>
          <w:marTop w:val="0"/>
          <w:marBottom w:val="0"/>
          <w:divBdr>
            <w:top w:val="none" w:sz="0" w:space="0" w:color="auto"/>
            <w:left w:val="none" w:sz="0" w:space="0" w:color="auto"/>
            <w:bottom w:val="none" w:sz="0" w:space="0" w:color="auto"/>
            <w:right w:val="none" w:sz="0" w:space="0" w:color="auto"/>
          </w:divBdr>
        </w:div>
        <w:div w:id="1434323308">
          <w:marLeft w:val="0"/>
          <w:marRight w:val="0"/>
          <w:marTop w:val="0"/>
          <w:marBottom w:val="0"/>
          <w:divBdr>
            <w:top w:val="none" w:sz="0" w:space="0" w:color="auto"/>
            <w:left w:val="none" w:sz="0" w:space="0" w:color="auto"/>
            <w:bottom w:val="none" w:sz="0" w:space="0" w:color="auto"/>
            <w:right w:val="none" w:sz="0" w:space="0" w:color="auto"/>
          </w:divBdr>
        </w:div>
        <w:div w:id="1463376654">
          <w:marLeft w:val="0"/>
          <w:marRight w:val="0"/>
          <w:marTop w:val="0"/>
          <w:marBottom w:val="0"/>
          <w:divBdr>
            <w:top w:val="none" w:sz="0" w:space="0" w:color="auto"/>
            <w:left w:val="none" w:sz="0" w:space="0" w:color="auto"/>
            <w:bottom w:val="none" w:sz="0" w:space="0" w:color="auto"/>
            <w:right w:val="none" w:sz="0" w:space="0" w:color="auto"/>
          </w:divBdr>
        </w:div>
        <w:div w:id="1879466982">
          <w:marLeft w:val="0"/>
          <w:marRight w:val="0"/>
          <w:marTop w:val="0"/>
          <w:marBottom w:val="0"/>
          <w:divBdr>
            <w:top w:val="none" w:sz="0" w:space="0" w:color="auto"/>
            <w:left w:val="none" w:sz="0" w:space="0" w:color="auto"/>
            <w:bottom w:val="none" w:sz="0" w:space="0" w:color="auto"/>
            <w:right w:val="none" w:sz="0" w:space="0" w:color="auto"/>
          </w:divBdr>
        </w:div>
        <w:div w:id="1970354916">
          <w:marLeft w:val="0"/>
          <w:marRight w:val="0"/>
          <w:marTop w:val="0"/>
          <w:marBottom w:val="0"/>
          <w:divBdr>
            <w:top w:val="none" w:sz="0" w:space="0" w:color="auto"/>
            <w:left w:val="none" w:sz="0" w:space="0" w:color="auto"/>
            <w:bottom w:val="none" w:sz="0" w:space="0" w:color="auto"/>
            <w:right w:val="none" w:sz="0" w:space="0" w:color="auto"/>
          </w:divBdr>
        </w:div>
        <w:div w:id="2130001649">
          <w:marLeft w:val="0"/>
          <w:marRight w:val="0"/>
          <w:marTop w:val="0"/>
          <w:marBottom w:val="0"/>
          <w:divBdr>
            <w:top w:val="none" w:sz="0" w:space="0" w:color="auto"/>
            <w:left w:val="none" w:sz="0" w:space="0" w:color="auto"/>
            <w:bottom w:val="none" w:sz="0" w:space="0" w:color="auto"/>
            <w:right w:val="none" w:sz="0" w:space="0" w:color="auto"/>
          </w:divBdr>
        </w:div>
      </w:divsChild>
    </w:div>
    <w:div w:id="396364692">
      <w:bodyDiv w:val="1"/>
      <w:marLeft w:val="0"/>
      <w:marRight w:val="0"/>
      <w:marTop w:val="0"/>
      <w:marBottom w:val="0"/>
      <w:divBdr>
        <w:top w:val="none" w:sz="0" w:space="0" w:color="auto"/>
        <w:left w:val="none" w:sz="0" w:space="0" w:color="auto"/>
        <w:bottom w:val="none" w:sz="0" w:space="0" w:color="auto"/>
        <w:right w:val="none" w:sz="0" w:space="0" w:color="auto"/>
      </w:divBdr>
    </w:div>
    <w:div w:id="710304161">
      <w:bodyDiv w:val="1"/>
      <w:marLeft w:val="0"/>
      <w:marRight w:val="0"/>
      <w:marTop w:val="0"/>
      <w:marBottom w:val="0"/>
      <w:divBdr>
        <w:top w:val="none" w:sz="0" w:space="0" w:color="auto"/>
        <w:left w:val="none" w:sz="0" w:space="0" w:color="auto"/>
        <w:bottom w:val="none" w:sz="0" w:space="0" w:color="auto"/>
        <w:right w:val="none" w:sz="0" w:space="0" w:color="auto"/>
      </w:divBdr>
      <w:divsChild>
        <w:div w:id="3170890">
          <w:marLeft w:val="0"/>
          <w:marRight w:val="0"/>
          <w:marTop w:val="0"/>
          <w:marBottom w:val="0"/>
          <w:divBdr>
            <w:top w:val="none" w:sz="0" w:space="0" w:color="auto"/>
            <w:left w:val="none" w:sz="0" w:space="0" w:color="auto"/>
            <w:bottom w:val="none" w:sz="0" w:space="0" w:color="auto"/>
            <w:right w:val="none" w:sz="0" w:space="0" w:color="auto"/>
          </w:divBdr>
        </w:div>
        <w:div w:id="21906216">
          <w:marLeft w:val="0"/>
          <w:marRight w:val="0"/>
          <w:marTop w:val="0"/>
          <w:marBottom w:val="0"/>
          <w:divBdr>
            <w:top w:val="none" w:sz="0" w:space="0" w:color="auto"/>
            <w:left w:val="none" w:sz="0" w:space="0" w:color="auto"/>
            <w:bottom w:val="none" w:sz="0" w:space="0" w:color="auto"/>
            <w:right w:val="none" w:sz="0" w:space="0" w:color="auto"/>
          </w:divBdr>
        </w:div>
        <w:div w:id="48968532">
          <w:marLeft w:val="0"/>
          <w:marRight w:val="0"/>
          <w:marTop w:val="0"/>
          <w:marBottom w:val="0"/>
          <w:divBdr>
            <w:top w:val="none" w:sz="0" w:space="0" w:color="auto"/>
            <w:left w:val="none" w:sz="0" w:space="0" w:color="auto"/>
            <w:bottom w:val="none" w:sz="0" w:space="0" w:color="auto"/>
            <w:right w:val="none" w:sz="0" w:space="0" w:color="auto"/>
          </w:divBdr>
        </w:div>
        <w:div w:id="60106778">
          <w:marLeft w:val="0"/>
          <w:marRight w:val="0"/>
          <w:marTop w:val="0"/>
          <w:marBottom w:val="0"/>
          <w:divBdr>
            <w:top w:val="none" w:sz="0" w:space="0" w:color="auto"/>
            <w:left w:val="none" w:sz="0" w:space="0" w:color="auto"/>
            <w:bottom w:val="none" w:sz="0" w:space="0" w:color="auto"/>
            <w:right w:val="none" w:sz="0" w:space="0" w:color="auto"/>
          </w:divBdr>
        </w:div>
        <w:div w:id="84305566">
          <w:marLeft w:val="0"/>
          <w:marRight w:val="0"/>
          <w:marTop w:val="0"/>
          <w:marBottom w:val="0"/>
          <w:divBdr>
            <w:top w:val="none" w:sz="0" w:space="0" w:color="auto"/>
            <w:left w:val="none" w:sz="0" w:space="0" w:color="auto"/>
            <w:bottom w:val="none" w:sz="0" w:space="0" w:color="auto"/>
            <w:right w:val="none" w:sz="0" w:space="0" w:color="auto"/>
          </w:divBdr>
        </w:div>
        <w:div w:id="136143245">
          <w:marLeft w:val="0"/>
          <w:marRight w:val="0"/>
          <w:marTop w:val="0"/>
          <w:marBottom w:val="0"/>
          <w:divBdr>
            <w:top w:val="none" w:sz="0" w:space="0" w:color="auto"/>
            <w:left w:val="none" w:sz="0" w:space="0" w:color="auto"/>
            <w:bottom w:val="none" w:sz="0" w:space="0" w:color="auto"/>
            <w:right w:val="none" w:sz="0" w:space="0" w:color="auto"/>
          </w:divBdr>
        </w:div>
        <w:div w:id="153298763">
          <w:marLeft w:val="0"/>
          <w:marRight w:val="0"/>
          <w:marTop w:val="0"/>
          <w:marBottom w:val="0"/>
          <w:divBdr>
            <w:top w:val="none" w:sz="0" w:space="0" w:color="auto"/>
            <w:left w:val="none" w:sz="0" w:space="0" w:color="auto"/>
            <w:bottom w:val="none" w:sz="0" w:space="0" w:color="auto"/>
            <w:right w:val="none" w:sz="0" w:space="0" w:color="auto"/>
          </w:divBdr>
        </w:div>
        <w:div w:id="191849033">
          <w:marLeft w:val="0"/>
          <w:marRight w:val="0"/>
          <w:marTop w:val="0"/>
          <w:marBottom w:val="0"/>
          <w:divBdr>
            <w:top w:val="none" w:sz="0" w:space="0" w:color="auto"/>
            <w:left w:val="none" w:sz="0" w:space="0" w:color="auto"/>
            <w:bottom w:val="none" w:sz="0" w:space="0" w:color="auto"/>
            <w:right w:val="none" w:sz="0" w:space="0" w:color="auto"/>
          </w:divBdr>
        </w:div>
        <w:div w:id="218127834">
          <w:marLeft w:val="0"/>
          <w:marRight w:val="0"/>
          <w:marTop w:val="0"/>
          <w:marBottom w:val="0"/>
          <w:divBdr>
            <w:top w:val="none" w:sz="0" w:space="0" w:color="auto"/>
            <w:left w:val="none" w:sz="0" w:space="0" w:color="auto"/>
            <w:bottom w:val="none" w:sz="0" w:space="0" w:color="auto"/>
            <w:right w:val="none" w:sz="0" w:space="0" w:color="auto"/>
          </w:divBdr>
        </w:div>
        <w:div w:id="226261542">
          <w:marLeft w:val="0"/>
          <w:marRight w:val="0"/>
          <w:marTop w:val="0"/>
          <w:marBottom w:val="0"/>
          <w:divBdr>
            <w:top w:val="none" w:sz="0" w:space="0" w:color="auto"/>
            <w:left w:val="none" w:sz="0" w:space="0" w:color="auto"/>
            <w:bottom w:val="none" w:sz="0" w:space="0" w:color="auto"/>
            <w:right w:val="none" w:sz="0" w:space="0" w:color="auto"/>
          </w:divBdr>
        </w:div>
        <w:div w:id="234632622">
          <w:marLeft w:val="0"/>
          <w:marRight w:val="0"/>
          <w:marTop w:val="0"/>
          <w:marBottom w:val="0"/>
          <w:divBdr>
            <w:top w:val="none" w:sz="0" w:space="0" w:color="auto"/>
            <w:left w:val="none" w:sz="0" w:space="0" w:color="auto"/>
            <w:bottom w:val="none" w:sz="0" w:space="0" w:color="auto"/>
            <w:right w:val="none" w:sz="0" w:space="0" w:color="auto"/>
          </w:divBdr>
        </w:div>
        <w:div w:id="262953588">
          <w:marLeft w:val="0"/>
          <w:marRight w:val="0"/>
          <w:marTop w:val="0"/>
          <w:marBottom w:val="0"/>
          <w:divBdr>
            <w:top w:val="none" w:sz="0" w:space="0" w:color="auto"/>
            <w:left w:val="none" w:sz="0" w:space="0" w:color="auto"/>
            <w:bottom w:val="none" w:sz="0" w:space="0" w:color="auto"/>
            <w:right w:val="none" w:sz="0" w:space="0" w:color="auto"/>
          </w:divBdr>
        </w:div>
        <w:div w:id="264266806">
          <w:marLeft w:val="0"/>
          <w:marRight w:val="0"/>
          <w:marTop w:val="0"/>
          <w:marBottom w:val="0"/>
          <w:divBdr>
            <w:top w:val="none" w:sz="0" w:space="0" w:color="auto"/>
            <w:left w:val="none" w:sz="0" w:space="0" w:color="auto"/>
            <w:bottom w:val="none" w:sz="0" w:space="0" w:color="auto"/>
            <w:right w:val="none" w:sz="0" w:space="0" w:color="auto"/>
          </w:divBdr>
        </w:div>
        <w:div w:id="290552868">
          <w:marLeft w:val="0"/>
          <w:marRight w:val="0"/>
          <w:marTop w:val="0"/>
          <w:marBottom w:val="0"/>
          <w:divBdr>
            <w:top w:val="none" w:sz="0" w:space="0" w:color="auto"/>
            <w:left w:val="none" w:sz="0" w:space="0" w:color="auto"/>
            <w:bottom w:val="none" w:sz="0" w:space="0" w:color="auto"/>
            <w:right w:val="none" w:sz="0" w:space="0" w:color="auto"/>
          </w:divBdr>
        </w:div>
        <w:div w:id="292515774">
          <w:marLeft w:val="0"/>
          <w:marRight w:val="0"/>
          <w:marTop w:val="0"/>
          <w:marBottom w:val="0"/>
          <w:divBdr>
            <w:top w:val="none" w:sz="0" w:space="0" w:color="auto"/>
            <w:left w:val="none" w:sz="0" w:space="0" w:color="auto"/>
            <w:bottom w:val="none" w:sz="0" w:space="0" w:color="auto"/>
            <w:right w:val="none" w:sz="0" w:space="0" w:color="auto"/>
          </w:divBdr>
        </w:div>
        <w:div w:id="341664381">
          <w:marLeft w:val="0"/>
          <w:marRight w:val="0"/>
          <w:marTop w:val="0"/>
          <w:marBottom w:val="0"/>
          <w:divBdr>
            <w:top w:val="none" w:sz="0" w:space="0" w:color="auto"/>
            <w:left w:val="none" w:sz="0" w:space="0" w:color="auto"/>
            <w:bottom w:val="none" w:sz="0" w:space="0" w:color="auto"/>
            <w:right w:val="none" w:sz="0" w:space="0" w:color="auto"/>
          </w:divBdr>
        </w:div>
        <w:div w:id="349454201">
          <w:marLeft w:val="0"/>
          <w:marRight w:val="0"/>
          <w:marTop w:val="0"/>
          <w:marBottom w:val="0"/>
          <w:divBdr>
            <w:top w:val="none" w:sz="0" w:space="0" w:color="auto"/>
            <w:left w:val="none" w:sz="0" w:space="0" w:color="auto"/>
            <w:bottom w:val="none" w:sz="0" w:space="0" w:color="auto"/>
            <w:right w:val="none" w:sz="0" w:space="0" w:color="auto"/>
          </w:divBdr>
        </w:div>
        <w:div w:id="436827902">
          <w:marLeft w:val="0"/>
          <w:marRight w:val="0"/>
          <w:marTop w:val="0"/>
          <w:marBottom w:val="0"/>
          <w:divBdr>
            <w:top w:val="none" w:sz="0" w:space="0" w:color="auto"/>
            <w:left w:val="none" w:sz="0" w:space="0" w:color="auto"/>
            <w:bottom w:val="none" w:sz="0" w:space="0" w:color="auto"/>
            <w:right w:val="none" w:sz="0" w:space="0" w:color="auto"/>
          </w:divBdr>
        </w:div>
        <w:div w:id="448666727">
          <w:marLeft w:val="0"/>
          <w:marRight w:val="0"/>
          <w:marTop w:val="0"/>
          <w:marBottom w:val="0"/>
          <w:divBdr>
            <w:top w:val="none" w:sz="0" w:space="0" w:color="auto"/>
            <w:left w:val="none" w:sz="0" w:space="0" w:color="auto"/>
            <w:bottom w:val="none" w:sz="0" w:space="0" w:color="auto"/>
            <w:right w:val="none" w:sz="0" w:space="0" w:color="auto"/>
          </w:divBdr>
        </w:div>
        <w:div w:id="493570689">
          <w:marLeft w:val="0"/>
          <w:marRight w:val="0"/>
          <w:marTop w:val="0"/>
          <w:marBottom w:val="0"/>
          <w:divBdr>
            <w:top w:val="none" w:sz="0" w:space="0" w:color="auto"/>
            <w:left w:val="none" w:sz="0" w:space="0" w:color="auto"/>
            <w:bottom w:val="none" w:sz="0" w:space="0" w:color="auto"/>
            <w:right w:val="none" w:sz="0" w:space="0" w:color="auto"/>
          </w:divBdr>
        </w:div>
        <w:div w:id="493885372">
          <w:marLeft w:val="0"/>
          <w:marRight w:val="0"/>
          <w:marTop w:val="0"/>
          <w:marBottom w:val="0"/>
          <w:divBdr>
            <w:top w:val="none" w:sz="0" w:space="0" w:color="auto"/>
            <w:left w:val="none" w:sz="0" w:space="0" w:color="auto"/>
            <w:bottom w:val="none" w:sz="0" w:space="0" w:color="auto"/>
            <w:right w:val="none" w:sz="0" w:space="0" w:color="auto"/>
          </w:divBdr>
        </w:div>
        <w:div w:id="554775749">
          <w:marLeft w:val="0"/>
          <w:marRight w:val="0"/>
          <w:marTop w:val="0"/>
          <w:marBottom w:val="0"/>
          <w:divBdr>
            <w:top w:val="none" w:sz="0" w:space="0" w:color="auto"/>
            <w:left w:val="none" w:sz="0" w:space="0" w:color="auto"/>
            <w:bottom w:val="none" w:sz="0" w:space="0" w:color="auto"/>
            <w:right w:val="none" w:sz="0" w:space="0" w:color="auto"/>
          </w:divBdr>
        </w:div>
        <w:div w:id="574054651">
          <w:marLeft w:val="0"/>
          <w:marRight w:val="0"/>
          <w:marTop w:val="0"/>
          <w:marBottom w:val="0"/>
          <w:divBdr>
            <w:top w:val="none" w:sz="0" w:space="0" w:color="auto"/>
            <w:left w:val="none" w:sz="0" w:space="0" w:color="auto"/>
            <w:bottom w:val="none" w:sz="0" w:space="0" w:color="auto"/>
            <w:right w:val="none" w:sz="0" w:space="0" w:color="auto"/>
          </w:divBdr>
        </w:div>
        <w:div w:id="623853759">
          <w:marLeft w:val="0"/>
          <w:marRight w:val="0"/>
          <w:marTop w:val="0"/>
          <w:marBottom w:val="0"/>
          <w:divBdr>
            <w:top w:val="none" w:sz="0" w:space="0" w:color="auto"/>
            <w:left w:val="none" w:sz="0" w:space="0" w:color="auto"/>
            <w:bottom w:val="none" w:sz="0" w:space="0" w:color="auto"/>
            <w:right w:val="none" w:sz="0" w:space="0" w:color="auto"/>
          </w:divBdr>
        </w:div>
        <w:div w:id="657197477">
          <w:marLeft w:val="0"/>
          <w:marRight w:val="0"/>
          <w:marTop w:val="0"/>
          <w:marBottom w:val="0"/>
          <w:divBdr>
            <w:top w:val="none" w:sz="0" w:space="0" w:color="auto"/>
            <w:left w:val="none" w:sz="0" w:space="0" w:color="auto"/>
            <w:bottom w:val="none" w:sz="0" w:space="0" w:color="auto"/>
            <w:right w:val="none" w:sz="0" w:space="0" w:color="auto"/>
          </w:divBdr>
        </w:div>
        <w:div w:id="677123968">
          <w:marLeft w:val="0"/>
          <w:marRight w:val="0"/>
          <w:marTop w:val="0"/>
          <w:marBottom w:val="0"/>
          <w:divBdr>
            <w:top w:val="none" w:sz="0" w:space="0" w:color="auto"/>
            <w:left w:val="none" w:sz="0" w:space="0" w:color="auto"/>
            <w:bottom w:val="none" w:sz="0" w:space="0" w:color="auto"/>
            <w:right w:val="none" w:sz="0" w:space="0" w:color="auto"/>
          </w:divBdr>
        </w:div>
        <w:div w:id="691955918">
          <w:marLeft w:val="0"/>
          <w:marRight w:val="0"/>
          <w:marTop w:val="0"/>
          <w:marBottom w:val="0"/>
          <w:divBdr>
            <w:top w:val="none" w:sz="0" w:space="0" w:color="auto"/>
            <w:left w:val="none" w:sz="0" w:space="0" w:color="auto"/>
            <w:bottom w:val="none" w:sz="0" w:space="0" w:color="auto"/>
            <w:right w:val="none" w:sz="0" w:space="0" w:color="auto"/>
          </w:divBdr>
        </w:div>
        <w:div w:id="700397696">
          <w:marLeft w:val="0"/>
          <w:marRight w:val="0"/>
          <w:marTop w:val="0"/>
          <w:marBottom w:val="0"/>
          <w:divBdr>
            <w:top w:val="none" w:sz="0" w:space="0" w:color="auto"/>
            <w:left w:val="none" w:sz="0" w:space="0" w:color="auto"/>
            <w:bottom w:val="none" w:sz="0" w:space="0" w:color="auto"/>
            <w:right w:val="none" w:sz="0" w:space="0" w:color="auto"/>
          </w:divBdr>
        </w:div>
        <w:div w:id="754211312">
          <w:marLeft w:val="0"/>
          <w:marRight w:val="0"/>
          <w:marTop w:val="0"/>
          <w:marBottom w:val="0"/>
          <w:divBdr>
            <w:top w:val="none" w:sz="0" w:space="0" w:color="auto"/>
            <w:left w:val="none" w:sz="0" w:space="0" w:color="auto"/>
            <w:bottom w:val="none" w:sz="0" w:space="0" w:color="auto"/>
            <w:right w:val="none" w:sz="0" w:space="0" w:color="auto"/>
          </w:divBdr>
        </w:div>
        <w:div w:id="829365924">
          <w:marLeft w:val="0"/>
          <w:marRight w:val="0"/>
          <w:marTop w:val="0"/>
          <w:marBottom w:val="0"/>
          <w:divBdr>
            <w:top w:val="none" w:sz="0" w:space="0" w:color="auto"/>
            <w:left w:val="none" w:sz="0" w:space="0" w:color="auto"/>
            <w:bottom w:val="none" w:sz="0" w:space="0" w:color="auto"/>
            <w:right w:val="none" w:sz="0" w:space="0" w:color="auto"/>
          </w:divBdr>
        </w:div>
        <w:div w:id="831069077">
          <w:marLeft w:val="0"/>
          <w:marRight w:val="0"/>
          <w:marTop w:val="0"/>
          <w:marBottom w:val="0"/>
          <w:divBdr>
            <w:top w:val="none" w:sz="0" w:space="0" w:color="auto"/>
            <w:left w:val="none" w:sz="0" w:space="0" w:color="auto"/>
            <w:bottom w:val="none" w:sz="0" w:space="0" w:color="auto"/>
            <w:right w:val="none" w:sz="0" w:space="0" w:color="auto"/>
          </w:divBdr>
        </w:div>
        <w:div w:id="859003817">
          <w:marLeft w:val="0"/>
          <w:marRight w:val="0"/>
          <w:marTop w:val="0"/>
          <w:marBottom w:val="0"/>
          <w:divBdr>
            <w:top w:val="none" w:sz="0" w:space="0" w:color="auto"/>
            <w:left w:val="none" w:sz="0" w:space="0" w:color="auto"/>
            <w:bottom w:val="none" w:sz="0" w:space="0" w:color="auto"/>
            <w:right w:val="none" w:sz="0" w:space="0" w:color="auto"/>
          </w:divBdr>
        </w:div>
        <w:div w:id="898637168">
          <w:marLeft w:val="0"/>
          <w:marRight w:val="0"/>
          <w:marTop w:val="0"/>
          <w:marBottom w:val="0"/>
          <w:divBdr>
            <w:top w:val="none" w:sz="0" w:space="0" w:color="auto"/>
            <w:left w:val="none" w:sz="0" w:space="0" w:color="auto"/>
            <w:bottom w:val="none" w:sz="0" w:space="0" w:color="auto"/>
            <w:right w:val="none" w:sz="0" w:space="0" w:color="auto"/>
          </w:divBdr>
        </w:div>
        <w:div w:id="937717194">
          <w:marLeft w:val="0"/>
          <w:marRight w:val="0"/>
          <w:marTop w:val="0"/>
          <w:marBottom w:val="0"/>
          <w:divBdr>
            <w:top w:val="none" w:sz="0" w:space="0" w:color="auto"/>
            <w:left w:val="none" w:sz="0" w:space="0" w:color="auto"/>
            <w:bottom w:val="none" w:sz="0" w:space="0" w:color="auto"/>
            <w:right w:val="none" w:sz="0" w:space="0" w:color="auto"/>
          </w:divBdr>
        </w:div>
        <w:div w:id="1060137024">
          <w:marLeft w:val="0"/>
          <w:marRight w:val="0"/>
          <w:marTop w:val="0"/>
          <w:marBottom w:val="0"/>
          <w:divBdr>
            <w:top w:val="none" w:sz="0" w:space="0" w:color="auto"/>
            <w:left w:val="none" w:sz="0" w:space="0" w:color="auto"/>
            <w:bottom w:val="none" w:sz="0" w:space="0" w:color="auto"/>
            <w:right w:val="none" w:sz="0" w:space="0" w:color="auto"/>
          </w:divBdr>
        </w:div>
        <w:div w:id="1093666297">
          <w:marLeft w:val="0"/>
          <w:marRight w:val="0"/>
          <w:marTop w:val="0"/>
          <w:marBottom w:val="0"/>
          <w:divBdr>
            <w:top w:val="none" w:sz="0" w:space="0" w:color="auto"/>
            <w:left w:val="none" w:sz="0" w:space="0" w:color="auto"/>
            <w:bottom w:val="none" w:sz="0" w:space="0" w:color="auto"/>
            <w:right w:val="none" w:sz="0" w:space="0" w:color="auto"/>
          </w:divBdr>
        </w:div>
        <w:div w:id="1148592185">
          <w:marLeft w:val="0"/>
          <w:marRight w:val="0"/>
          <w:marTop w:val="0"/>
          <w:marBottom w:val="0"/>
          <w:divBdr>
            <w:top w:val="none" w:sz="0" w:space="0" w:color="auto"/>
            <w:left w:val="none" w:sz="0" w:space="0" w:color="auto"/>
            <w:bottom w:val="none" w:sz="0" w:space="0" w:color="auto"/>
            <w:right w:val="none" w:sz="0" w:space="0" w:color="auto"/>
          </w:divBdr>
        </w:div>
        <w:div w:id="1321546557">
          <w:marLeft w:val="0"/>
          <w:marRight w:val="0"/>
          <w:marTop w:val="0"/>
          <w:marBottom w:val="0"/>
          <w:divBdr>
            <w:top w:val="none" w:sz="0" w:space="0" w:color="auto"/>
            <w:left w:val="none" w:sz="0" w:space="0" w:color="auto"/>
            <w:bottom w:val="none" w:sz="0" w:space="0" w:color="auto"/>
            <w:right w:val="none" w:sz="0" w:space="0" w:color="auto"/>
          </w:divBdr>
        </w:div>
        <w:div w:id="1345280044">
          <w:marLeft w:val="0"/>
          <w:marRight w:val="0"/>
          <w:marTop w:val="0"/>
          <w:marBottom w:val="0"/>
          <w:divBdr>
            <w:top w:val="none" w:sz="0" w:space="0" w:color="auto"/>
            <w:left w:val="none" w:sz="0" w:space="0" w:color="auto"/>
            <w:bottom w:val="none" w:sz="0" w:space="0" w:color="auto"/>
            <w:right w:val="none" w:sz="0" w:space="0" w:color="auto"/>
          </w:divBdr>
        </w:div>
        <w:div w:id="1595700892">
          <w:marLeft w:val="0"/>
          <w:marRight w:val="0"/>
          <w:marTop w:val="0"/>
          <w:marBottom w:val="0"/>
          <w:divBdr>
            <w:top w:val="none" w:sz="0" w:space="0" w:color="auto"/>
            <w:left w:val="none" w:sz="0" w:space="0" w:color="auto"/>
            <w:bottom w:val="none" w:sz="0" w:space="0" w:color="auto"/>
            <w:right w:val="none" w:sz="0" w:space="0" w:color="auto"/>
          </w:divBdr>
        </w:div>
        <w:div w:id="1610157753">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
        <w:div w:id="1615289404">
          <w:marLeft w:val="0"/>
          <w:marRight w:val="0"/>
          <w:marTop w:val="0"/>
          <w:marBottom w:val="0"/>
          <w:divBdr>
            <w:top w:val="none" w:sz="0" w:space="0" w:color="auto"/>
            <w:left w:val="none" w:sz="0" w:space="0" w:color="auto"/>
            <w:bottom w:val="none" w:sz="0" w:space="0" w:color="auto"/>
            <w:right w:val="none" w:sz="0" w:space="0" w:color="auto"/>
          </w:divBdr>
        </w:div>
        <w:div w:id="1727490650">
          <w:marLeft w:val="0"/>
          <w:marRight w:val="0"/>
          <w:marTop w:val="0"/>
          <w:marBottom w:val="0"/>
          <w:divBdr>
            <w:top w:val="none" w:sz="0" w:space="0" w:color="auto"/>
            <w:left w:val="none" w:sz="0" w:space="0" w:color="auto"/>
            <w:bottom w:val="none" w:sz="0" w:space="0" w:color="auto"/>
            <w:right w:val="none" w:sz="0" w:space="0" w:color="auto"/>
          </w:divBdr>
        </w:div>
        <w:div w:id="1742092031">
          <w:marLeft w:val="0"/>
          <w:marRight w:val="0"/>
          <w:marTop w:val="0"/>
          <w:marBottom w:val="0"/>
          <w:divBdr>
            <w:top w:val="none" w:sz="0" w:space="0" w:color="auto"/>
            <w:left w:val="none" w:sz="0" w:space="0" w:color="auto"/>
            <w:bottom w:val="none" w:sz="0" w:space="0" w:color="auto"/>
            <w:right w:val="none" w:sz="0" w:space="0" w:color="auto"/>
          </w:divBdr>
        </w:div>
        <w:div w:id="1761834933">
          <w:marLeft w:val="0"/>
          <w:marRight w:val="0"/>
          <w:marTop w:val="0"/>
          <w:marBottom w:val="0"/>
          <w:divBdr>
            <w:top w:val="none" w:sz="0" w:space="0" w:color="auto"/>
            <w:left w:val="none" w:sz="0" w:space="0" w:color="auto"/>
            <w:bottom w:val="none" w:sz="0" w:space="0" w:color="auto"/>
            <w:right w:val="none" w:sz="0" w:space="0" w:color="auto"/>
          </w:divBdr>
        </w:div>
        <w:div w:id="1787193469">
          <w:marLeft w:val="0"/>
          <w:marRight w:val="0"/>
          <w:marTop w:val="0"/>
          <w:marBottom w:val="0"/>
          <w:divBdr>
            <w:top w:val="none" w:sz="0" w:space="0" w:color="auto"/>
            <w:left w:val="none" w:sz="0" w:space="0" w:color="auto"/>
            <w:bottom w:val="none" w:sz="0" w:space="0" w:color="auto"/>
            <w:right w:val="none" w:sz="0" w:space="0" w:color="auto"/>
          </w:divBdr>
        </w:div>
        <w:div w:id="1905994238">
          <w:marLeft w:val="0"/>
          <w:marRight w:val="0"/>
          <w:marTop w:val="0"/>
          <w:marBottom w:val="0"/>
          <w:divBdr>
            <w:top w:val="none" w:sz="0" w:space="0" w:color="auto"/>
            <w:left w:val="none" w:sz="0" w:space="0" w:color="auto"/>
            <w:bottom w:val="none" w:sz="0" w:space="0" w:color="auto"/>
            <w:right w:val="none" w:sz="0" w:space="0" w:color="auto"/>
          </w:divBdr>
        </w:div>
        <w:div w:id="1955549996">
          <w:marLeft w:val="0"/>
          <w:marRight w:val="0"/>
          <w:marTop w:val="0"/>
          <w:marBottom w:val="0"/>
          <w:divBdr>
            <w:top w:val="none" w:sz="0" w:space="0" w:color="auto"/>
            <w:left w:val="none" w:sz="0" w:space="0" w:color="auto"/>
            <w:bottom w:val="none" w:sz="0" w:space="0" w:color="auto"/>
            <w:right w:val="none" w:sz="0" w:space="0" w:color="auto"/>
          </w:divBdr>
        </w:div>
        <w:div w:id="1958637787">
          <w:marLeft w:val="0"/>
          <w:marRight w:val="0"/>
          <w:marTop w:val="0"/>
          <w:marBottom w:val="0"/>
          <w:divBdr>
            <w:top w:val="none" w:sz="0" w:space="0" w:color="auto"/>
            <w:left w:val="none" w:sz="0" w:space="0" w:color="auto"/>
            <w:bottom w:val="none" w:sz="0" w:space="0" w:color="auto"/>
            <w:right w:val="none" w:sz="0" w:space="0" w:color="auto"/>
          </w:divBdr>
        </w:div>
        <w:div w:id="1970431511">
          <w:marLeft w:val="0"/>
          <w:marRight w:val="0"/>
          <w:marTop w:val="0"/>
          <w:marBottom w:val="0"/>
          <w:divBdr>
            <w:top w:val="none" w:sz="0" w:space="0" w:color="auto"/>
            <w:left w:val="none" w:sz="0" w:space="0" w:color="auto"/>
            <w:bottom w:val="none" w:sz="0" w:space="0" w:color="auto"/>
            <w:right w:val="none" w:sz="0" w:space="0" w:color="auto"/>
          </w:divBdr>
        </w:div>
        <w:div w:id="2007321529">
          <w:marLeft w:val="0"/>
          <w:marRight w:val="0"/>
          <w:marTop w:val="0"/>
          <w:marBottom w:val="0"/>
          <w:divBdr>
            <w:top w:val="none" w:sz="0" w:space="0" w:color="auto"/>
            <w:left w:val="none" w:sz="0" w:space="0" w:color="auto"/>
            <w:bottom w:val="none" w:sz="0" w:space="0" w:color="auto"/>
            <w:right w:val="none" w:sz="0" w:space="0" w:color="auto"/>
          </w:divBdr>
        </w:div>
        <w:div w:id="2024622756">
          <w:marLeft w:val="0"/>
          <w:marRight w:val="0"/>
          <w:marTop w:val="0"/>
          <w:marBottom w:val="0"/>
          <w:divBdr>
            <w:top w:val="none" w:sz="0" w:space="0" w:color="auto"/>
            <w:left w:val="none" w:sz="0" w:space="0" w:color="auto"/>
            <w:bottom w:val="none" w:sz="0" w:space="0" w:color="auto"/>
            <w:right w:val="none" w:sz="0" w:space="0" w:color="auto"/>
          </w:divBdr>
        </w:div>
        <w:div w:id="2075010460">
          <w:marLeft w:val="0"/>
          <w:marRight w:val="0"/>
          <w:marTop w:val="0"/>
          <w:marBottom w:val="0"/>
          <w:divBdr>
            <w:top w:val="none" w:sz="0" w:space="0" w:color="auto"/>
            <w:left w:val="none" w:sz="0" w:space="0" w:color="auto"/>
            <w:bottom w:val="none" w:sz="0" w:space="0" w:color="auto"/>
            <w:right w:val="none" w:sz="0" w:space="0" w:color="auto"/>
          </w:divBdr>
        </w:div>
        <w:div w:id="2077237267">
          <w:marLeft w:val="0"/>
          <w:marRight w:val="0"/>
          <w:marTop w:val="0"/>
          <w:marBottom w:val="0"/>
          <w:divBdr>
            <w:top w:val="none" w:sz="0" w:space="0" w:color="auto"/>
            <w:left w:val="none" w:sz="0" w:space="0" w:color="auto"/>
            <w:bottom w:val="none" w:sz="0" w:space="0" w:color="auto"/>
            <w:right w:val="none" w:sz="0" w:space="0" w:color="auto"/>
          </w:divBdr>
        </w:div>
        <w:div w:id="2106028410">
          <w:marLeft w:val="0"/>
          <w:marRight w:val="0"/>
          <w:marTop w:val="0"/>
          <w:marBottom w:val="0"/>
          <w:divBdr>
            <w:top w:val="none" w:sz="0" w:space="0" w:color="auto"/>
            <w:left w:val="none" w:sz="0" w:space="0" w:color="auto"/>
            <w:bottom w:val="none" w:sz="0" w:space="0" w:color="auto"/>
            <w:right w:val="none" w:sz="0" w:space="0" w:color="auto"/>
          </w:divBdr>
        </w:div>
      </w:divsChild>
    </w:div>
    <w:div w:id="725028456">
      <w:bodyDiv w:val="1"/>
      <w:marLeft w:val="0"/>
      <w:marRight w:val="0"/>
      <w:marTop w:val="0"/>
      <w:marBottom w:val="0"/>
      <w:divBdr>
        <w:top w:val="none" w:sz="0" w:space="0" w:color="auto"/>
        <w:left w:val="none" w:sz="0" w:space="0" w:color="auto"/>
        <w:bottom w:val="none" w:sz="0" w:space="0" w:color="auto"/>
        <w:right w:val="none" w:sz="0" w:space="0" w:color="auto"/>
      </w:divBdr>
    </w:div>
    <w:div w:id="797064708">
      <w:bodyDiv w:val="1"/>
      <w:marLeft w:val="0"/>
      <w:marRight w:val="0"/>
      <w:marTop w:val="0"/>
      <w:marBottom w:val="0"/>
      <w:divBdr>
        <w:top w:val="none" w:sz="0" w:space="0" w:color="auto"/>
        <w:left w:val="none" w:sz="0" w:space="0" w:color="auto"/>
        <w:bottom w:val="none" w:sz="0" w:space="0" w:color="auto"/>
        <w:right w:val="none" w:sz="0" w:space="0" w:color="auto"/>
      </w:divBdr>
    </w:div>
    <w:div w:id="913783934">
      <w:bodyDiv w:val="1"/>
      <w:marLeft w:val="0"/>
      <w:marRight w:val="0"/>
      <w:marTop w:val="0"/>
      <w:marBottom w:val="0"/>
      <w:divBdr>
        <w:top w:val="none" w:sz="0" w:space="0" w:color="auto"/>
        <w:left w:val="none" w:sz="0" w:space="0" w:color="auto"/>
        <w:bottom w:val="none" w:sz="0" w:space="0" w:color="auto"/>
        <w:right w:val="none" w:sz="0" w:space="0" w:color="auto"/>
      </w:divBdr>
      <w:divsChild>
        <w:div w:id="554201454">
          <w:marLeft w:val="0"/>
          <w:marRight w:val="0"/>
          <w:marTop w:val="0"/>
          <w:marBottom w:val="0"/>
          <w:divBdr>
            <w:top w:val="none" w:sz="0" w:space="0" w:color="auto"/>
            <w:left w:val="none" w:sz="0" w:space="0" w:color="auto"/>
            <w:bottom w:val="none" w:sz="0" w:space="0" w:color="auto"/>
            <w:right w:val="none" w:sz="0" w:space="0" w:color="auto"/>
          </w:divBdr>
          <w:divsChild>
            <w:div w:id="111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459">
      <w:bodyDiv w:val="1"/>
      <w:marLeft w:val="0"/>
      <w:marRight w:val="0"/>
      <w:marTop w:val="0"/>
      <w:marBottom w:val="0"/>
      <w:divBdr>
        <w:top w:val="none" w:sz="0" w:space="0" w:color="auto"/>
        <w:left w:val="none" w:sz="0" w:space="0" w:color="auto"/>
        <w:bottom w:val="none" w:sz="0" w:space="0" w:color="auto"/>
        <w:right w:val="none" w:sz="0" w:space="0" w:color="auto"/>
      </w:divBdr>
      <w:divsChild>
        <w:div w:id="1453330992">
          <w:marLeft w:val="0"/>
          <w:marRight w:val="0"/>
          <w:marTop w:val="0"/>
          <w:marBottom w:val="0"/>
          <w:divBdr>
            <w:top w:val="none" w:sz="0" w:space="0" w:color="auto"/>
            <w:left w:val="none" w:sz="0" w:space="0" w:color="auto"/>
            <w:bottom w:val="none" w:sz="0" w:space="0" w:color="auto"/>
            <w:right w:val="none" w:sz="0" w:space="0" w:color="auto"/>
          </w:divBdr>
          <w:divsChild>
            <w:div w:id="681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037">
      <w:bodyDiv w:val="1"/>
      <w:marLeft w:val="0"/>
      <w:marRight w:val="0"/>
      <w:marTop w:val="0"/>
      <w:marBottom w:val="0"/>
      <w:divBdr>
        <w:top w:val="none" w:sz="0" w:space="0" w:color="auto"/>
        <w:left w:val="none" w:sz="0" w:space="0" w:color="auto"/>
        <w:bottom w:val="none" w:sz="0" w:space="0" w:color="auto"/>
        <w:right w:val="none" w:sz="0" w:space="0" w:color="auto"/>
      </w:divBdr>
    </w:div>
    <w:div w:id="1281036854">
      <w:bodyDiv w:val="1"/>
      <w:marLeft w:val="0"/>
      <w:marRight w:val="0"/>
      <w:marTop w:val="0"/>
      <w:marBottom w:val="0"/>
      <w:divBdr>
        <w:top w:val="none" w:sz="0" w:space="0" w:color="auto"/>
        <w:left w:val="none" w:sz="0" w:space="0" w:color="auto"/>
        <w:bottom w:val="none" w:sz="0" w:space="0" w:color="auto"/>
        <w:right w:val="none" w:sz="0" w:space="0" w:color="auto"/>
      </w:divBdr>
    </w:div>
    <w:div w:id="1292394780">
      <w:bodyDiv w:val="1"/>
      <w:marLeft w:val="0"/>
      <w:marRight w:val="0"/>
      <w:marTop w:val="0"/>
      <w:marBottom w:val="0"/>
      <w:divBdr>
        <w:top w:val="none" w:sz="0" w:space="0" w:color="auto"/>
        <w:left w:val="none" w:sz="0" w:space="0" w:color="auto"/>
        <w:bottom w:val="none" w:sz="0" w:space="0" w:color="auto"/>
        <w:right w:val="none" w:sz="0" w:space="0" w:color="auto"/>
      </w:divBdr>
    </w:div>
    <w:div w:id="1352683520">
      <w:bodyDiv w:val="1"/>
      <w:marLeft w:val="0"/>
      <w:marRight w:val="0"/>
      <w:marTop w:val="0"/>
      <w:marBottom w:val="0"/>
      <w:divBdr>
        <w:top w:val="none" w:sz="0" w:space="0" w:color="auto"/>
        <w:left w:val="none" w:sz="0" w:space="0" w:color="auto"/>
        <w:bottom w:val="none" w:sz="0" w:space="0" w:color="auto"/>
        <w:right w:val="none" w:sz="0" w:space="0" w:color="auto"/>
      </w:divBdr>
    </w:div>
    <w:div w:id="1385640297">
      <w:bodyDiv w:val="1"/>
      <w:marLeft w:val="0"/>
      <w:marRight w:val="0"/>
      <w:marTop w:val="0"/>
      <w:marBottom w:val="0"/>
      <w:divBdr>
        <w:top w:val="none" w:sz="0" w:space="0" w:color="auto"/>
        <w:left w:val="none" w:sz="0" w:space="0" w:color="auto"/>
        <w:bottom w:val="none" w:sz="0" w:space="0" w:color="auto"/>
        <w:right w:val="none" w:sz="0" w:space="0" w:color="auto"/>
      </w:divBdr>
    </w:div>
    <w:div w:id="1386028972">
      <w:bodyDiv w:val="1"/>
      <w:marLeft w:val="0"/>
      <w:marRight w:val="0"/>
      <w:marTop w:val="0"/>
      <w:marBottom w:val="0"/>
      <w:divBdr>
        <w:top w:val="none" w:sz="0" w:space="0" w:color="auto"/>
        <w:left w:val="none" w:sz="0" w:space="0" w:color="auto"/>
        <w:bottom w:val="none" w:sz="0" w:space="0" w:color="auto"/>
        <w:right w:val="none" w:sz="0" w:space="0" w:color="auto"/>
      </w:divBdr>
    </w:div>
    <w:div w:id="13880702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0530006">
      <w:bodyDiv w:val="1"/>
      <w:marLeft w:val="0"/>
      <w:marRight w:val="0"/>
      <w:marTop w:val="0"/>
      <w:marBottom w:val="0"/>
      <w:divBdr>
        <w:top w:val="none" w:sz="0" w:space="0" w:color="auto"/>
        <w:left w:val="none" w:sz="0" w:space="0" w:color="auto"/>
        <w:bottom w:val="none" w:sz="0" w:space="0" w:color="auto"/>
        <w:right w:val="none" w:sz="0" w:space="0" w:color="auto"/>
      </w:divBdr>
    </w:div>
    <w:div w:id="1623148139">
      <w:bodyDiv w:val="1"/>
      <w:marLeft w:val="0"/>
      <w:marRight w:val="0"/>
      <w:marTop w:val="0"/>
      <w:marBottom w:val="0"/>
      <w:divBdr>
        <w:top w:val="none" w:sz="0" w:space="0" w:color="auto"/>
        <w:left w:val="none" w:sz="0" w:space="0" w:color="auto"/>
        <w:bottom w:val="none" w:sz="0" w:space="0" w:color="auto"/>
        <w:right w:val="none" w:sz="0" w:space="0" w:color="auto"/>
      </w:divBdr>
      <w:divsChild>
        <w:div w:id="1086456651">
          <w:marLeft w:val="0"/>
          <w:marRight w:val="0"/>
          <w:marTop w:val="0"/>
          <w:marBottom w:val="0"/>
          <w:divBdr>
            <w:top w:val="none" w:sz="0" w:space="0" w:color="auto"/>
            <w:left w:val="none" w:sz="0" w:space="0" w:color="auto"/>
            <w:bottom w:val="none" w:sz="0" w:space="0" w:color="auto"/>
            <w:right w:val="none" w:sz="0" w:space="0" w:color="auto"/>
          </w:divBdr>
          <w:divsChild>
            <w:div w:id="163055044">
              <w:marLeft w:val="0"/>
              <w:marRight w:val="0"/>
              <w:marTop w:val="0"/>
              <w:marBottom w:val="0"/>
              <w:divBdr>
                <w:top w:val="none" w:sz="0" w:space="0" w:color="auto"/>
                <w:left w:val="none" w:sz="0" w:space="0" w:color="auto"/>
                <w:bottom w:val="none" w:sz="0" w:space="0" w:color="auto"/>
                <w:right w:val="none" w:sz="0" w:space="0" w:color="auto"/>
              </w:divBdr>
            </w:div>
            <w:div w:id="224921838">
              <w:marLeft w:val="0"/>
              <w:marRight w:val="0"/>
              <w:marTop w:val="0"/>
              <w:marBottom w:val="0"/>
              <w:divBdr>
                <w:top w:val="none" w:sz="0" w:space="0" w:color="auto"/>
                <w:left w:val="none" w:sz="0" w:space="0" w:color="auto"/>
                <w:bottom w:val="none" w:sz="0" w:space="0" w:color="auto"/>
                <w:right w:val="none" w:sz="0" w:space="0" w:color="auto"/>
              </w:divBdr>
            </w:div>
            <w:div w:id="235089272">
              <w:marLeft w:val="0"/>
              <w:marRight w:val="0"/>
              <w:marTop w:val="0"/>
              <w:marBottom w:val="0"/>
              <w:divBdr>
                <w:top w:val="none" w:sz="0" w:space="0" w:color="auto"/>
                <w:left w:val="none" w:sz="0" w:space="0" w:color="auto"/>
                <w:bottom w:val="none" w:sz="0" w:space="0" w:color="auto"/>
                <w:right w:val="none" w:sz="0" w:space="0" w:color="auto"/>
              </w:divBdr>
            </w:div>
            <w:div w:id="340278605">
              <w:marLeft w:val="0"/>
              <w:marRight w:val="0"/>
              <w:marTop w:val="0"/>
              <w:marBottom w:val="0"/>
              <w:divBdr>
                <w:top w:val="none" w:sz="0" w:space="0" w:color="auto"/>
                <w:left w:val="none" w:sz="0" w:space="0" w:color="auto"/>
                <w:bottom w:val="none" w:sz="0" w:space="0" w:color="auto"/>
                <w:right w:val="none" w:sz="0" w:space="0" w:color="auto"/>
              </w:divBdr>
            </w:div>
            <w:div w:id="374737268">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523786671">
              <w:marLeft w:val="0"/>
              <w:marRight w:val="0"/>
              <w:marTop w:val="0"/>
              <w:marBottom w:val="0"/>
              <w:divBdr>
                <w:top w:val="none" w:sz="0" w:space="0" w:color="auto"/>
                <w:left w:val="none" w:sz="0" w:space="0" w:color="auto"/>
                <w:bottom w:val="none" w:sz="0" w:space="0" w:color="auto"/>
                <w:right w:val="none" w:sz="0" w:space="0" w:color="auto"/>
              </w:divBdr>
            </w:div>
            <w:div w:id="547298646">
              <w:marLeft w:val="0"/>
              <w:marRight w:val="0"/>
              <w:marTop w:val="0"/>
              <w:marBottom w:val="0"/>
              <w:divBdr>
                <w:top w:val="none" w:sz="0" w:space="0" w:color="auto"/>
                <w:left w:val="none" w:sz="0" w:space="0" w:color="auto"/>
                <w:bottom w:val="none" w:sz="0" w:space="0" w:color="auto"/>
                <w:right w:val="none" w:sz="0" w:space="0" w:color="auto"/>
              </w:divBdr>
            </w:div>
            <w:div w:id="549615870">
              <w:marLeft w:val="0"/>
              <w:marRight w:val="0"/>
              <w:marTop w:val="0"/>
              <w:marBottom w:val="0"/>
              <w:divBdr>
                <w:top w:val="none" w:sz="0" w:space="0" w:color="auto"/>
                <w:left w:val="none" w:sz="0" w:space="0" w:color="auto"/>
                <w:bottom w:val="none" w:sz="0" w:space="0" w:color="auto"/>
                <w:right w:val="none" w:sz="0" w:space="0" w:color="auto"/>
              </w:divBdr>
            </w:div>
            <w:div w:id="616110048">
              <w:marLeft w:val="0"/>
              <w:marRight w:val="0"/>
              <w:marTop w:val="0"/>
              <w:marBottom w:val="0"/>
              <w:divBdr>
                <w:top w:val="none" w:sz="0" w:space="0" w:color="auto"/>
                <w:left w:val="none" w:sz="0" w:space="0" w:color="auto"/>
                <w:bottom w:val="none" w:sz="0" w:space="0" w:color="auto"/>
                <w:right w:val="none" w:sz="0" w:space="0" w:color="auto"/>
              </w:divBdr>
            </w:div>
            <w:div w:id="646323333">
              <w:marLeft w:val="0"/>
              <w:marRight w:val="0"/>
              <w:marTop w:val="0"/>
              <w:marBottom w:val="0"/>
              <w:divBdr>
                <w:top w:val="none" w:sz="0" w:space="0" w:color="auto"/>
                <w:left w:val="none" w:sz="0" w:space="0" w:color="auto"/>
                <w:bottom w:val="none" w:sz="0" w:space="0" w:color="auto"/>
                <w:right w:val="none" w:sz="0" w:space="0" w:color="auto"/>
              </w:divBdr>
            </w:div>
            <w:div w:id="651837574">
              <w:marLeft w:val="0"/>
              <w:marRight w:val="0"/>
              <w:marTop w:val="0"/>
              <w:marBottom w:val="0"/>
              <w:divBdr>
                <w:top w:val="none" w:sz="0" w:space="0" w:color="auto"/>
                <w:left w:val="none" w:sz="0" w:space="0" w:color="auto"/>
                <w:bottom w:val="none" w:sz="0" w:space="0" w:color="auto"/>
                <w:right w:val="none" w:sz="0" w:space="0" w:color="auto"/>
              </w:divBdr>
            </w:div>
            <w:div w:id="654140843">
              <w:marLeft w:val="0"/>
              <w:marRight w:val="0"/>
              <w:marTop w:val="0"/>
              <w:marBottom w:val="0"/>
              <w:divBdr>
                <w:top w:val="none" w:sz="0" w:space="0" w:color="auto"/>
                <w:left w:val="none" w:sz="0" w:space="0" w:color="auto"/>
                <w:bottom w:val="none" w:sz="0" w:space="0" w:color="auto"/>
                <w:right w:val="none" w:sz="0" w:space="0" w:color="auto"/>
              </w:divBdr>
            </w:div>
            <w:div w:id="669023817">
              <w:marLeft w:val="0"/>
              <w:marRight w:val="0"/>
              <w:marTop w:val="0"/>
              <w:marBottom w:val="0"/>
              <w:divBdr>
                <w:top w:val="none" w:sz="0" w:space="0" w:color="auto"/>
                <w:left w:val="none" w:sz="0" w:space="0" w:color="auto"/>
                <w:bottom w:val="none" w:sz="0" w:space="0" w:color="auto"/>
                <w:right w:val="none" w:sz="0" w:space="0" w:color="auto"/>
              </w:divBdr>
            </w:div>
            <w:div w:id="684210170">
              <w:marLeft w:val="0"/>
              <w:marRight w:val="0"/>
              <w:marTop w:val="0"/>
              <w:marBottom w:val="0"/>
              <w:divBdr>
                <w:top w:val="none" w:sz="0" w:space="0" w:color="auto"/>
                <w:left w:val="none" w:sz="0" w:space="0" w:color="auto"/>
                <w:bottom w:val="none" w:sz="0" w:space="0" w:color="auto"/>
                <w:right w:val="none" w:sz="0" w:space="0" w:color="auto"/>
              </w:divBdr>
            </w:div>
            <w:div w:id="710618544">
              <w:marLeft w:val="0"/>
              <w:marRight w:val="0"/>
              <w:marTop w:val="0"/>
              <w:marBottom w:val="0"/>
              <w:divBdr>
                <w:top w:val="none" w:sz="0" w:space="0" w:color="auto"/>
                <w:left w:val="none" w:sz="0" w:space="0" w:color="auto"/>
                <w:bottom w:val="none" w:sz="0" w:space="0" w:color="auto"/>
                <w:right w:val="none" w:sz="0" w:space="0" w:color="auto"/>
              </w:divBdr>
            </w:div>
            <w:div w:id="719479042">
              <w:marLeft w:val="0"/>
              <w:marRight w:val="0"/>
              <w:marTop w:val="0"/>
              <w:marBottom w:val="0"/>
              <w:divBdr>
                <w:top w:val="none" w:sz="0" w:space="0" w:color="auto"/>
                <w:left w:val="none" w:sz="0" w:space="0" w:color="auto"/>
                <w:bottom w:val="none" w:sz="0" w:space="0" w:color="auto"/>
                <w:right w:val="none" w:sz="0" w:space="0" w:color="auto"/>
              </w:divBdr>
            </w:div>
            <w:div w:id="785851779">
              <w:marLeft w:val="0"/>
              <w:marRight w:val="0"/>
              <w:marTop w:val="0"/>
              <w:marBottom w:val="0"/>
              <w:divBdr>
                <w:top w:val="none" w:sz="0" w:space="0" w:color="auto"/>
                <w:left w:val="none" w:sz="0" w:space="0" w:color="auto"/>
                <w:bottom w:val="none" w:sz="0" w:space="0" w:color="auto"/>
                <w:right w:val="none" w:sz="0" w:space="0" w:color="auto"/>
              </w:divBdr>
            </w:div>
            <w:div w:id="834144928">
              <w:marLeft w:val="0"/>
              <w:marRight w:val="0"/>
              <w:marTop w:val="0"/>
              <w:marBottom w:val="0"/>
              <w:divBdr>
                <w:top w:val="none" w:sz="0" w:space="0" w:color="auto"/>
                <w:left w:val="none" w:sz="0" w:space="0" w:color="auto"/>
                <w:bottom w:val="none" w:sz="0" w:space="0" w:color="auto"/>
                <w:right w:val="none" w:sz="0" w:space="0" w:color="auto"/>
              </w:divBdr>
            </w:div>
            <w:div w:id="855386394">
              <w:marLeft w:val="0"/>
              <w:marRight w:val="0"/>
              <w:marTop w:val="0"/>
              <w:marBottom w:val="0"/>
              <w:divBdr>
                <w:top w:val="none" w:sz="0" w:space="0" w:color="auto"/>
                <w:left w:val="none" w:sz="0" w:space="0" w:color="auto"/>
                <w:bottom w:val="none" w:sz="0" w:space="0" w:color="auto"/>
                <w:right w:val="none" w:sz="0" w:space="0" w:color="auto"/>
              </w:divBdr>
            </w:div>
            <w:div w:id="982195339">
              <w:marLeft w:val="0"/>
              <w:marRight w:val="0"/>
              <w:marTop w:val="0"/>
              <w:marBottom w:val="0"/>
              <w:divBdr>
                <w:top w:val="none" w:sz="0" w:space="0" w:color="auto"/>
                <w:left w:val="none" w:sz="0" w:space="0" w:color="auto"/>
                <w:bottom w:val="none" w:sz="0" w:space="0" w:color="auto"/>
                <w:right w:val="none" w:sz="0" w:space="0" w:color="auto"/>
              </w:divBdr>
            </w:div>
            <w:div w:id="1019283382">
              <w:marLeft w:val="0"/>
              <w:marRight w:val="0"/>
              <w:marTop w:val="0"/>
              <w:marBottom w:val="0"/>
              <w:divBdr>
                <w:top w:val="none" w:sz="0" w:space="0" w:color="auto"/>
                <w:left w:val="none" w:sz="0" w:space="0" w:color="auto"/>
                <w:bottom w:val="none" w:sz="0" w:space="0" w:color="auto"/>
                <w:right w:val="none" w:sz="0" w:space="0" w:color="auto"/>
              </w:divBdr>
            </w:div>
            <w:div w:id="1088887987">
              <w:marLeft w:val="0"/>
              <w:marRight w:val="0"/>
              <w:marTop w:val="0"/>
              <w:marBottom w:val="0"/>
              <w:divBdr>
                <w:top w:val="none" w:sz="0" w:space="0" w:color="auto"/>
                <w:left w:val="none" w:sz="0" w:space="0" w:color="auto"/>
                <w:bottom w:val="none" w:sz="0" w:space="0" w:color="auto"/>
                <w:right w:val="none" w:sz="0" w:space="0" w:color="auto"/>
              </w:divBdr>
            </w:div>
            <w:div w:id="1179352462">
              <w:marLeft w:val="0"/>
              <w:marRight w:val="0"/>
              <w:marTop w:val="0"/>
              <w:marBottom w:val="0"/>
              <w:divBdr>
                <w:top w:val="none" w:sz="0" w:space="0" w:color="auto"/>
                <w:left w:val="none" w:sz="0" w:space="0" w:color="auto"/>
                <w:bottom w:val="none" w:sz="0" w:space="0" w:color="auto"/>
                <w:right w:val="none" w:sz="0" w:space="0" w:color="auto"/>
              </w:divBdr>
            </w:div>
            <w:div w:id="1236937642">
              <w:marLeft w:val="0"/>
              <w:marRight w:val="0"/>
              <w:marTop w:val="0"/>
              <w:marBottom w:val="0"/>
              <w:divBdr>
                <w:top w:val="none" w:sz="0" w:space="0" w:color="auto"/>
                <w:left w:val="none" w:sz="0" w:space="0" w:color="auto"/>
                <w:bottom w:val="none" w:sz="0" w:space="0" w:color="auto"/>
                <w:right w:val="none" w:sz="0" w:space="0" w:color="auto"/>
              </w:divBdr>
            </w:div>
            <w:div w:id="1314799452">
              <w:marLeft w:val="0"/>
              <w:marRight w:val="0"/>
              <w:marTop w:val="0"/>
              <w:marBottom w:val="0"/>
              <w:divBdr>
                <w:top w:val="none" w:sz="0" w:space="0" w:color="auto"/>
                <w:left w:val="none" w:sz="0" w:space="0" w:color="auto"/>
                <w:bottom w:val="none" w:sz="0" w:space="0" w:color="auto"/>
                <w:right w:val="none" w:sz="0" w:space="0" w:color="auto"/>
              </w:divBdr>
            </w:div>
            <w:div w:id="1330599456">
              <w:marLeft w:val="0"/>
              <w:marRight w:val="0"/>
              <w:marTop w:val="0"/>
              <w:marBottom w:val="0"/>
              <w:divBdr>
                <w:top w:val="none" w:sz="0" w:space="0" w:color="auto"/>
                <w:left w:val="none" w:sz="0" w:space="0" w:color="auto"/>
                <w:bottom w:val="none" w:sz="0" w:space="0" w:color="auto"/>
                <w:right w:val="none" w:sz="0" w:space="0" w:color="auto"/>
              </w:divBdr>
            </w:div>
            <w:div w:id="1342048812">
              <w:marLeft w:val="0"/>
              <w:marRight w:val="0"/>
              <w:marTop w:val="0"/>
              <w:marBottom w:val="0"/>
              <w:divBdr>
                <w:top w:val="none" w:sz="0" w:space="0" w:color="auto"/>
                <w:left w:val="none" w:sz="0" w:space="0" w:color="auto"/>
                <w:bottom w:val="none" w:sz="0" w:space="0" w:color="auto"/>
                <w:right w:val="none" w:sz="0" w:space="0" w:color="auto"/>
              </w:divBdr>
            </w:div>
            <w:div w:id="1370689127">
              <w:marLeft w:val="0"/>
              <w:marRight w:val="0"/>
              <w:marTop w:val="0"/>
              <w:marBottom w:val="0"/>
              <w:divBdr>
                <w:top w:val="none" w:sz="0" w:space="0" w:color="auto"/>
                <w:left w:val="none" w:sz="0" w:space="0" w:color="auto"/>
                <w:bottom w:val="none" w:sz="0" w:space="0" w:color="auto"/>
                <w:right w:val="none" w:sz="0" w:space="0" w:color="auto"/>
              </w:divBdr>
            </w:div>
            <w:div w:id="1397900026">
              <w:marLeft w:val="0"/>
              <w:marRight w:val="0"/>
              <w:marTop w:val="0"/>
              <w:marBottom w:val="0"/>
              <w:divBdr>
                <w:top w:val="none" w:sz="0" w:space="0" w:color="auto"/>
                <w:left w:val="none" w:sz="0" w:space="0" w:color="auto"/>
                <w:bottom w:val="none" w:sz="0" w:space="0" w:color="auto"/>
                <w:right w:val="none" w:sz="0" w:space="0" w:color="auto"/>
              </w:divBdr>
            </w:div>
            <w:div w:id="1450122770">
              <w:marLeft w:val="0"/>
              <w:marRight w:val="0"/>
              <w:marTop w:val="0"/>
              <w:marBottom w:val="0"/>
              <w:divBdr>
                <w:top w:val="none" w:sz="0" w:space="0" w:color="auto"/>
                <w:left w:val="none" w:sz="0" w:space="0" w:color="auto"/>
                <w:bottom w:val="none" w:sz="0" w:space="0" w:color="auto"/>
                <w:right w:val="none" w:sz="0" w:space="0" w:color="auto"/>
              </w:divBdr>
            </w:div>
            <w:div w:id="1463886414">
              <w:marLeft w:val="0"/>
              <w:marRight w:val="0"/>
              <w:marTop w:val="0"/>
              <w:marBottom w:val="0"/>
              <w:divBdr>
                <w:top w:val="none" w:sz="0" w:space="0" w:color="auto"/>
                <w:left w:val="none" w:sz="0" w:space="0" w:color="auto"/>
                <w:bottom w:val="none" w:sz="0" w:space="0" w:color="auto"/>
                <w:right w:val="none" w:sz="0" w:space="0" w:color="auto"/>
              </w:divBdr>
            </w:div>
            <w:div w:id="1495487122">
              <w:marLeft w:val="0"/>
              <w:marRight w:val="0"/>
              <w:marTop w:val="0"/>
              <w:marBottom w:val="0"/>
              <w:divBdr>
                <w:top w:val="none" w:sz="0" w:space="0" w:color="auto"/>
                <w:left w:val="none" w:sz="0" w:space="0" w:color="auto"/>
                <w:bottom w:val="none" w:sz="0" w:space="0" w:color="auto"/>
                <w:right w:val="none" w:sz="0" w:space="0" w:color="auto"/>
              </w:divBdr>
            </w:div>
            <w:div w:id="1500850881">
              <w:marLeft w:val="0"/>
              <w:marRight w:val="0"/>
              <w:marTop w:val="0"/>
              <w:marBottom w:val="0"/>
              <w:divBdr>
                <w:top w:val="none" w:sz="0" w:space="0" w:color="auto"/>
                <w:left w:val="none" w:sz="0" w:space="0" w:color="auto"/>
                <w:bottom w:val="none" w:sz="0" w:space="0" w:color="auto"/>
                <w:right w:val="none" w:sz="0" w:space="0" w:color="auto"/>
              </w:divBdr>
            </w:div>
            <w:div w:id="1642494859">
              <w:marLeft w:val="0"/>
              <w:marRight w:val="0"/>
              <w:marTop w:val="0"/>
              <w:marBottom w:val="0"/>
              <w:divBdr>
                <w:top w:val="none" w:sz="0" w:space="0" w:color="auto"/>
                <w:left w:val="none" w:sz="0" w:space="0" w:color="auto"/>
                <w:bottom w:val="none" w:sz="0" w:space="0" w:color="auto"/>
                <w:right w:val="none" w:sz="0" w:space="0" w:color="auto"/>
              </w:divBdr>
            </w:div>
            <w:div w:id="1705907267">
              <w:marLeft w:val="0"/>
              <w:marRight w:val="0"/>
              <w:marTop w:val="0"/>
              <w:marBottom w:val="0"/>
              <w:divBdr>
                <w:top w:val="none" w:sz="0" w:space="0" w:color="auto"/>
                <w:left w:val="none" w:sz="0" w:space="0" w:color="auto"/>
                <w:bottom w:val="none" w:sz="0" w:space="0" w:color="auto"/>
                <w:right w:val="none" w:sz="0" w:space="0" w:color="auto"/>
              </w:divBdr>
            </w:div>
            <w:div w:id="172845084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1736316394">
              <w:marLeft w:val="0"/>
              <w:marRight w:val="0"/>
              <w:marTop w:val="0"/>
              <w:marBottom w:val="0"/>
              <w:divBdr>
                <w:top w:val="none" w:sz="0" w:space="0" w:color="auto"/>
                <w:left w:val="none" w:sz="0" w:space="0" w:color="auto"/>
                <w:bottom w:val="none" w:sz="0" w:space="0" w:color="auto"/>
                <w:right w:val="none" w:sz="0" w:space="0" w:color="auto"/>
              </w:divBdr>
            </w:div>
            <w:div w:id="1801025751">
              <w:marLeft w:val="0"/>
              <w:marRight w:val="0"/>
              <w:marTop w:val="0"/>
              <w:marBottom w:val="0"/>
              <w:divBdr>
                <w:top w:val="none" w:sz="0" w:space="0" w:color="auto"/>
                <w:left w:val="none" w:sz="0" w:space="0" w:color="auto"/>
                <w:bottom w:val="none" w:sz="0" w:space="0" w:color="auto"/>
                <w:right w:val="none" w:sz="0" w:space="0" w:color="auto"/>
              </w:divBdr>
            </w:div>
            <w:div w:id="1814062794">
              <w:marLeft w:val="0"/>
              <w:marRight w:val="0"/>
              <w:marTop w:val="0"/>
              <w:marBottom w:val="0"/>
              <w:divBdr>
                <w:top w:val="none" w:sz="0" w:space="0" w:color="auto"/>
                <w:left w:val="none" w:sz="0" w:space="0" w:color="auto"/>
                <w:bottom w:val="none" w:sz="0" w:space="0" w:color="auto"/>
                <w:right w:val="none" w:sz="0" w:space="0" w:color="auto"/>
              </w:divBdr>
            </w:div>
            <w:div w:id="1880824616">
              <w:marLeft w:val="0"/>
              <w:marRight w:val="0"/>
              <w:marTop w:val="0"/>
              <w:marBottom w:val="0"/>
              <w:divBdr>
                <w:top w:val="none" w:sz="0" w:space="0" w:color="auto"/>
                <w:left w:val="none" w:sz="0" w:space="0" w:color="auto"/>
                <w:bottom w:val="none" w:sz="0" w:space="0" w:color="auto"/>
                <w:right w:val="none" w:sz="0" w:space="0" w:color="auto"/>
              </w:divBdr>
            </w:div>
            <w:div w:id="1880848526">
              <w:marLeft w:val="0"/>
              <w:marRight w:val="0"/>
              <w:marTop w:val="0"/>
              <w:marBottom w:val="0"/>
              <w:divBdr>
                <w:top w:val="none" w:sz="0" w:space="0" w:color="auto"/>
                <w:left w:val="none" w:sz="0" w:space="0" w:color="auto"/>
                <w:bottom w:val="none" w:sz="0" w:space="0" w:color="auto"/>
                <w:right w:val="none" w:sz="0" w:space="0" w:color="auto"/>
              </w:divBdr>
            </w:div>
            <w:div w:id="1939754402">
              <w:marLeft w:val="0"/>
              <w:marRight w:val="0"/>
              <w:marTop w:val="0"/>
              <w:marBottom w:val="0"/>
              <w:divBdr>
                <w:top w:val="none" w:sz="0" w:space="0" w:color="auto"/>
                <w:left w:val="none" w:sz="0" w:space="0" w:color="auto"/>
                <w:bottom w:val="none" w:sz="0" w:space="0" w:color="auto"/>
                <w:right w:val="none" w:sz="0" w:space="0" w:color="auto"/>
              </w:divBdr>
            </w:div>
            <w:div w:id="1994017747">
              <w:marLeft w:val="0"/>
              <w:marRight w:val="0"/>
              <w:marTop w:val="0"/>
              <w:marBottom w:val="0"/>
              <w:divBdr>
                <w:top w:val="none" w:sz="0" w:space="0" w:color="auto"/>
                <w:left w:val="none" w:sz="0" w:space="0" w:color="auto"/>
                <w:bottom w:val="none" w:sz="0" w:space="0" w:color="auto"/>
                <w:right w:val="none" w:sz="0" w:space="0" w:color="auto"/>
              </w:divBdr>
            </w:div>
            <w:div w:id="2044790063">
              <w:marLeft w:val="0"/>
              <w:marRight w:val="0"/>
              <w:marTop w:val="0"/>
              <w:marBottom w:val="0"/>
              <w:divBdr>
                <w:top w:val="none" w:sz="0" w:space="0" w:color="auto"/>
                <w:left w:val="none" w:sz="0" w:space="0" w:color="auto"/>
                <w:bottom w:val="none" w:sz="0" w:space="0" w:color="auto"/>
                <w:right w:val="none" w:sz="0" w:space="0" w:color="auto"/>
              </w:divBdr>
            </w:div>
            <w:div w:id="2096708104">
              <w:marLeft w:val="0"/>
              <w:marRight w:val="0"/>
              <w:marTop w:val="0"/>
              <w:marBottom w:val="0"/>
              <w:divBdr>
                <w:top w:val="none" w:sz="0" w:space="0" w:color="auto"/>
                <w:left w:val="none" w:sz="0" w:space="0" w:color="auto"/>
                <w:bottom w:val="none" w:sz="0" w:space="0" w:color="auto"/>
                <w:right w:val="none" w:sz="0" w:space="0" w:color="auto"/>
              </w:divBdr>
            </w:div>
            <w:div w:id="2100564920">
              <w:marLeft w:val="0"/>
              <w:marRight w:val="0"/>
              <w:marTop w:val="0"/>
              <w:marBottom w:val="0"/>
              <w:divBdr>
                <w:top w:val="none" w:sz="0" w:space="0" w:color="auto"/>
                <w:left w:val="none" w:sz="0" w:space="0" w:color="auto"/>
                <w:bottom w:val="none" w:sz="0" w:space="0" w:color="auto"/>
                <w:right w:val="none" w:sz="0" w:space="0" w:color="auto"/>
              </w:divBdr>
            </w:div>
            <w:div w:id="2104955997">
              <w:marLeft w:val="0"/>
              <w:marRight w:val="0"/>
              <w:marTop w:val="0"/>
              <w:marBottom w:val="0"/>
              <w:divBdr>
                <w:top w:val="none" w:sz="0" w:space="0" w:color="auto"/>
                <w:left w:val="none" w:sz="0" w:space="0" w:color="auto"/>
                <w:bottom w:val="none" w:sz="0" w:space="0" w:color="auto"/>
                <w:right w:val="none" w:sz="0" w:space="0" w:color="auto"/>
              </w:divBdr>
            </w:div>
            <w:div w:id="2116097349">
              <w:marLeft w:val="0"/>
              <w:marRight w:val="0"/>
              <w:marTop w:val="0"/>
              <w:marBottom w:val="0"/>
              <w:divBdr>
                <w:top w:val="none" w:sz="0" w:space="0" w:color="auto"/>
                <w:left w:val="none" w:sz="0" w:space="0" w:color="auto"/>
                <w:bottom w:val="none" w:sz="0" w:space="0" w:color="auto"/>
                <w:right w:val="none" w:sz="0" w:space="0" w:color="auto"/>
              </w:divBdr>
            </w:div>
            <w:div w:id="21250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670">
      <w:bodyDiv w:val="1"/>
      <w:marLeft w:val="0"/>
      <w:marRight w:val="0"/>
      <w:marTop w:val="0"/>
      <w:marBottom w:val="0"/>
      <w:divBdr>
        <w:top w:val="none" w:sz="0" w:space="0" w:color="auto"/>
        <w:left w:val="none" w:sz="0" w:space="0" w:color="auto"/>
        <w:bottom w:val="none" w:sz="0" w:space="0" w:color="auto"/>
        <w:right w:val="none" w:sz="0" w:space="0" w:color="auto"/>
      </w:divBdr>
    </w:div>
    <w:div w:id="1845314664">
      <w:bodyDiv w:val="1"/>
      <w:marLeft w:val="0"/>
      <w:marRight w:val="0"/>
      <w:marTop w:val="0"/>
      <w:marBottom w:val="0"/>
      <w:divBdr>
        <w:top w:val="none" w:sz="0" w:space="0" w:color="auto"/>
        <w:left w:val="none" w:sz="0" w:space="0" w:color="auto"/>
        <w:bottom w:val="none" w:sz="0" w:space="0" w:color="auto"/>
        <w:right w:val="none" w:sz="0" w:space="0" w:color="auto"/>
      </w:divBdr>
      <w:divsChild>
        <w:div w:id="408623309">
          <w:marLeft w:val="0"/>
          <w:marRight w:val="0"/>
          <w:marTop w:val="0"/>
          <w:marBottom w:val="0"/>
          <w:divBdr>
            <w:top w:val="none" w:sz="0" w:space="0" w:color="auto"/>
            <w:left w:val="none" w:sz="0" w:space="0" w:color="auto"/>
            <w:bottom w:val="none" w:sz="0" w:space="0" w:color="auto"/>
            <w:right w:val="none" w:sz="0" w:space="0" w:color="auto"/>
          </w:divBdr>
        </w:div>
      </w:divsChild>
    </w:div>
    <w:div w:id="2017800544">
      <w:bodyDiv w:val="1"/>
      <w:marLeft w:val="0"/>
      <w:marRight w:val="0"/>
      <w:marTop w:val="0"/>
      <w:marBottom w:val="0"/>
      <w:divBdr>
        <w:top w:val="none" w:sz="0" w:space="0" w:color="auto"/>
        <w:left w:val="none" w:sz="0" w:space="0" w:color="auto"/>
        <w:bottom w:val="none" w:sz="0" w:space="0" w:color="auto"/>
        <w:right w:val="none" w:sz="0" w:space="0" w:color="auto"/>
      </w:divBdr>
    </w:div>
    <w:div w:id="2112163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3185</TotalTime>
  <Pages>50</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 Nguyễn</cp:lastModifiedBy>
  <cp:revision>158</cp:revision>
  <dcterms:created xsi:type="dcterms:W3CDTF">2021-11-12T08:19:00Z</dcterms:created>
  <dcterms:modified xsi:type="dcterms:W3CDTF">2022-12-12T11:46:00Z</dcterms:modified>
</cp:coreProperties>
</file>